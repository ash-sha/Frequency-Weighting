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98B4" w14:textId="77777777" w:rsidR="00293BF6" w:rsidRDefault="003418CE" w:rsidP="003418CE">
      <w:pPr>
        <w:pStyle w:val="Heading1"/>
        <w:tabs>
          <w:tab w:val="left" w:pos="5760"/>
        </w:tabs>
      </w:pPr>
      <w:r>
        <w:t>Yelp dataset (1000 documents)</w:t>
      </w:r>
      <w:r>
        <w:tab/>
      </w:r>
    </w:p>
    <w:p w14:paraId="15003B90" w14:textId="77777777" w:rsidR="003418CE" w:rsidRDefault="003418CE" w:rsidP="003418CE">
      <w:r>
        <w:t>p1: taste</w:t>
      </w:r>
    </w:p>
    <w:p w14:paraId="44F9C03B" w14:textId="77777777" w:rsidR="003418CE" w:rsidRDefault="003418CE" w:rsidP="003418CE">
      <w:r>
        <w:t>p2: service</w:t>
      </w:r>
    </w:p>
    <w:p w14:paraId="3C5064C3" w14:textId="77777777" w:rsidR="003418CE" w:rsidRDefault="003418CE" w:rsidP="003418CE">
      <w:r>
        <w:t>p3: cost</w:t>
      </w:r>
    </w:p>
    <w:p w14:paraId="733651B2" w14:textId="77777777" w:rsidR="003418CE" w:rsidRDefault="003418CE" w:rsidP="003418CE">
      <w:r>
        <w:t>testing :110 documents</w:t>
      </w:r>
    </w:p>
    <w:p w14:paraId="05E91719" w14:textId="77777777" w:rsidR="003418CE" w:rsidRPr="003418CE" w:rsidRDefault="003418CE" w:rsidP="003418CE">
      <w:pPr>
        <w:rPr>
          <w:b/>
        </w:rPr>
      </w:pPr>
      <w:r w:rsidRPr="003418CE">
        <w:rPr>
          <w:b/>
        </w:rPr>
        <w:t>&lt;&lt;DocumentTermMatrix (documents: 1110, terms: 1878)&gt;&gt;</w:t>
      </w:r>
    </w:p>
    <w:p w14:paraId="5A27D041" w14:textId="77777777" w:rsidR="003418CE" w:rsidRPr="003418CE" w:rsidRDefault="003418CE" w:rsidP="003418CE">
      <w:pPr>
        <w:ind w:right="142"/>
        <w:rPr>
          <w:b/>
        </w:rPr>
      </w:pPr>
      <w:r w:rsidRPr="003418CE">
        <w:rPr>
          <w:b/>
        </w:rPr>
        <w:t>Non-/sparse entries: 6089/2078491</w:t>
      </w:r>
    </w:p>
    <w:p w14:paraId="446D33F7" w14:textId="77777777" w:rsidR="003418CE" w:rsidRPr="003418CE" w:rsidRDefault="003418CE" w:rsidP="003418CE">
      <w:pPr>
        <w:rPr>
          <w:b/>
        </w:rPr>
      </w:pPr>
      <w:r w:rsidRPr="003418CE">
        <w:rPr>
          <w:b/>
        </w:rPr>
        <w:t>Sparsity: 100%</w:t>
      </w:r>
    </w:p>
    <w:p w14:paraId="2C6F6937" w14:textId="77777777" w:rsidR="003418CE" w:rsidRPr="003418CE" w:rsidRDefault="003418CE" w:rsidP="003418CE">
      <w:pPr>
        <w:rPr>
          <w:b/>
        </w:rPr>
      </w:pPr>
      <w:r w:rsidRPr="003418CE">
        <w:rPr>
          <w:b/>
        </w:rPr>
        <w:t>Maximal term length: 17</w:t>
      </w:r>
    </w:p>
    <w:p w14:paraId="49243EB1" w14:textId="77777777" w:rsidR="003418CE" w:rsidRDefault="003418CE" w:rsidP="003418CE">
      <w:pPr>
        <w:rPr>
          <w:b/>
        </w:rPr>
      </w:pPr>
      <w:r w:rsidRPr="003418CE">
        <w:rPr>
          <w:b/>
        </w:rPr>
        <w:t>Weighting: term frequency (tf)</w:t>
      </w:r>
    </w:p>
    <w:p w14:paraId="0E85F2BB" w14:textId="77777777" w:rsidR="003418CE" w:rsidRDefault="003418CE" w:rsidP="003418CE">
      <w:pPr>
        <w:rPr>
          <w:b/>
        </w:rPr>
      </w:pPr>
    </w:p>
    <w:p w14:paraId="43BDAF06" w14:textId="77777777" w:rsidR="003418CE" w:rsidRPr="003418CE" w:rsidRDefault="003418CE" w:rsidP="003418CE">
      <w:pPr>
        <w:rPr>
          <w:b/>
        </w:rPr>
      </w:pPr>
      <w:r w:rsidRPr="00695D13">
        <w:rPr>
          <w:b/>
          <w:u w:val="single"/>
        </w:rPr>
        <w:t>$SVM</w:t>
      </w:r>
    </w:p>
    <w:p w14:paraId="5EF050C5" w14:textId="77777777" w:rsidR="003418CE" w:rsidRPr="003418CE" w:rsidRDefault="003418CE" w:rsidP="003418CE">
      <w:pPr>
        <w:rPr>
          <w:b/>
        </w:rPr>
      </w:pPr>
    </w:p>
    <w:p w14:paraId="44577C5E" w14:textId="77777777" w:rsidR="003418CE" w:rsidRPr="00695D13" w:rsidRDefault="003418CE" w:rsidP="003418CE">
      <w:r w:rsidRPr="00695D13">
        <w:t>Call:</w:t>
      </w:r>
    </w:p>
    <w:p w14:paraId="6B4B0414" w14:textId="77777777" w:rsidR="003418CE" w:rsidRPr="00695D13" w:rsidRDefault="003418CE" w:rsidP="003418CE">
      <w:r w:rsidRPr="00695D13">
        <w:t xml:space="preserve">svm.default(x = container@training_matrix, y = container@training_codes, kernel = kernel, </w:t>
      </w:r>
    </w:p>
    <w:p w14:paraId="37E85C9E" w14:textId="77777777" w:rsidR="003418CE" w:rsidRPr="00695D13" w:rsidRDefault="003418CE" w:rsidP="003418CE">
      <w:r w:rsidRPr="00695D13">
        <w:t xml:space="preserve">    cost = cost, cross = cross, probability = TRUE, method = method)</w:t>
      </w:r>
    </w:p>
    <w:p w14:paraId="7540652E" w14:textId="77777777" w:rsidR="003418CE" w:rsidRPr="00695D13" w:rsidRDefault="003418CE" w:rsidP="003418CE"/>
    <w:p w14:paraId="427682E2" w14:textId="77777777" w:rsidR="003418CE" w:rsidRPr="00695D13" w:rsidRDefault="003418CE" w:rsidP="003418CE">
      <w:r w:rsidRPr="00695D13">
        <w:t>Parameters:</w:t>
      </w:r>
    </w:p>
    <w:p w14:paraId="5787E49A" w14:textId="77777777" w:rsidR="003418CE" w:rsidRPr="00695D13" w:rsidRDefault="003418CE" w:rsidP="003418CE">
      <w:r w:rsidRPr="00695D13">
        <w:t xml:space="preserve">   SVM-Type:  C-classification </w:t>
      </w:r>
    </w:p>
    <w:p w14:paraId="1359D33F" w14:textId="77777777" w:rsidR="003418CE" w:rsidRPr="00695D13" w:rsidRDefault="003418CE" w:rsidP="003418CE">
      <w:r w:rsidRPr="00695D13">
        <w:t xml:space="preserve"> SVM-Kernel:  radial </w:t>
      </w:r>
    </w:p>
    <w:p w14:paraId="7809CF8E" w14:textId="77777777" w:rsidR="003418CE" w:rsidRPr="00695D13" w:rsidRDefault="003418CE" w:rsidP="003418CE">
      <w:r w:rsidRPr="00695D13">
        <w:t xml:space="preserve">       cost:  100 </w:t>
      </w:r>
    </w:p>
    <w:p w14:paraId="2B6C7937" w14:textId="77777777" w:rsidR="003418CE" w:rsidRPr="00695D13" w:rsidRDefault="003418CE" w:rsidP="003418CE">
      <w:r w:rsidRPr="00695D13">
        <w:t xml:space="preserve">      gamma:  0.0005324814 </w:t>
      </w:r>
    </w:p>
    <w:p w14:paraId="7B730BEB" w14:textId="77777777" w:rsidR="003418CE" w:rsidRPr="00695D13" w:rsidRDefault="003418CE" w:rsidP="003418CE"/>
    <w:p w14:paraId="079D2784" w14:textId="77777777" w:rsidR="003418CE" w:rsidRPr="00695D13" w:rsidRDefault="003418CE" w:rsidP="003418CE">
      <w:pPr>
        <w:ind w:left="-426" w:firstLine="0"/>
      </w:pPr>
      <w:r w:rsidRPr="00695D13">
        <w:t xml:space="preserve">                Number of Support Vectors:  829</w:t>
      </w:r>
    </w:p>
    <w:p w14:paraId="62F88902" w14:textId="3C62C7AE" w:rsidR="003418CE" w:rsidRPr="00695D13" w:rsidRDefault="00695D13" w:rsidP="00695D13">
      <w:pPr>
        <w:ind w:left="426" w:firstLine="0"/>
      </w:pPr>
      <w:r w:rsidRPr="00695D13">
        <w:tab/>
        <w:t xml:space="preserve"> </w:t>
      </w:r>
    </w:p>
    <w:p w14:paraId="734063D6" w14:textId="77777777" w:rsidR="00695D13" w:rsidRDefault="00695D13" w:rsidP="00695D13">
      <w:pPr>
        <w:ind w:firstLine="0"/>
        <w:rPr>
          <w:b/>
          <w:u w:val="single"/>
        </w:rPr>
      </w:pPr>
      <w:r>
        <w:rPr>
          <w:b/>
        </w:rPr>
        <w:t xml:space="preserve">      </w:t>
      </w:r>
      <w:r w:rsidRPr="00695D13">
        <w:rPr>
          <w:b/>
          <w:u w:val="single"/>
        </w:rPr>
        <w:t>$TREE</w:t>
      </w:r>
    </w:p>
    <w:p w14:paraId="42DD21F0" w14:textId="77777777" w:rsidR="00695D13" w:rsidRPr="00695D13" w:rsidRDefault="00695D13" w:rsidP="00695D13">
      <w:pPr>
        <w:ind w:firstLine="0"/>
        <w:rPr>
          <w:b/>
          <w:u w:val="single"/>
        </w:rPr>
      </w:pPr>
    </w:p>
    <w:p w14:paraId="084308B9" w14:textId="77777777" w:rsidR="00695D13" w:rsidRPr="00695D13" w:rsidRDefault="00695D13" w:rsidP="00695D13">
      <w:pPr>
        <w:ind w:firstLine="0"/>
      </w:pPr>
      <w:r w:rsidRPr="00695D13">
        <w:t>node), split, n, deviance, yval, (yprob)</w:t>
      </w:r>
    </w:p>
    <w:p w14:paraId="0EB25DFA" w14:textId="77777777" w:rsidR="00695D13" w:rsidRPr="00695D13" w:rsidRDefault="00695D13" w:rsidP="00695D13">
      <w:pPr>
        <w:ind w:firstLine="0"/>
      </w:pPr>
      <w:r w:rsidRPr="00695D13">
        <w:t xml:space="preserve">      * denotes terminal node</w:t>
      </w:r>
    </w:p>
    <w:p w14:paraId="6BCBFF35" w14:textId="77777777" w:rsidR="00695D13" w:rsidRPr="00695D13" w:rsidRDefault="00695D13" w:rsidP="00695D13">
      <w:pPr>
        <w:ind w:firstLine="0"/>
        <w:rPr>
          <w:b/>
        </w:rPr>
      </w:pPr>
    </w:p>
    <w:p w14:paraId="0C0A87B9" w14:textId="77777777" w:rsidR="00695D13" w:rsidRPr="00695D13" w:rsidRDefault="00695D13" w:rsidP="00695D13">
      <w:pPr>
        <w:ind w:firstLine="0"/>
      </w:pPr>
      <w:r w:rsidRPr="00695D13">
        <w:t xml:space="preserve">   1) root 1000 1386.000 2 ( 0.49900 0.50100 )  </w:t>
      </w:r>
    </w:p>
    <w:p w14:paraId="0B05743D" w14:textId="77777777" w:rsidR="00695D13" w:rsidRPr="00695D13" w:rsidRDefault="00695D13" w:rsidP="00695D13">
      <w:pPr>
        <w:ind w:firstLine="0"/>
      </w:pPr>
      <w:r w:rsidRPr="00695D13">
        <w:t xml:space="preserve">     2) X712 &lt; 0.5 936 1293.000 1 ( 0.53312 0.46688 )  </w:t>
      </w:r>
    </w:p>
    <w:p w14:paraId="6B490C31" w14:textId="77777777" w:rsidR="00695D13" w:rsidRPr="00695D13" w:rsidRDefault="00695D13" w:rsidP="00695D13">
      <w:pPr>
        <w:ind w:firstLine="0"/>
      </w:pPr>
      <w:r w:rsidRPr="00695D13">
        <w:t xml:space="preserve">       4) X414 &lt; 0.5 914 1259.000 1 ( 0.54595 0.45405 )  </w:t>
      </w:r>
    </w:p>
    <w:p w14:paraId="6C65B14E" w14:textId="77777777" w:rsidR="00695D13" w:rsidRPr="00695D13" w:rsidRDefault="00695D13" w:rsidP="00695D13">
      <w:pPr>
        <w:ind w:firstLine="0"/>
      </w:pPr>
      <w:r w:rsidRPr="00695D13">
        <w:t xml:space="preserve">         8) X698 &lt; 0.5 828 1129.000 1 ( 0.57609 0.42391 )  </w:t>
      </w:r>
    </w:p>
    <w:p w14:paraId="144FE0C5" w14:textId="77777777" w:rsidR="00695D13" w:rsidRPr="00695D13" w:rsidRDefault="00695D13" w:rsidP="00695D13">
      <w:pPr>
        <w:ind w:firstLine="0"/>
      </w:pPr>
      <w:r w:rsidRPr="00695D13">
        <w:t xml:space="preserve">          16) X29 &lt; 0.5 807 1093.000 1 ( 0.58984 0.41016 )  </w:t>
      </w:r>
    </w:p>
    <w:p w14:paraId="576E9A8A" w14:textId="77777777" w:rsidR="00695D13" w:rsidRPr="00695D13" w:rsidRDefault="00695D13" w:rsidP="00695D13">
      <w:pPr>
        <w:ind w:firstLine="0"/>
      </w:pPr>
      <w:r w:rsidRPr="00695D13">
        <w:t xml:space="preserve">            32) X588 &lt; 0.5 795 1071.000 1 ( 0.59874 0.40126 )  </w:t>
      </w:r>
    </w:p>
    <w:p w14:paraId="492B8A15" w14:textId="77777777" w:rsidR="00695D13" w:rsidRPr="00695D13" w:rsidRDefault="00695D13" w:rsidP="00695D13">
      <w:pPr>
        <w:ind w:firstLine="0"/>
      </w:pPr>
      <w:r w:rsidRPr="00695D13">
        <w:t xml:space="preserve">              64) X1090 &lt; 0.5 772 1031.000 1 ( 0.61269 0.38731 )  </w:t>
      </w:r>
    </w:p>
    <w:p w14:paraId="265D1B53" w14:textId="77777777" w:rsidR="00695D13" w:rsidRPr="00695D13" w:rsidRDefault="00695D13" w:rsidP="00695D13">
      <w:pPr>
        <w:ind w:firstLine="0"/>
      </w:pPr>
      <w:r w:rsidRPr="00695D13">
        <w:t xml:space="preserve">               128) X86 &lt; 0.5 763 1013.000 1 ( 0.61992 0.38008 )  </w:t>
      </w:r>
    </w:p>
    <w:p w14:paraId="5CEE14DE" w14:textId="77777777" w:rsidR="00695D13" w:rsidRPr="00695D13" w:rsidRDefault="00695D13" w:rsidP="00695D13">
      <w:pPr>
        <w:ind w:firstLine="0"/>
      </w:pPr>
      <w:r w:rsidRPr="00695D13">
        <w:t xml:space="preserve">                 256) X656 &lt; 0.5 744  979.200 1 ( 0.63172 0.36828 )  </w:t>
      </w:r>
    </w:p>
    <w:p w14:paraId="34A3810F" w14:textId="77777777" w:rsidR="00695D13" w:rsidRPr="00695D13" w:rsidRDefault="00695D13" w:rsidP="00695D13">
      <w:pPr>
        <w:ind w:firstLine="0"/>
      </w:pPr>
      <w:r w:rsidRPr="00695D13">
        <w:t xml:space="preserve">                   512) X556 &lt; 0.5 736  963.000 1 ( 0.63859 0.36141 )  </w:t>
      </w:r>
    </w:p>
    <w:p w14:paraId="7F9AF250" w14:textId="77777777" w:rsidR="00695D13" w:rsidRPr="00695D13" w:rsidRDefault="00695D13" w:rsidP="00695D13">
      <w:pPr>
        <w:ind w:firstLine="0"/>
      </w:pPr>
      <w:r w:rsidRPr="00695D13">
        <w:t xml:space="preserve">                    1024) X958 &lt; 0.5 728  946.600 1 ( 0.64560 0.35440 )  </w:t>
      </w:r>
    </w:p>
    <w:p w14:paraId="764EED68" w14:textId="77777777" w:rsidR="00695D13" w:rsidRPr="00695D13" w:rsidRDefault="00695D13" w:rsidP="00695D13">
      <w:pPr>
        <w:ind w:firstLine="0"/>
      </w:pPr>
      <w:r w:rsidRPr="00695D13">
        <w:t xml:space="preserve">                      2048) X1195 &lt; 0.5 720  929.800 1 ( 0.65278 0.34722 )  </w:t>
      </w:r>
    </w:p>
    <w:p w14:paraId="4CF6A2D8" w14:textId="77777777" w:rsidR="00695D13" w:rsidRPr="00695D13" w:rsidRDefault="00695D13" w:rsidP="00695D13">
      <w:pPr>
        <w:ind w:firstLine="0"/>
      </w:pPr>
      <w:r w:rsidRPr="00695D13">
        <w:t xml:space="preserve">                        4096) X957 &lt; 0.5 704  899.400 1 ( 0.66335 0.33665 ) *</w:t>
      </w:r>
    </w:p>
    <w:p w14:paraId="2CD2203F" w14:textId="77777777" w:rsidR="00695D13" w:rsidRPr="00695D13" w:rsidRDefault="00695D13" w:rsidP="00695D13">
      <w:pPr>
        <w:ind w:firstLine="0"/>
      </w:pPr>
      <w:r w:rsidRPr="00695D13">
        <w:t xml:space="preserve">                        4097) X957 &gt; 0.5 16   15.440 2 ( 0.18750 0.81250 ) *</w:t>
      </w:r>
    </w:p>
    <w:p w14:paraId="142BDA52" w14:textId="77777777" w:rsidR="00695D13" w:rsidRPr="00695D13" w:rsidRDefault="00695D13" w:rsidP="00695D13">
      <w:pPr>
        <w:ind w:firstLine="0"/>
      </w:pPr>
      <w:r w:rsidRPr="00695D13">
        <w:t xml:space="preserve">                      2049) X1195 &gt; 0.5 8    0.000 2 ( 0.00000 1.00000 ) *</w:t>
      </w:r>
    </w:p>
    <w:p w14:paraId="71632F90" w14:textId="77777777" w:rsidR="00695D13" w:rsidRPr="00695D13" w:rsidRDefault="00695D13" w:rsidP="00695D13">
      <w:pPr>
        <w:ind w:firstLine="0"/>
      </w:pPr>
      <w:r w:rsidRPr="00695D13">
        <w:t xml:space="preserve">                    1025) X958 &gt; 0.5 8    0.000 2 ( 0.00000 1.00000 ) *</w:t>
      </w:r>
    </w:p>
    <w:p w14:paraId="052494DD" w14:textId="77777777" w:rsidR="00695D13" w:rsidRPr="00695D13" w:rsidRDefault="00695D13" w:rsidP="00695D13">
      <w:pPr>
        <w:ind w:firstLine="0"/>
      </w:pPr>
      <w:r w:rsidRPr="00695D13">
        <w:t xml:space="preserve">                   513) X556 &gt; 0.5 8    0.000 2 ( 0.00000 1.00000 ) *</w:t>
      </w:r>
    </w:p>
    <w:p w14:paraId="676F84FA" w14:textId="77777777" w:rsidR="00695D13" w:rsidRPr="00695D13" w:rsidRDefault="00695D13" w:rsidP="00695D13">
      <w:pPr>
        <w:ind w:firstLine="0"/>
      </w:pPr>
      <w:r w:rsidRPr="00695D13">
        <w:t xml:space="preserve">                 257) X656 &gt; 0.5 19   16.570 2 ( 0.15789 0.84211 ) *</w:t>
      </w:r>
    </w:p>
    <w:p w14:paraId="3C4D487B" w14:textId="77777777" w:rsidR="00695D13" w:rsidRPr="00695D13" w:rsidRDefault="00695D13" w:rsidP="00695D13">
      <w:pPr>
        <w:ind w:firstLine="0"/>
      </w:pPr>
      <w:r w:rsidRPr="00695D13">
        <w:t xml:space="preserve">               129) X86 &gt; 0.5 9    0.000 2 ( 0.00000 1.00000 ) *</w:t>
      </w:r>
    </w:p>
    <w:p w14:paraId="7BE27278" w14:textId="77777777" w:rsidR="00695D13" w:rsidRPr="00695D13" w:rsidRDefault="00695D13" w:rsidP="00695D13">
      <w:pPr>
        <w:ind w:firstLine="0"/>
      </w:pPr>
      <w:r w:rsidRPr="00695D13">
        <w:t xml:space="preserve">              65) X1090 &gt; 0.5 23   17.810 2 ( 0.13043 0.86957 ) *</w:t>
      </w:r>
    </w:p>
    <w:p w14:paraId="394E52FD" w14:textId="77777777" w:rsidR="00695D13" w:rsidRPr="00695D13" w:rsidRDefault="00695D13" w:rsidP="00695D13">
      <w:pPr>
        <w:ind w:firstLine="0"/>
      </w:pPr>
      <w:r w:rsidRPr="00695D13">
        <w:t xml:space="preserve">            33) X588 &gt; 0.5 12    0.000 2 ( 0.00000 1.00000 ) *</w:t>
      </w:r>
    </w:p>
    <w:p w14:paraId="0CD2953F" w14:textId="77777777" w:rsidR="00695D13" w:rsidRPr="00695D13" w:rsidRDefault="00695D13" w:rsidP="00695D13">
      <w:pPr>
        <w:ind w:firstLine="0"/>
      </w:pPr>
      <w:r w:rsidRPr="00695D13">
        <w:t xml:space="preserve">          17) X29 &gt; 0.5 21    8.041 2 ( 0.04762 0.95238 ) *</w:t>
      </w:r>
    </w:p>
    <w:p w14:paraId="05B4437E" w14:textId="77777777" w:rsidR="00695D13" w:rsidRPr="00695D13" w:rsidRDefault="00695D13" w:rsidP="00695D13">
      <w:pPr>
        <w:ind w:firstLine="0"/>
      </w:pPr>
      <w:r w:rsidRPr="00695D13">
        <w:t xml:space="preserve">         9) X698 &gt; 0.5 86   97.800 2 ( 0.25581 0.74419 ) *</w:t>
      </w:r>
    </w:p>
    <w:p w14:paraId="6F8DF5B0" w14:textId="77777777" w:rsidR="00695D13" w:rsidRPr="00695D13" w:rsidRDefault="00695D13" w:rsidP="00695D13">
      <w:pPr>
        <w:ind w:firstLine="0"/>
      </w:pPr>
      <w:r w:rsidRPr="00695D13">
        <w:t xml:space="preserve">       5) X414 &gt; 0.5 22    0.000 2 ( 0.00000 1.00000 ) *</w:t>
      </w:r>
    </w:p>
    <w:p w14:paraId="7922855A" w14:textId="341754A1" w:rsidR="00695D13" w:rsidRDefault="00695D13" w:rsidP="00695D13">
      <w:pPr>
        <w:ind w:firstLine="0"/>
      </w:pPr>
      <w:r w:rsidRPr="00695D13">
        <w:t xml:space="preserve">     3) X712 &gt; 0.5 64    0.000 2 ( 0.00000 1.00000 ) *</w:t>
      </w:r>
    </w:p>
    <w:p w14:paraId="5FF46B01" w14:textId="2EC3C21D" w:rsidR="00695D13" w:rsidRPr="00695D13" w:rsidRDefault="00695D13" w:rsidP="00695D13">
      <w:pPr>
        <w:ind w:firstLine="0"/>
        <w:rPr>
          <w:b/>
          <w:u w:val="single"/>
        </w:rPr>
      </w:pPr>
      <w:r w:rsidRPr="00695D13">
        <w:rPr>
          <w:b/>
          <w:u w:val="single"/>
        </w:rPr>
        <w:lastRenderedPageBreak/>
        <w:t>RF</w:t>
      </w:r>
    </w:p>
    <w:p w14:paraId="3EB9E5DF" w14:textId="77777777" w:rsidR="00695D13" w:rsidRDefault="00695D13" w:rsidP="00695D13">
      <w:pPr>
        <w:ind w:firstLine="0"/>
      </w:pPr>
    </w:p>
    <w:p w14:paraId="7CB4740D" w14:textId="77777777" w:rsidR="00695D13" w:rsidRDefault="00695D13" w:rsidP="00695D13">
      <w:pPr>
        <w:ind w:firstLine="0"/>
      </w:pPr>
      <w:r>
        <w:t>Call:</w:t>
      </w:r>
    </w:p>
    <w:p w14:paraId="31D500F9" w14:textId="77777777" w:rsidR="00695D13" w:rsidRDefault="00695D13" w:rsidP="00695D13">
      <w:pPr>
        <w:ind w:firstLine="0"/>
      </w:pPr>
      <w:r>
        <w:t xml:space="preserve"> randomForest(x = as.matrix(container@training_matrix), y = container@training_codes,      ntree = ntree) </w:t>
      </w:r>
    </w:p>
    <w:p w14:paraId="539319D0" w14:textId="77777777" w:rsidR="00695D13" w:rsidRDefault="00695D13" w:rsidP="00695D13">
      <w:pPr>
        <w:ind w:firstLine="0"/>
      </w:pPr>
      <w:r>
        <w:t xml:space="preserve">               Type of random forest: classification</w:t>
      </w:r>
    </w:p>
    <w:p w14:paraId="4D5213BB" w14:textId="77777777" w:rsidR="00695D13" w:rsidRDefault="00695D13" w:rsidP="00695D13">
      <w:pPr>
        <w:ind w:firstLine="0"/>
      </w:pPr>
      <w:r>
        <w:t xml:space="preserve">                     Number of trees: 200</w:t>
      </w:r>
    </w:p>
    <w:p w14:paraId="60CBDE99" w14:textId="77777777" w:rsidR="00695D13" w:rsidRDefault="00695D13" w:rsidP="00695D13">
      <w:pPr>
        <w:ind w:firstLine="0"/>
      </w:pPr>
      <w:r>
        <w:t>No. of variables tried at each split: 43</w:t>
      </w:r>
    </w:p>
    <w:p w14:paraId="0827827B" w14:textId="77777777" w:rsidR="00695D13" w:rsidRDefault="00695D13" w:rsidP="00695D13">
      <w:pPr>
        <w:ind w:firstLine="0"/>
      </w:pPr>
    </w:p>
    <w:p w14:paraId="6EC55590" w14:textId="2369D958" w:rsidR="00695D13" w:rsidRDefault="00695D13" w:rsidP="00695D13">
      <w:pPr>
        <w:ind w:firstLine="0"/>
      </w:pPr>
      <w:r>
        <w:t xml:space="preserve">        OOB estimate of error rate: 24.1%</w:t>
      </w:r>
    </w:p>
    <w:p w14:paraId="23706DF3" w14:textId="77777777" w:rsidR="00695D13" w:rsidRDefault="00695D13" w:rsidP="00695D13">
      <w:pPr>
        <w:ind w:firstLine="0"/>
      </w:pPr>
      <w:r>
        <w:t>Confusion matrix:</w:t>
      </w:r>
    </w:p>
    <w:p w14:paraId="2B36C7D7" w14:textId="100031D2" w:rsidR="00695D13" w:rsidRDefault="00695D13" w:rsidP="00695D13">
      <w:pPr>
        <w:ind w:firstLine="0"/>
      </w:pPr>
      <w:r>
        <w:t xml:space="preserve">    1   </w:t>
      </w:r>
      <w:r w:rsidR="00E0485A">
        <w:t xml:space="preserve">     </w:t>
      </w:r>
      <w:r>
        <w:t xml:space="preserve">2 </w:t>
      </w:r>
      <w:r w:rsidR="00E0485A">
        <w:t xml:space="preserve">     </w:t>
      </w:r>
      <w:r>
        <w:t>class.error</w:t>
      </w:r>
    </w:p>
    <w:p w14:paraId="6F9D3E4C" w14:textId="1CC36B83" w:rsidR="00695D13" w:rsidRDefault="00695D13" w:rsidP="00695D13">
      <w:pPr>
        <w:ind w:firstLine="0"/>
      </w:pPr>
      <w:r>
        <w:t>1</w:t>
      </w:r>
      <w:r w:rsidR="00E0485A">
        <w:t xml:space="preserve"> </w:t>
      </w:r>
      <w:r>
        <w:t xml:space="preserve"> 416 </w:t>
      </w:r>
      <w:r w:rsidR="00E0485A">
        <w:t xml:space="preserve"> </w:t>
      </w:r>
      <w:r>
        <w:t xml:space="preserve"> 83   0.1663327</w:t>
      </w:r>
    </w:p>
    <w:p w14:paraId="386BD9A4" w14:textId="6E8C7077" w:rsidR="00695D13" w:rsidRDefault="00695D13" w:rsidP="00695D13">
      <w:pPr>
        <w:ind w:firstLine="0"/>
      </w:pPr>
      <w:r>
        <w:t xml:space="preserve">2 </w:t>
      </w:r>
      <w:r w:rsidR="00E0485A">
        <w:t xml:space="preserve"> </w:t>
      </w:r>
      <w:r>
        <w:t xml:space="preserve">158 </w:t>
      </w:r>
      <w:r w:rsidR="00E0485A">
        <w:t xml:space="preserve"> </w:t>
      </w:r>
      <w:r>
        <w:t>343   0.3153693</w:t>
      </w:r>
    </w:p>
    <w:p w14:paraId="728405BA" w14:textId="77777777" w:rsidR="00E0485A" w:rsidRDefault="00E0485A" w:rsidP="00695D13">
      <w:pPr>
        <w:ind w:firstLine="0"/>
      </w:pPr>
    </w:p>
    <w:p w14:paraId="0D4E5676" w14:textId="77777777" w:rsidR="003A1407" w:rsidRDefault="003A1407" w:rsidP="00E0485A">
      <w:pPr>
        <w:ind w:firstLine="0"/>
      </w:pPr>
    </w:p>
    <w:p w14:paraId="11579841" w14:textId="6878AF9B" w:rsidR="003A1407" w:rsidRPr="003A1407" w:rsidRDefault="003A1407" w:rsidP="00E0485A">
      <w:pPr>
        <w:ind w:firstLine="0"/>
        <w:rPr>
          <w:b/>
          <w:u w:val="single"/>
        </w:rPr>
      </w:pPr>
      <w:r w:rsidRPr="003A1407">
        <w:rPr>
          <w:b/>
          <w:u w:val="single"/>
        </w:rPr>
        <w:t>ACCURACY TABLE</w:t>
      </w:r>
    </w:p>
    <w:p w14:paraId="03FFC934" w14:textId="77777777" w:rsidR="003A1407" w:rsidRDefault="003A1407" w:rsidP="003A1407">
      <w:pPr>
        <w:ind w:firstLine="0"/>
        <w:rPr>
          <w:b/>
        </w:rPr>
      </w:pPr>
    </w:p>
    <w:p w14:paraId="64D7E99A" w14:textId="06D67210" w:rsidR="003A1407" w:rsidRPr="003A1407" w:rsidRDefault="003A1407" w:rsidP="003A1407">
      <w:pPr>
        <w:ind w:firstLine="0"/>
        <w:rPr>
          <w:b/>
          <w:u w:val="single"/>
        </w:rPr>
      </w:pPr>
      <w:r w:rsidRPr="003A1407">
        <w:rPr>
          <w:b/>
          <w:u w:val="single"/>
        </w:rPr>
        <w:t xml:space="preserve">Tree  </w:t>
      </w:r>
    </w:p>
    <w:p w14:paraId="4A299C4D" w14:textId="5BC5EC0E" w:rsidR="003A1407" w:rsidRPr="003A1407" w:rsidRDefault="003A1407" w:rsidP="003A1407">
      <w:pPr>
        <w:ind w:firstLine="0"/>
      </w:pPr>
      <w:r w:rsidRPr="003A1407">
        <w:t xml:space="preserve">    </w:t>
      </w:r>
      <w:r>
        <w:t xml:space="preserve"> </w:t>
      </w:r>
      <w:r w:rsidRPr="003A1407">
        <w:t xml:space="preserve"> 1 </w:t>
      </w:r>
      <w:r>
        <w:t xml:space="preserve">    </w:t>
      </w:r>
      <w:r w:rsidRPr="003A1407">
        <w:t xml:space="preserve"> 2</w:t>
      </w:r>
    </w:p>
    <w:p w14:paraId="395E0A45" w14:textId="4DB960DD" w:rsidR="003A1407" w:rsidRPr="003A1407" w:rsidRDefault="003A1407" w:rsidP="003A1407">
      <w:pPr>
        <w:ind w:firstLine="0"/>
      </w:pPr>
      <w:r w:rsidRPr="003A1407">
        <w:t xml:space="preserve">  1 </w:t>
      </w:r>
      <w:r>
        <w:t xml:space="preserve">  </w:t>
      </w:r>
      <w:r w:rsidRPr="003A1407">
        <w:t xml:space="preserve">48 </w:t>
      </w:r>
      <w:r>
        <w:t xml:space="preserve"> </w:t>
      </w:r>
      <w:r w:rsidRPr="003A1407">
        <w:t xml:space="preserve"> 2</w:t>
      </w:r>
    </w:p>
    <w:p w14:paraId="78F5BDC6" w14:textId="52FDB2E5" w:rsidR="003A1407" w:rsidRDefault="003A1407" w:rsidP="003A1407">
      <w:pPr>
        <w:ind w:firstLine="0"/>
      </w:pPr>
      <w:r w:rsidRPr="003A1407">
        <w:t xml:space="preserve">  2 </w:t>
      </w:r>
      <w:r>
        <w:t xml:space="preserve">  </w:t>
      </w:r>
      <w:r w:rsidRPr="003A1407">
        <w:t xml:space="preserve">17 </w:t>
      </w:r>
      <w:r>
        <w:t xml:space="preserve">  </w:t>
      </w:r>
      <w:r w:rsidRPr="003A1407">
        <w:t>43</w:t>
      </w:r>
    </w:p>
    <w:p w14:paraId="6BE27CB1" w14:textId="77777777" w:rsidR="003A1407" w:rsidRDefault="003A1407" w:rsidP="003A1407">
      <w:pPr>
        <w:ind w:firstLine="0"/>
      </w:pPr>
    </w:p>
    <w:p w14:paraId="6AD68AEF" w14:textId="439CDDBF" w:rsidR="003A1407" w:rsidRPr="003A1407" w:rsidRDefault="003A1407" w:rsidP="003A1407">
      <w:pPr>
        <w:ind w:firstLine="0"/>
        <w:rPr>
          <w:b/>
          <w:u w:val="single"/>
        </w:rPr>
      </w:pPr>
      <w:r w:rsidRPr="003A1407">
        <w:rPr>
          <w:b/>
          <w:u w:val="single"/>
        </w:rPr>
        <w:t>SVM</w:t>
      </w:r>
    </w:p>
    <w:p w14:paraId="73F3CA04" w14:textId="77777777" w:rsidR="003A1407" w:rsidRDefault="003A1407" w:rsidP="003A1407">
      <w:pPr>
        <w:ind w:firstLine="0"/>
        <w:rPr>
          <w:b/>
        </w:rPr>
      </w:pPr>
    </w:p>
    <w:p w14:paraId="3A41DEB6" w14:textId="19146E5F" w:rsidR="003A1407" w:rsidRPr="003A1407" w:rsidRDefault="003A1407" w:rsidP="003A1407">
      <w:pPr>
        <w:ind w:firstLine="0"/>
      </w:pPr>
      <w:r w:rsidRPr="003A1407">
        <w:t xml:space="preserve">   </w:t>
      </w:r>
      <w:r>
        <w:t xml:space="preserve">  </w:t>
      </w:r>
      <w:r w:rsidRPr="003A1407">
        <w:t xml:space="preserve"> 1  </w:t>
      </w:r>
      <w:r>
        <w:t xml:space="preserve">  </w:t>
      </w:r>
      <w:r w:rsidRPr="003A1407">
        <w:t>2</w:t>
      </w:r>
    </w:p>
    <w:p w14:paraId="0C09C7FC" w14:textId="3B49CB99" w:rsidR="003A1407" w:rsidRPr="003A1407" w:rsidRDefault="003A1407" w:rsidP="003A1407">
      <w:pPr>
        <w:ind w:firstLine="0"/>
      </w:pPr>
      <w:r w:rsidRPr="003A1407">
        <w:t xml:space="preserve">  1 </w:t>
      </w:r>
      <w:r>
        <w:t xml:space="preserve"> 48</w:t>
      </w:r>
      <w:r w:rsidRPr="003A1407">
        <w:t xml:space="preserve"> </w:t>
      </w:r>
      <w:r>
        <w:t xml:space="preserve">  </w:t>
      </w:r>
      <w:r w:rsidRPr="003A1407">
        <w:t>2</w:t>
      </w:r>
    </w:p>
    <w:p w14:paraId="6A99EF4A" w14:textId="3FDAF86C" w:rsidR="003A1407" w:rsidRPr="003A1407" w:rsidRDefault="003A1407" w:rsidP="003A1407">
      <w:pPr>
        <w:ind w:firstLine="0"/>
      </w:pPr>
      <w:r w:rsidRPr="003A1407">
        <w:t xml:space="preserve">  2  </w:t>
      </w:r>
      <w:r>
        <w:t xml:space="preserve"> </w:t>
      </w:r>
      <w:r w:rsidRPr="003A1407">
        <w:t xml:space="preserve">5 </w:t>
      </w:r>
      <w:r>
        <w:t xml:space="preserve">   </w:t>
      </w:r>
      <w:r w:rsidRPr="003A1407">
        <w:t>55</w:t>
      </w:r>
    </w:p>
    <w:p w14:paraId="1CDF064A" w14:textId="77777777" w:rsidR="003A1407" w:rsidRPr="003A1407" w:rsidRDefault="003A1407" w:rsidP="003A1407">
      <w:pPr>
        <w:ind w:firstLine="0"/>
      </w:pPr>
    </w:p>
    <w:p w14:paraId="3300F6DC" w14:textId="470B35AE" w:rsidR="003A1407" w:rsidRPr="003A1407" w:rsidRDefault="003A1407" w:rsidP="003A1407">
      <w:pPr>
        <w:ind w:firstLine="0"/>
        <w:rPr>
          <w:b/>
          <w:u w:val="single"/>
        </w:rPr>
      </w:pPr>
      <w:r w:rsidRPr="003A1407">
        <w:rPr>
          <w:b/>
          <w:u w:val="single"/>
        </w:rPr>
        <w:t>MaxEnt</w:t>
      </w:r>
    </w:p>
    <w:p w14:paraId="62752E3B" w14:textId="344245C4" w:rsidR="003A1407" w:rsidRPr="003A1407" w:rsidRDefault="003A1407" w:rsidP="003A1407">
      <w:pPr>
        <w:ind w:firstLine="0"/>
      </w:pPr>
      <w:r w:rsidRPr="003A1407">
        <w:t xml:space="preserve">   </w:t>
      </w:r>
      <w:r>
        <w:t xml:space="preserve">  </w:t>
      </w:r>
      <w:r w:rsidRPr="003A1407">
        <w:t xml:space="preserve"> 1  </w:t>
      </w:r>
      <w:r>
        <w:t xml:space="preserve">  </w:t>
      </w:r>
      <w:r w:rsidRPr="003A1407">
        <w:t>2</w:t>
      </w:r>
    </w:p>
    <w:p w14:paraId="447B761C" w14:textId="6D7B3210" w:rsidR="003A1407" w:rsidRPr="003A1407" w:rsidRDefault="003A1407" w:rsidP="003A1407">
      <w:pPr>
        <w:ind w:firstLine="0"/>
      </w:pPr>
      <w:r w:rsidRPr="003A1407">
        <w:t xml:space="preserve">  1 </w:t>
      </w:r>
      <w:r>
        <w:t xml:space="preserve"> </w:t>
      </w:r>
      <w:r w:rsidRPr="003A1407">
        <w:t xml:space="preserve">50 </w:t>
      </w:r>
      <w:r>
        <w:t xml:space="preserve"> </w:t>
      </w:r>
      <w:r w:rsidRPr="003A1407">
        <w:t xml:space="preserve"> 0</w:t>
      </w:r>
    </w:p>
    <w:p w14:paraId="1417334C" w14:textId="2A3C830E" w:rsidR="003A1407" w:rsidRPr="003A1407" w:rsidRDefault="003A1407" w:rsidP="003A1407">
      <w:pPr>
        <w:ind w:firstLine="0"/>
      </w:pPr>
      <w:r w:rsidRPr="003A1407">
        <w:t xml:space="preserve">  2  </w:t>
      </w:r>
      <w:r>
        <w:t xml:space="preserve"> </w:t>
      </w:r>
      <w:r w:rsidRPr="003A1407">
        <w:t xml:space="preserve">0 </w:t>
      </w:r>
      <w:r>
        <w:t xml:space="preserve">   </w:t>
      </w:r>
      <w:r w:rsidRPr="003A1407">
        <w:t>60</w:t>
      </w:r>
    </w:p>
    <w:p w14:paraId="6BA7372F" w14:textId="77777777" w:rsidR="003A1407" w:rsidRDefault="003A1407" w:rsidP="003A1407">
      <w:pPr>
        <w:ind w:firstLine="0"/>
        <w:rPr>
          <w:b/>
        </w:rPr>
      </w:pPr>
    </w:p>
    <w:p w14:paraId="08FCF81E" w14:textId="5A237806" w:rsidR="003A1407" w:rsidRPr="003A1407" w:rsidRDefault="003A1407" w:rsidP="003A1407">
      <w:pPr>
        <w:ind w:firstLine="0"/>
        <w:rPr>
          <w:b/>
          <w:u w:val="single"/>
        </w:rPr>
      </w:pPr>
      <w:r w:rsidRPr="003A1407">
        <w:rPr>
          <w:b/>
          <w:u w:val="single"/>
        </w:rPr>
        <w:t>RF</w:t>
      </w:r>
    </w:p>
    <w:p w14:paraId="6BC75C0E" w14:textId="77777777" w:rsidR="003A1407" w:rsidRDefault="003A1407" w:rsidP="003A1407">
      <w:pPr>
        <w:ind w:firstLine="0"/>
        <w:rPr>
          <w:b/>
        </w:rPr>
      </w:pPr>
    </w:p>
    <w:p w14:paraId="72C340D6" w14:textId="5A274B58" w:rsidR="003A1407" w:rsidRPr="003A1407" w:rsidRDefault="003A1407" w:rsidP="003A1407">
      <w:pPr>
        <w:ind w:firstLine="0"/>
      </w:pPr>
      <w:r w:rsidRPr="003A1407">
        <w:t xml:space="preserve">   </w:t>
      </w:r>
      <w:r>
        <w:t xml:space="preserve">   </w:t>
      </w:r>
      <w:r w:rsidRPr="003A1407">
        <w:t xml:space="preserve">1 </w:t>
      </w:r>
      <w:r>
        <w:t xml:space="preserve">    </w:t>
      </w:r>
      <w:r w:rsidRPr="003A1407">
        <w:t xml:space="preserve"> 2</w:t>
      </w:r>
    </w:p>
    <w:p w14:paraId="479B3399" w14:textId="20453023" w:rsidR="003A1407" w:rsidRPr="003A1407" w:rsidRDefault="003A1407" w:rsidP="003A1407">
      <w:pPr>
        <w:ind w:firstLine="0"/>
      </w:pPr>
      <w:r w:rsidRPr="003A1407">
        <w:t xml:space="preserve">  1</w:t>
      </w:r>
      <w:r>
        <w:t xml:space="preserve"> </w:t>
      </w:r>
      <w:r w:rsidRPr="003A1407">
        <w:t xml:space="preserve"> 49 </w:t>
      </w:r>
      <w:r>
        <w:t xml:space="preserve">  </w:t>
      </w:r>
      <w:r w:rsidRPr="003A1407">
        <w:t xml:space="preserve"> 1</w:t>
      </w:r>
    </w:p>
    <w:p w14:paraId="1DC07099" w14:textId="195482B6" w:rsidR="003A1407" w:rsidRDefault="003A1407" w:rsidP="003A1407">
      <w:pPr>
        <w:ind w:firstLine="0"/>
      </w:pPr>
      <w:r w:rsidRPr="003A1407">
        <w:t xml:space="preserve">  2  </w:t>
      </w:r>
      <w:r>
        <w:t xml:space="preserve"> </w:t>
      </w:r>
      <w:r w:rsidRPr="003A1407">
        <w:t xml:space="preserve">2 </w:t>
      </w:r>
      <w:r>
        <w:t xml:space="preserve">   </w:t>
      </w:r>
      <w:r w:rsidRPr="003A1407">
        <w:t>58</w:t>
      </w:r>
    </w:p>
    <w:p w14:paraId="7E645629" w14:textId="77777777" w:rsidR="003A1407" w:rsidRDefault="003A1407" w:rsidP="003A1407">
      <w:pPr>
        <w:ind w:firstLine="0"/>
      </w:pPr>
    </w:p>
    <w:p w14:paraId="050BDEFE" w14:textId="77777777" w:rsidR="003A1407" w:rsidRDefault="003A1407" w:rsidP="003A1407">
      <w:pPr>
        <w:ind w:firstLine="0"/>
      </w:pPr>
      <w:r w:rsidRPr="003A1407">
        <w:rPr>
          <w:b/>
        </w:rPr>
        <w:t>Recal accuracty:</w:t>
      </w:r>
      <w:r>
        <w:t xml:space="preserve"> </w:t>
      </w:r>
    </w:p>
    <w:p w14:paraId="14EBAAA0" w14:textId="5FEF05FE" w:rsidR="003A1407" w:rsidRDefault="003A1407" w:rsidP="003A1407">
      <w:pPr>
        <w:ind w:firstLine="0"/>
      </w:pPr>
      <w:r>
        <w:t>Tree: 82.72727%</w:t>
      </w:r>
    </w:p>
    <w:p w14:paraId="2FFD736C" w14:textId="760EA34A" w:rsidR="003A1407" w:rsidRDefault="003A1407" w:rsidP="003A1407">
      <w:pPr>
        <w:ind w:firstLine="0"/>
      </w:pPr>
      <w:r>
        <w:t>SVM: 93.63636%</w:t>
      </w:r>
    </w:p>
    <w:p w14:paraId="0F4C1D59" w14:textId="219CA480" w:rsidR="003A1407" w:rsidRDefault="003A1407" w:rsidP="003A1407">
      <w:pPr>
        <w:ind w:firstLine="0"/>
      </w:pPr>
      <w:r>
        <w:t>Max: 100%</w:t>
      </w:r>
    </w:p>
    <w:p w14:paraId="2A9B446C" w14:textId="17715BA8" w:rsidR="003A1407" w:rsidRDefault="003A1407" w:rsidP="003A1407">
      <w:pPr>
        <w:ind w:firstLine="0"/>
      </w:pPr>
      <w:r>
        <w:t>RF: 97.27273%</w:t>
      </w:r>
    </w:p>
    <w:p w14:paraId="115F7DFF" w14:textId="77777777" w:rsidR="003A1407" w:rsidRDefault="003A1407" w:rsidP="003A1407">
      <w:pPr>
        <w:ind w:firstLine="0"/>
      </w:pPr>
    </w:p>
    <w:p w14:paraId="28C75803" w14:textId="77777777" w:rsidR="00A13B9D" w:rsidRPr="00A13B9D" w:rsidRDefault="00A13B9D" w:rsidP="00A13B9D">
      <w:pPr>
        <w:ind w:firstLine="0"/>
        <w:rPr>
          <w:b/>
        </w:rPr>
      </w:pPr>
      <w:r w:rsidRPr="00A13B9D">
        <w:rPr>
          <w:b/>
        </w:rPr>
        <w:t>ENSEMBLE SUMMARY</w:t>
      </w:r>
    </w:p>
    <w:p w14:paraId="02883BA4" w14:textId="77777777" w:rsidR="00A13B9D" w:rsidRDefault="00A13B9D" w:rsidP="00A13B9D">
      <w:pPr>
        <w:ind w:firstLine="0"/>
      </w:pPr>
    </w:p>
    <w:p w14:paraId="3F64C02B" w14:textId="77777777" w:rsidR="00A13B9D" w:rsidRDefault="00A13B9D" w:rsidP="00A13B9D">
      <w:pPr>
        <w:ind w:firstLine="0"/>
      </w:pPr>
      <w:r>
        <w:t xml:space="preserve">       n-ENSEMBLE COVERAGE n-ENSEMBLE RECALL</w:t>
      </w:r>
    </w:p>
    <w:p w14:paraId="172D174E" w14:textId="77777777" w:rsidR="00A13B9D" w:rsidRDefault="00A13B9D" w:rsidP="00A13B9D">
      <w:pPr>
        <w:ind w:firstLine="0"/>
      </w:pPr>
      <w:r>
        <w:t>n &gt;= 1                1.00              0.95</w:t>
      </w:r>
    </w:p>
    <w:p w14:paraId="37E3C21C" w14:textId="77777777" w:rsidR="00A13B9D" w:rsidRDefault="00A13B9D" w:rsidP="00A13B9D">
      <w:pPr>
        <w:ind w:firstLine="0"/>
      </w:pPr>
      <w:r>
        <w:t>n &gt;= 2                1.00              0.95</w:t>
      </w:r>
    </w:p>
    <w:p w14:paraId="379A7D8B" w14:textId="77777777" w:rsidR="00A13B9D" w:rsidRDefault="00A13B9D" w:rsidP="00A13B9D">
      <w:pPr>
        <w:ind w:firstLine="0"/>
      </w:pPr>
      <w:r>
        <w:t>n &gt;= 3                0.97              0.97</w:t>
      </w:r>
    </w:p>
    <w:p w14:paraId="3CCF2160" w14:textId="77777777" w:rsidR="00A13B9D" w:rsidRDefault="00A13B9D" w:rsidP="00A13B9D">
      <w:pPr>
        <w:ind w:firstLine="0"/>
      </w:pPr>
      <w:r>
        <w:t>n &gt;= 4                0.82              1.00</w:t>
      </w:r>
    </w:p>
    <w:p w14:paraId="71403E95" w14:textId="77777777" w:rsidR="00A13B9D" w:rsidRDefault="00A13B9D" w:rsidP="00A13B9D">
      <w:pPr>
        <w:ind w:firstLine="0"/>
      </w:pPr>
    </w:p>
    <w:p w14:paraId="48ADCABF" w14:textId="77777777" w:rsidR="00A13B9D" w:rsidRDefault="00A13B9D" w:rsidP="00A13B9D">
      <w:pPr>
        <w:ind w:firstLine="0"/>
      </w:pPr>
    </w:p>
    <w:p w14:paraId="499CAAB5" w14:textId="77777777" w:rsidR="00A13B9D" w:rsidRDefault="00A13B9D" w:rsidP="00A13B9D">
      <w:pPr>
        <w:ind w:firstLine="0"/>
      </w:pPr>
    </w:p>
    <w:p w14:paraId="4E47DB86" w14:textId="77777777" w:rsidR="00A13B9D" w:rsidRPr="00A13B9D" w:rsidRDefault="00A13B9D" w:rsidP="00A13B9D">
      <w:pPr>
        <w:ind w:firstLine="0"/>
        <w:rPr>
          <w:b/>
        </w:rPr>
      </w:pPr>
      <w:r w:rsidRPr="00A13B9D">
        <w:rPr>
          <w:b/>
        </w:rPr>
        <w:t>ALGORITHM PERFORMANCE</w:t>
      </w:r>
    </w:p>
    <w:p w14:paraId="35BD913A" w14:textId="77777777" w:rsidR="00A13B9D" w:rsidRDefault="00A13B9D" w:rsidP="00A13B9D">
      <w:pPr>
        <w:ind w:firstLine="0"/>
      </w:pPr>
    </w:p>
    <w:p w14:paraId="447926FA" w14:textId="77777777" w:rsidR="00A13B9D" w:rsidRDefault="00A13B9D" w:rsidP="00A13B9D">
      <w:pPr>
        <w:ind w:firstLine="0"/>
      </w:pPr>
      <w:r>
        <w:t xml:space="preserve">       SVM_PRECISION           SVM_RECALL </w:t>
      </w:r>
    </w:p>
    <w:p w14:paraId="76D9148A" w14:textId="77777777" w:rsidR="00A13B9D" w:rsidRDefault="00A13B9D" w:rsidP="00A13B9D">
      <w:pPr>
        <w:ind w:firstLine="0"/>
      </w:pPr>
      <w:r>
        <w:t xml:space="preserve">               0.935                0.940 </w:t>
      </w:r>
    </w:p>
    <w:p w14:paraId="00F5FC88" w14:textId="77777777" w:rsidR="00A13B9D" w:rsidRDefault="00A13B9D" w:rsidP="00A13B9D">
      <w:pPr>
        <w:ind w:firstLine="0"/>
      </w:pPr>
      <w:r>
        <w:t xml:space="preserve">          SVM_FSCORE    FORESTS_PRECISION </w:t>
      </w:r>
    </w:p>
    <w:p w14:paraId="77E58D66" w14:textId="77777777" w:rsidR="00A13B9D" w:rsidRDefault="00A13B9D" w:rsidP="00A13B9D">
      <w:pPr>
        <w:ind w:firstLine="0"/>
      </w:pPr>
      <w:r>
        <w:t xml:space="preserve">               0.935                0.970 </w:t>
      </w:r>
    </w:p>
    <w:p w14:paraId="3C6E7166" w14:textId="77777777" w:rsidR="00A13B9D" w:rsidRDefault="00A13B9D" w:rsidP="00A13B9D">
      <w:pPr>
        <w:ind w:firstLine="0"/>
      </w:pPr>
      <w:r>
        <w:t xml:space="preserve">      FORESTS_RECALL       FORESTS_FSCORE </w:t>
      </w:r>
    </w:p>
    <w:p w14:paraId="74013848" w14:textId="77777777" w:rsidR="00A13B9D" w:rsidRDefault="00A13B9D" w:rsidP="00A13B9D">
      <w:pPr>
        <w:ind w:firstLine="0"/>
      </w:pPr>
      <w:r>
        <w:t xml:space="preserve">               0.975                0.970 </w:t>
      </w:r>
    </w:p>
    <w:p w14:paraId="6DD92760" w14:textId="77777777" w:rsidR="00A13B9D" w:rsidRDefault="00A13B9D" w:rsidP="00A13B9D">
      <w:pPr>
        <w:ind w:firstLine="0"/>
      </w:pPr>
      <w:r>
        <w:t xml:space="preserve">      TREE_PRECISION          TREE_RECALL </w:t>
      </w:r>
    </w:p>
    <w:p w14:paraId="3EC88C94" w14:textId="77777777" w:rsidR="00A13B9D" w:rsidRDefault="00A13B9D" w:rsidP="00A13B9D">
      <w:pPr>
        <w:ind w:firstLine="0"/>
      </w:pPr>
      <w:r>
        <w:t xml:space="preserve">               0.850                0.840 </w:t>
      </w:r>
    </w:p>
    <w:p w14:paraId="2EC5E99A" w14:textId="77777777" w:rsidR="00A13B9D" w:rsidRDefault="00A13B9D" w:rsidP="00A13B9D">
      <w:pPr>
        <w:ind w:firstLine="0"/>
      </w:pPr>
      <w:r>
        <w:t xml:space="preserve">         TREE_FSCORE MAXENTROPY_PRECISION </w:t>
      </w:r>
    </w:p>
    <w:p w14:paraId="799F78A2" w14:textId="77777777" w:rsidR="00A13B9D" w:rsidRDefault="00A13B9D" w:rsidP="00A13B9D">
      <w:pPr>
        <w:ind w:firstLine="0"/>
      </w:pPr>
      <w:r>
        <w:t xml:space="preserve">               0.830                1.000 </w:t>
      </w:r>
    </w:p>
    <w:p w14:paraId="75E3C7D3" w14:textId="77777777" w:rsidR="00A13B9D" w:rsidRDefault="00A13B9D" w:rsidP="00A13B9D">
      <w:pPr>
        <w:ind w:firstLine="0"/>
      </w:pPr>
      <w:r>
        <w:t xml:space="preserve">   MAXENTROPY_RECALL    MAXENTROPY_FSCORE </w:t>
      </w:r>
    </w:p>
    <w:p w14:paraId="38B6440F" w14:textId="31A9F8D5" w:rsidR="003A1407" w:rsidRDefault="00A13B9D" w:rsidP="00A13B9D">
      <w:pPr>
        <w:pStyle w:val="ListParagraph"/>
        <w:numPr>
          <w:ilvl w:val="0"/>
          <w:numId w:val="5"/>
        </w:numPr>
      </w:pPr>
      <w:r>
        <w:t>1.000</w:t>
      </w:r>
    </w:p>
    <w:p w14:paraId="1A4DB1C8" w14:textId="77777777" w:rsidR="00A13B9D" w:rsidRDefault="00A13B9D" w:rsidP="00A13B9D"/>
    <w:p w14:paraId="04ECE712" w14:textId="77777777" w:rsidR="00A13B9D" w:rsidRDefault="00A13B9D" w:rsidP="00A13B9D"/>
    <w:p w14:paraId="0F694FF8" w14:textId="32A68DD7" w:rsidR="00A13B9D" w:rsidRDefault="00A13B9D" w:rsidP="00A13B9D">
      <w:pPr>
        <w:ind w:firstLine="0"/>
        <w:rPr>
          <w:b/>
        </w:rPr>
      </w:pPr>
      <w:r w:rsidRPr="00A13B9D">
        <w:rPr>
          <w:b/>
        </w:rPr>
        <w:t xml:space="preserve">CROSS VALIDATION </w:t>
      </w:r>
      <w:r>
        <w:rPr>
          <w:b/>
        </w:rPr>
        <w:t>:</w:t>
      </w:r>
    </w:p>
    <w:p w14:paraId="2E77528C" w14:textId="4AE0AF79" w:rsidR="00A13B9D" w:rsidRDefault="00A13B9D" w:rsidP="00A13B9D">
      <w:pPr>
        <w:rPr>
          <w:b/>
        </w:rPr>
      </w:pPr>
      <w:r>
        <w:rPr>
          <w:b/>
        </w:rPr>
        <w:t>TREE:</w:t>
      </w:r>
    </w:p>
    <w:p w14:paraId="670FCCEE" w14:textId="77777777" w:rsidR="00A13B9D" w:rsidRPr="00A13B9D" w:rsidRDefault="00A13B9D" w:rsidP="00A13B9D">
      <w:r w:rsidRPr="00A13B9D">
        <w:t>Fold 1 Out of Sample Accuracy = 0.6788991</w:t>
      </w:r>
    </w:p>
    <w:p w14:paraId="6435B9C6" w14:textId="77777777" w:rsidR="00A13B9D" w:rsidRPr="00A13B9D" w:rsidRDefault="00A13B9D" w:rsidP="00A13B9D">
      <w:r w:rsidRPr="00A13B9D">
        <w:t>Fold 2 Out of Sample Accuracy = 0.6956522</w:t>
      </w:r>
    </w:p>
    <w:p w14:paraId="7C24CFAC" w14:textId="77777777" w:rsidR="00A13B9D" w:rsidRPr="00A13B9D" w:rsidRDefault="00A13B9D" w:rsidP="00A13B9D">
      <w:r w:rsidRPr="00A13B9D">
        <w:t>Fold 3 Out of Sample Accuracy = 0.7090909</w:t>
      </w:r>
    </w:p>
    <w:p w14:paraId="2B3FE528" w14:textId="77777777" w:rsidR="00A13B9D" w:rsidRPr="00A13B9D" w:rsidRDefault="00A13B9D" w:rsidP="00A13B9D">
      <w:r w:rsidRPr="00A13B9D">
        <w:t>Fold 4 Out of Sample Accuracy = 0.728</w:t>
      </w:r>
    </w:p>
    <w:p w14:paraId="4D470A1E" w14:textId="77777777" w:rsidR="00A13B9D" w:rsidRPr="00A13B9D" w:rsidRDefault="00A13B9D" w:rsidP="00A13B9D">
      <w:r w:rsidRPr="00A13B9D">
        <w:t>Fold 5 Out of Sample Accuracy = 0.773913</w:t>
      </w:r>
    </w:p>
    <w:p w14:paraId="395C11E4" w14:textId="77777777" w:rsidR="00A13B9D" w:rsidRPr="00A13B9D" w:rsidRDefault="00A13B9D" w:rsidP="00A13B9D">
      <w:r w:rsidRPr="00A13B9D">
        <w:t>Fold 6 Out of Sample Accuracy = 0.7407407</w:t>
      </w:r>
    </w:p>
    <w:p w14:paraId="1C272E5F" w14:textId="77777777" w:rsidR="00A13B9D" w:rsidRPr="00A13B9D" w:rsidRDefault="00A13B9D" w:rsidP="00A13B9D">
      <w:r w:rsidRPr="00A13B9D">
        <w:t>Fold 7 Out of Sample Accuracy = 0.729927</w:t>
      </w:r>
    </w:p>
    <w:p w14:paraId="262AC47C" w14:textId="77777777" w:rsidR="00A13B9D" w:rsidRPr="00A13B9D" w:rsidRDefault="00A13B9D" w:rsidP="00A13B9D">
      <w:r w:rsidRPr="00A13B9D">
        <w:t>Fold 8 Out of Sample Accuracy = 0.7173913</w:t>
      </w:r>
    </w:p>
    <w:p w14:paraId="51C097F2" w14:textId="77777777" w:rsidR="00A13B9D" w:rsidRPr="00A13B9D" w:rsidRDefault="00A13B9D" w:rsidP="00A13B9D">
      <w:r w:rsidRPr="00A13B9D">
        <w:t>Fold 9 Out of Sample Accuracy = 0.7244898</w:t>
      </w:r>
    </w:p>
    <w:p w14:paraId="187B3D05" w14:textId="64920304" w:rsidR="00A13B9D" w:rsidRPr="00A13B9D" w:rsidRDefault="00A13B9D" w:rsidP="00A13B9D">
      <w:r w:rsidRPr="00A13B9D">
        <w:t>Fold 10 Out of Sample Accuracy = 0.7096774</w:t>
      </w:r>
    </w:p>
    <w:p w14:paraId="7E17A9BB" w14:textId="77777777" w:rsidR="00A13B9D" w:rsidRPr="00A13B9D" w:rsidRDefault="00A13B9D" w:rsidP="00A13B9D">
      <w:r w:rsidRPr="00A13B9D">
        <w:t>$meanAccuracy</w:t>
      </w:r>
    </w:p>
    <w:p w14:paraId="508AA411" w14:textId="6CD76224" w:rsidR="00A13B9D" w:rsidRPr="00A13B9D" w:rsidRDefault="00A13B9D" w:rsidP="00A13B9D">
      <w:r w:rsidRPr="00A13B9D">
        <w:t>[1] 0.7207781</w:t>
      </w:r>
    </w:p>
    <w:p w14:paraId="3A9C47CC" w14:textId="77777777" w:rsidR="00A13B9D" w:rsidRDefault="00A13B9D" w:rsidP="00A13B9D">
      <w:pPr>
        <w:rPr>
          <w:b/>
        </w:rPr>
      </w:pPr>
    </w:p>
    <w:p w14:paraId="7AAE62EC" w14:textId="562C5996" w:rsidR="00A13B9D" w:rsidRDefault="00A13B9D" w:rsidP="00A13B9D">
      <w:pPr>
        <w:rPr>
          <w:b/>
        </w:rPr>
      </w:pPr>
      <w:r>
        <w:rPr>
          <w:b/>
        </w:rPr>
        <w:t>SVM:</w:t>
      </w:r>
    </w:p>
    <w:p w14:paraId="56FDE84A" w14:textId="77777777" w:rsidR="00A13B9D" w:rsidRDefault="00A13B9D" w:rsidP="00A13B9D">
      <w:r>
        <w:t>Fold 1 Out of Sample Accuracy = 0.8229167</w:t>
      </w:r>
    </w:p>
    <w:p w14:paraId="65C548E8" w14:textId="77777777" w:rsidR="00A13B9D" w:rsidRDefault="00A13B9D" w:rsidP="00A13B9D">
      <w:r>
        <w:t>Fold 2 Out of Sample Accuracy = 0.7833333</w:t>
      </w:r>
    </w:p>
    <w:p w14:paraId="5C8AC6F1" w14:textId="77777777" w:rsidR="00A13B9D" w:rsidRDefault="00A13B9D" w:rsidP="00A13B9D">
      <w:r>
        <w:t>Fold 3 Out of Sample Accuracy = 0.8494624</w:t>
      </w:r>
    </w:p>
    <w:p w14:paraId="52FF0383" w14:textId="77777777" w:rsidR="00A13B9D" w:rsidRDefault="00A13B9D" w:rsidP="00A13B9D">
      <w:r>
        <w:t>Fold 4 Out of Sample Accuracy = 0.8018018</w:t>
      </w:r>
    </w:p>
    <w:p w14:paraId="1C368B03" w14:textId="77777777" w:rsidR="00A13B9D" w:rsidRDefault="00A13B9D" w:rsidP="00A13B9D">
      <w:r>
        <w:t>Fold 5 Out of Sample Accuracy = 0.7923077</w:t>
      </w:r>
    </w:p>
    <w:p w14:paraId="737FC46F" w14:textId="77777777" w:rsidR="00A13B9D" w:rsidRDefault="00A13B9D" w:rsidP="00A13B9D">
      <w:r>
        <w:t>Fold 6 Out of Sample Accuracy = 0.7636364</w:t>
      </w:r>
    </w:p>
    <w:p w14:paraId="079FC812" w14:textId="77777777" w:rsidR="00A13B9D" w:rsidRDefault="00A13B9D" w:rsidP="00A13B9D">
      <w:r>
        <w:t>Fold 7 Out of Sample Accuracy = 0.7788462</w:t>
      </w:r>
    </w:p>
    <w:p w14:paraId="17CB03D4" w14:textId="77777777" w:rsidR="00A13B9D" w:rsidRDefault="00A13B9D" w:rsidP="00A13B9D">
      <w:r>
        <w:t>Fold 8 Out of Sample Accuracy = 0.7868852</w:t>
      </w:r>
    </w:p>
    <w:p w14:paraId="625E92B6" w14:textId="77777777" w:rsidR="00A13B9D" w:rsidRDefault="00A13B9D" w:rsidP="00A13B9D">
      <w:r>
        <w:t>Fold 9 Out of Sample Accuracy = 0.733871</w:t>
      </w:r>
    </w:p>
    <w:p w14:paraId="0F15E62F" w14:textId="612F40E2" w:rsidR="00A13B9D" w:rsidRDefault="00A13B9D" w:rsidP="00A13B9D">
      <w:r>
        <w:t>Fold 10 Out of Sample Accuracy = 0.83</w:t>
      </w:r>
    </w:p>
    <w:p w14:paraId="2ADE1C16" w14:textId="77777777" w:rsidR="00A13B9D" w:rsidRDefault="00A13B9D" w:rsidP="00A13B9D">
      <w:r>
        <w:t>$meanAccuracy</w:t>
      </w:r>
    </w:p>
    <w:p w14:paraId="6CD9061A" w14:textId="25E830A4" w:rsidR="00A13B9D" w:rsidRDefault="00A13B9D" w:rsidP="00A13B9D">
      <w:r>
        <w:t>[1] 0.7943061</w:t>
      </w:r>
    </w:p>
    <w:p w14:paraId="579EC357" w14:textId="77777777" w:rsidR="00A13B9D" w:rsidRDefault="00A13B9D" w:rsidP="00A13B9D"/>
    <w:p w14:paraId="00B8D08D" w14:textId="66785DD5" w:rsidR="00A13B9D" w:rsidRDefault="00A13B9D" w:rsidP="00A13B9D">
      <w:pPr>
        <w:rPr>
          <w:b/>
        </w:rPr>
      </w:pPr>
      <w:r>
        <w:rPr>
          <w:b/>
        </w:rPr>
        <w:t>MAXIMUM ENTROPY:</w:t>
      </w:r>
    </w:p>
    <w:p w14:paraId="63FE488B" w14:textId="77777777" w:rsidR="00A13B9D" w:rsidRDefault="00A13B9D" w:rsidP="00A13B9D">
      <w:r>
        <w:t>Fold 1 Out of Sample Accuracy = 1</w:t>
      </w:r>
    </w:p>
    <w:p w14:paraId="2D31E5EC" w14:textId="77777777" w:rsidR="00A13B9D" w:rsidRDefault="00A13B9D" w:rsidP="00A13B9D">
      <w:r>
        <w:t>Fold 2 Out of Sample Accuracy = 1</w:t>
      </w:r>
    </w:p>
    <w:p w14:paraId="6E4E5803" w14:textId="77777777" w:rsidR="00A13B9D" w:rsidRDefault="00A13B9D" w:rsidP="00A13B9D">
      <w:r>
        <w:t>Fold 3 Out of Sample Accuracy = 1</w:t>
      </w:r>
    </w:p>
    <w:p w14:paraId="4E935DA8" w14:textId="77777777" w:rsidR="00A13B9D" w:rsidRDefault="00A13B9D" w:rsidP="00A13B9D">
      <w:r>
        <w:t>Fold 4 Out of Sample Accuracy = 1</w:t>
      </w:r>
    </w:p>
    <w:p w14:paraId="067CC589" w14:textId="77777777" w:rsidR="00A13B9D" w:rsidRDefault="00A13B9D" w:rsidP="00A13B9D">
      <w:r>
        <w:t>Fold 5 Out of Sample Accuracy = 0.9896907</w:t>
      </w:r>
    </w:p>
    <w:p w14:paraId="7BB2C187" w14:textId="77777777" w:rsidR="00A13B9D" w:rsidRDefault="00A13B9D" w:rsidP="00A13B9D">
      <w:r>
        <w:t>Fold 6 Out of Sample Accuracy = 1</w:t>
      </w:r>
    </w:p>
    <w:p w14:paraId="13B7510E" w14:textId="77777777" w:rsidR="00A13B9D" w:rsidRDefault="00A13B9D" w:rsidP="00A13B9D">
      <w:r>
        <w:t>Fold 7 Out of Sample Accuracy = 0.9809524</w:t>
      </w:r>
    </w:p>
    <w:p w14:paraId="7AAD470C" w14:textId="77777777" w:rsidR="00A13B9D" w:rsidRDefault="00A13B9D" w:rsidP="00A13B9D">
      <w:r>
        <w:t>Fold 8 Out of Sample Accuracy = 0.9922481</w:t>
      </w:r>
    </w:p>
    <w:p w14:paraId="648B83B4" w14:textId="77777777" w:rsidR="00A13B9D" w:rsidRDefault="00A13B9D" w:rsidP="00A13B9D">
      <w:r>
        <w:t>Fold 9 Out of Sample Accuracy = 0.9897959</w:t>
      </w:r>
    </w:p>
    <w:p w14:paraId="7C58671A" w14:textId="57488368" w:rsidR="00A13B9D" w:rsidRDefault="00A13B9D" w:rsidP="00A13B9D">
      <w:r>
        <w:t>Fold 10 Out of Sample Accuracy = 1</w:t>
      </w:r>
    </w:p>
    <w:p w14:paraId="0EBB7231" w14:textId="77777777" w:rsidR="00A13B9D" w:rsidRDefault="00A13B9D" w:rsidP="00A13B9D">
      <w:r>
        <w:t>$meanAccuracy</w:t>
      </w:r>
    </w:p>
    <w:p w14:paraId="13E5FFA8" w14:textId="48188BE8" w:rsidR="00A13B9D" w:rsidRDefault="00A13B9D" w:rsidP="00A13B9D">
      <w:r>
        <w:lastRenderedPageBreak/>
        <w:t>[1] 0.9952687</w:t>
      </w:r>
    </w:p>
    <w:p w14:paraId="70BC0F68" w14:textId="77777777" w:rsidR="00A13B9D" w:rsidRDefault="00A13B9D" w:rsidP="00A13B9D"/>
    <w:p w14:paraId="79A7F799" w14:textId="19AC5BEE" w:rsidR="00A13B9D" w:rsidRDefault="00C9321F" w:rsidP="00A13B9D">
      <w:pPr>
        <w:rPr>
          <w:b/>
        </w:rPr>
      </w:pPr>
      <w:r w:rsidRPr="00C9321F">
        <w:rPr>
          <w:b/>
        </w:rPr>
        <w:t>RF</w:t>
      </w:r>
      <w:r>
        <w:rPr>
          <w:b/>
        </w:rPr>
        <w:t>:</w:t>
      </w:r>
    </w:p>
    <w:p w14:paraId="09D55B58" w14:textId="77777777" w:rsidR="008478AB" w:rsidRPr="008478AB" w:rsidRDefault="008478AB" w:rsidP="008478AB">
      <w:r w:rsidRPr="008478AB">
        <w:t>Fold 1 Out of Sample Accuracy = 0.76</w:t>
      </w:r>
    </w:p>
    <w:p w14:paraId="591E0507" w14:textId="77777777" w:rsidR="008478AB" w:rsidRPr="008478AB" w:rsidRDefault="008478AB" w:rsidP="008478AB">
      <w:r w:rsidRPr="008478AB">
        <w:t>Fold 2 Out of Sample Accuracy = 0.8165138</w:t>
      </w:r>
    </w:p>
    <w:p w14:paraId="6FB3B103" w14:textId="77777777" w:rsidR="008478AB" w:rsidRPr="008478AB" w:rsidRDefault="008478AB" w:rsidP="008478AB">
      <w:r w:rsidRPr="008478AB">
        <w:t>Fold 3 Out of Sample Accuracy = 0.826087</w:t>
      </w:r>
    </w:p>
    <w:p w14:paraId="5B9AA744" w14:textId="77777777" w:rsidR="008478AB" w:rsidRPr="008478AB" w:rsidRDefault="008478AB" w:rsidP="008478AB">
      <w:r w:rsidRPr="008478AB">
        <w:t>Fold 4 Out of Sample Accuracy = 0.7745098</w:t>
      </w:r>
    </w:p>
    <w:p w14:paraId="570FBA30" w14:textId="77777777" w:rsidR="008478AB" w:rsidRPr="008478AB" w:rsidRDefault="008478AB" w:rsidP="008478AB">
      <w:r w:rsidRPr="008478AB">
        <w:t>Fold 5 Out of Sample Accuracy = 0.8359375</w:t>
      </w:r>
    </w:p>
    <w:p w14:paraId="11669F27" w14:textId="77777777" w:rsidR="008478AB" w:rsidRPr="008478AB" w:rsidRDefault="008478AB" w:rsidP="008478AB">
      <w:r w:rsidRPr="008478AB">
        <w:t>Fold 6 Out of Sample Accuracy = 0.7757009</w:t>
      </w:r>
    </w:p>
    <w:p w14:paraId="28F45B3C" w14:textId="77777777" w:rsidR="008478AB" w:rsidRPr="008478AB" w:rsidRDefault="008478AB" w:rsidP="008478AB">
      <w:r w:rsidRPr="008478AB">
        <w:t>Fold 7 Out of Sample Accuracy = 0.8095238</w:t>
      </w:r>
    </w:p>
    <w:p w14:paraId="415CCBE3" w14:textId="77777777" w:rsidR="008478AB" w:rsidRPr="008478AB" w:rsidRDefault="008478AB" w:rsidP="008478AB">
      <w:r w:rsidRPr="008478AB">
        <w:t>Fold 8 Out of Sample Accuracy = 0.776</w:t>
      </w:r>
    </w:p>
    <w:p w14:paraId="5D5B7BE1" w14:textId="20069B0F" w:rsidR="00C9321F" w:rsidRDefault="008478AB" w:rsidP="008478AB">
      <w:r w:rsidRPr="008478AB">
        <w:t>Fold 9 Out of Sample Accuracy = 0.8113208</w:t>
      </w:r>
    </w:p>
    <w:p w14:paraId="38774EE3" w14:textId="48EBE04F" w:rsidR="008478AB" w:rsidRDefault="008478AB" w:rsidP="008478AB">
      <w:r w:rsidRPr="008478AB">
        <w:t>Fold 10 Out of Sample Accuracy = 0.7964602</w:t>
      </w:r>
    </w:p>
    <w:p w14:paraId="25D77D80" w14:textId="77777777" w:rsidR="008478AB" w:rsidRDefault="008478AB" w:rsidP="008478AB">
      <w:r>
        <w:t>meanAccuracy</w:t>
      </w:r>
    </w:p>
    <w:p w14:paraId="1C090706" w14:textId="56F66BA5" w:rsidR="008478AB" w:rsidRDefault="008478AB" w:rsidP="008478AB">
      <w:r>
        <w:t>[1] 0.7982054</w:t>
      </w:r>
    </w:p>
    <w:p w14:paraId="62D613C2" w14:textId="77777777" w:rsidR="00D85E53" w:rsidRDefault="00D85E53" w:rsidP="008478AB"/>
    <w:p w14:paraId="49C0DBB5" w14:textId="77777777" w:rsidR="00D85E53" w:rsidRDefault="00D85E53" w:rsidP="008478AB"/>
    <w:p w14:paraId="06B98D9E" w14:textId="1EDA5884" w:rsidR="00D85E53" w:rsidRDefault="00D85E53" w:rsidP="008478AB">
      <w:pPr>
        <w:rPr>
          <w:b/>
        </w:rPr>
      </w:pPr>
      <w:r>
        <w:rPr>
          <w:b/>
        </w:rPr>
        <w:t xml:space="preserve">Applying </w:t>
      </w:r>
      <w:r w:rsidRPr="00D85E53">
        <w:rPr>
          <w:b/>
        </w:rPr>
        <w:t>WeightSMART</w:t>
      </w:r>
      <w:r>
        <w:rPr>
          <w:b/>
        </w:rPr>
        <w:t>:</w:t>
      </w:r>
    </w:p>
    <w:p w14:paraId="7CC4A427" w14:textId="2D3BDEC4" w:rsidR="00D85E53" w:rsidRPr="00984E0E" w:rsidRDefault="00335C98" w:rsidP="008478AB">
      <w:pPr>
        <w:rPr>
          <w:b/>
        </w:rPr>
      </w:pPr>
      <w:r w:rsidRPr="00984E0E">
        <w:rPr>
          <w:b/>
        </w:rPr>
        <w:t>Spec = NNN</w:t>
      </w:r>
    </w:p>
    <w:p w14:paraId="2EDEC817" w14:textId="77777777" w:rsidR="00335C98" w:rsidRDefault="00335C98" w:rsidP="00335C98">
      <w:r>
        <w:t>&lt;&lt;DocumentTermMatrix (documents: 1110, terms: 1878)&gt;&gt;</w:t>
      </w:r>
    </w:p>
    <w:p w14:paraId="33AEE80F" w14:textId="22F6CB5D" w:rsidR="00335C98" w:rsidRDefault="00335C98" w:rsidP="00335C98">
      <w:r>
        <w:t>Non-/sparse entries                : 6089/2078491</w:t>
      </w:r>
    </w:p>
    <w:p w14:paraId="580948C9" w14:textId="0CF42832" w:rsidR="00335C98" w:rsidRDefault="00335C98" w:rsidP="00335C98">
      <w:r>
        <w:t xml:space="preserve">Sparsity          </w:t>
      </w:r>
      <w:r>
        <w:tab/>
      </w:r>
      <w:r>
        <w:tab/>
        <w:t xml:space="preserve"> : 100%</w:t>
      </w:r>
    </w:p>
    <w:p w14:paraId="773A2FD7" w14:textId="0DB6BBE4" w:rsidR="00335C98" w:rsidRDefault="00335C98" w:rsidP="00335C98">
      <w:r>
        <w:t>Maximal term length</w:t>
      </w:r>
      <w:r>
        <w:tab/>
        <w:t xml:space="preserve"> : 17</w:t>
      </w:r>
    </w:p>
    <w:p w14:paraId="0C12DA81" w14:textId="3652D65F" w:rsidR="00335C98" w:rsidRDefault="00335C98" w:rsidP="00335C98">
      <w:r>
        <w:t xml:space="preserve">Weighting          </w:t>
      </w:r>
      <w:r>
        <w:tab/>
      </w:r>
      <w:r>
        <w:tab/>
        <w:t xml:space="preserve"> : SMART nnn (SMART)</w:t>
      </w:r>
    </w:p>
    <w:p w14:paraId="70E461E2" w14:textId="77777777" w:rsidR="00335C98" w:rsidRDefault="00335C98" w:rsidP="00335C98"/>
    <w:p w14:paraId="53C3C053" w14:textId="77777777" w:rsidR="0045376A" w:rsidRPr="0045376A" w:rsidRDefault="0045376A" w:rsidP="0045376A">
      <w:pPr>
        <w:rPr>
          <w:b/>
        </w:rPr>
      </w:pPr>
      <w:r w:rsidRPr="0045376A">
        <w:rPr>
          <w:b/>
        </w:rPr>
        <w:t>$RF</w:t>
      </w:r>
    </w:p>
    <w:p w14:paraId="17B61083" w14:textId="77777777" w:rsidR="0045376A" w:rsidRDefault="0045376A" w:rsidP="0045376A"/>
    <w:p w14:paraId="3EA43BB2" w14:textId="77777777" w:rsidR="0045376A" w:rsidRDefault="0045376A" w:rsidP="0045376A">
      <w:r>
        <w:t>Call:</w:t>
      </w:r>
    </w:p>
    <w:p w14:paraId="3D92E7CB" w14:textId="337C4093" w:rsidR="0045376A" w:rsidRDefault="0045376A" w:rsidP="0045376A">
      <w:r>
        <w:t xml:space="preserve"> randomForest(x = as.matrix(container@training_matrix), y = container@training_codes,  ntree = ntree) </w:t>
      </w:r>
    </w:p>
    <w:p w14:paraId="47D31F34" w14:textId="77777777" w:rsidR="0045376A" w:rsidRDefault="0045376A" w:rsidP="0045376A">
      <w:r>
        <w:t xml:space="preserve">               Type of random forest: classification</w:t>
      </w:r>
    </w:p>
    <w:p w14:paraId="0960DA2C" w14:textId="77777777" w:rsidR="0045376A" w:rsidRDefault="0045376A" w:rsidP="0045376A">
      <w:r>
        <w:t xml:space="preserve">                     Number of trees: 200</w:t>
      </w:r>
    </w:p>
    <w:p w14:paraId="639E7A03" w14:textId="77777777" w:rsidR="0045376A" w:rsidRDefault="0045376A" w:rsidP="0045376A">
      <w:r>
        <w:t>No. of variables tried at each split: 43</w:t>
      </w:r>
    </w:p>
    <w:p w14:paraId="51BBAF7D" w14:textId="77777777" w:rsidR="0045376A" w:rsidRDefault="0045376A" w:rsidP="0045376A"/>
    <w:p w14:paraId="2848258E" w14:textId="77777777" w:rsidR="0045376A" w:rsidRDefault="0045376A" w:rsidP="0045376A">
      <w:r>
        <w:t xml:space="preserve">        OOB estimate of  error rate: 24.6%</w:t>
      </w:r>
    </w:p>
    <w:p w14:paraId="72D57593" w14:textId="77777777" w:rsidR="0045376A" w:rsidRDefault="0045376A" w:rsidP="0045376A">
      <w:r>
        <w:t>Confusion matrix:</w:t>
      </w:r>
    </w:p>
    <w:p w14:paraId="020C8310" w14:textId="5CA6B96F" w:rsidR="0045376A" w:rsidRDefault="0045376A" w:rsidP="0045376A">
      <w:r>
        <w:t xml:space="preserve">    1       2    class.error</w:t>
      </w:r>
    </w:p>
    <w:p w14:paraId="350CBDA0" w14:textId="77777777" w:rsidR="0045376A" w:rsidRDefault="0045376A" w:rsidP="0045376A">
      <w:r>
        <w:t>1 419  80   0.1603206</w:t>
      </w:r>
    </w:p>
    <w:p w14:paraId="44D38189" w14:textId="77777777" w:rsidR="0045376A" w:rsidRDefault="0045376A" w:rsidP="0045376A">
      <w:r>
        <w:t>2 166 335   0.3313373</w:t>
      </w:r>
    </w:p>
    <w:p w14:paraId="60F904ED" w14:textId="77777777" w:rsidR="0045376A" w:rsidRDefault="0045376A" w:rsidP="00335C98"/>
    <w:p w14:paraId="048C16AA" w14:textId="4B12D078" w:rsidR="00335C98" w:rsidRDefault="0045376A" w:rsidP="00335C98">
      <w:r>
        <w:t>Recall accuracy:</w:t>
      </w:r>
    </w:p>
    <w:p w14:paraId="74C38A62" w14:textId="50C6360C" w:rsidR="0045376A" w:rsidRDefault="0045376A" w:rsidP="0045376A">
      <w:pPr>
        <w:ind w:firstLine="0"/>
      </w:pPr>
      <w:r>
        <w:t xml:space="preserve">       Tree: 82.72727%</w:t>
      </w:r>
    </w:p>
    <w:p w14:paraId="0CA0BAE1" w14:textId="5F143CEE" w:rsidR="0045376A" w:rsidRDefault="0045376A" w:rsidP="0045376A">
      <w:pPr>
        <w:ind w:firstLine="0"/>
      </w:pPr>
      <w:r>
        <w:t xml:space="preserve">        SVM: 93.63636%</w:t>
      </w:r>
    </w:p>
    <w:p w14:paraId="0D2E0529" w14:textId="267256BF" w:rsidR="0045376A" w:rsidRDefault="0045376A" w:rsidP="0045376A">
      <w:pPr>
        <w:ind w:firstLine="0"/>
      </w:pPr>
      <w:r>
        <w:t xml:space="preserve">        Max: 100%</w:t>
      </w:r>
    </w:p>
    <w:p w14:paraId="3988AAF2" w14:textId="241F324C" w:rsidR="0045376A" w:rsidRDefault="0045376A" w:rsidP="0045376A">
      <w:pPr>
        <w:ind w:firstLine="0"/>
      </w:pPr>
      <w:r>
        <w:t xml:space="preserve">       RF: 99.09091%</w:t>
      </w:r>
    </w:p>
    <w:p w14:paraId="40C60D77" w14:textId="77777777" w:rsidR="0045376A" w:rsidRDefault="0045376A" w:rsidP="00335C98"/>
    <w:p w14:paraId="43E9F2DE" w14:textId="77777777" w:rsidR="0045376A" w:rsidRDefault="0045376A" w:rsidP="0045376A">
      <w:r>
        <w:t>ENSEMBLE SUMMARY</w:t>
      </w:r>
    </w:p>
    <w:p w14:paraId="0116F723" w14:textId="77777777" w:rsidR="0045376A" w:rsidRDefault="0045376A" w:rsidP="0045376A"/>
    <w:p w14:paraId="6913A70B" w14:textId="77777777" w:rsidR="0045376A" w:rsidRDefault="0045376A" w:rsidP="0045376A">
      <w:r>
        <w:t xml:space="preserve">       n-ENSEMBLE COVERAGE n-ENSEMBLE RECALL</w:t>
      </w:r>
    </w:p>
    <w:p w14:paraId="31FC4D14" w14:textId="77777777" w:rsidR="0045376A" w:rsidRDefault="0045376A" w:rsidP="0045376A">
      <w:r>
        <w:t>n &gt;= 1                1.00              0.95</w:t>
      </w:r>
    </w:p>
    <w:p w14:paraId="3725D5C7" w14:textId="77777777" w:rsidR="0045376A" w:rsidRDefault="0045376A" w:rsidP="0045376A">
      <w:r>
        <w:t>n &gt;= 2                1.00              0.95</w:t>
      </w:r>
    </w:p>
    <w:p w14:paraId="41870125" w14:textId="77777777" w:rsidR="0045376A" w:rsidRDefault="0045376A" w:rsidP="0045376A">
      <w:r>
        <w:t>n &gt;= 3                0.95              0.99</w:t>
      </w:r>
    </w:p>
    <w:p w14:paraId="7343B7B6" w14:textId="77777777" w:rsidR="0045376A" w:rsidRDefault="0045376A" w:rsidP="0045376A">
      <w:r>
        <w:t>n &gt;= 4                0.82              1.00</w:t>
      </w:r>
    </w:p>
    <w:p w14:paraId="07EBC811" w14:textId="77777777" w:rsidR="0045376A" w:rsidRDefault="0045376A" w:rsidP="0045376A"/>
    <w:p w14:paraId="7B66ECE5" w14:textId="77777777" w:rsidR="0045376A" w:rsidRDefault="0045376A" w:rsidP="0045376A"/>
    <w:p w14:paraId="20E4598B" w14:textId="77777777" w:rsidR="0045376A" w:rsidRDefault="0045376A" w:rsidP="0045376A"/>
    <w:p w14:paraId="369AFA4A" w14:textId="77777777" w:rsidR="0045376A" w:rsidRDefault="0045376A" w:rsidP="0045376A">
      <w:r>
        <w:t>ALGORITHM PERFORMANCE</w:t>
      </w:r>
    </w:p>
    <w:p w14:paraId="7280AE57" w14:textId="77777777" w:rsidR="0045376A" w:rsidRDefault="0045376A" w:rsidP="0045376A"/>
    <w:p w14:paraId="4DAD280E" w14:textId="77777777" w:rsidR="0045376A" w:rsidRDefault="0045376A" w:rsidP="0045376A">
      <w:r>
        <w:t xml:space="preserve">       SVM_PRECISION           SVM_RECALL           SVM_FSCORE </w:t>
      </w:r>
    </w:p>
    <w:p w14:paraId="06E68305" w14:textId="77777777" w:rsidR="0045376A" w:rsidRDefault="0045376A" w:rsidP="0045376A">
      <w:r>
        <w:t xml:space="preserve">               0.935                0.940                0.935 </w:t>
      </w:r>
    </w:p>
    <w:p w14:paraId="543D19CD" w14:textId="77777777" w:rsidR="0045376A" w:rsidRDefault="0045376A" w:rsidP="0045376A">
      <w:r>
        <w:t xml:space="preserve">   FORESTS_PRECISION       FORESTS_RECALL       FORESTS_FSCORE </w:t>
      </w:r>
    </w:p>
    <w:p w14:paraId="4713B626" w14:textId="77777777" w:rsidR="0045376A" w:rsidRDefault="0045376A" w:rsidP="0045376A">
      <w:r>
        <w:t xml:space="preserve">               0.990                0.990                0.990 </w:t>
      </w:r>
    </w:p>
    <w:p w14:paraId="5A3FA020" w14:textId="77777777" w:rsidR="0045376A" w:rsidRDefault="0045376A" w:rsidP="0045376A">
      <w:r>
        <w:t xml:space="preserve">      TREE_PRECISION          TREE_RECALL          TREE_FSCORE </w:t>
      </w:r>
    </w:p>
    <w:p w14:paraId="55EEE109" w14:textId="77777777" w:rsidR="0045376A" w:rsidRDefault="0045376A" w:rsidP="0045376A">
      <w:r>
        <w:t xml:space="preserve">               0.850                0.840                0.830 </w:t>
      </w:r>
    </w:p>
    <w:p w14:paraId="483C084F" w14:textId="77777777" w:rsidR="0045376A" w:rsidRDefault="0045376A" w:rsidP="0045376A">
      <w:r>
        <w:t xml:space="preserve">MAXENTROPY_PRECISION    MAXENTROPY_RECALL    MAXENTROPY_FSCORE </w:t>
      </w:r>
    </w:p>
    <w:p w14:paraId="5BD9523E" w14:textId="4217AA12" w:rsidR="0045376A" w:rsidRDefault="0045376A" w:rsidP="0045376A">
      <w:r>
        <w:t xml:space="preserve">               1.000                1.000                1.000</w:t>
      </w:r>
    </w:p>
    <w:p w14:paraId="30396529" w14:textId="77777777" w:rsidR="000549A6" w:rsidRDefault="000549A6" w:rsidP="0045376A"/>
    <w:p w14:paraId="24EA9596" w14:textId="77777777" w:rsidR="000549A6" w:rsidRDefault="000549A6" w:rsidP="0045376A"/>
    <w:p w14:paraId="56795E1A" w14:textId="10F83382" w:rsidR="000549A6" w:rsidRDefault="000549A6" w:rsidP="0045376A">
      <w:r>
        <w:t>Cross Validation:</w:t>
      </w:r>
    </w:p>
    <w:p w14:paraId="091BF7A5" w14:textId="46E8FBB3" w:rsidR="000549A6" w:rsidRDefault="000549A6" w:rsidP="0045376A">
      <w:r>
        <w:t>Tree:</w:t>
      </w:r>
    </w:p>
    <w:p w14:paraId="079FC82E" w14:textId="77777777" w:rsidR="000549A6" w:rsidRDefault="000549A6" w:rsidP="000549A6">
      <w:r>
        <w:t>Fold 1 Out of Sample Accuracy = 0.776699</w:t>
      </w:r>
    </w:p>
    <w:p w14:paraId="17CF541F" w14:textId="77777777" w:rsidR="000549A6" w:rsidRDefault="000549A6" w:rsidP="000549A6">
      <w:r>
        <w:t>Fold 2 Out of Sample Accuracy = 0.7553191</w:t>
      </w:r>
    </w:p>
    <w:p w14:paraId="07DAE0B6" w14:textId="77777777" w:rsidR="000549A6" w:rsidRDefault="000549A6" w:rsidP="000549A6">
      <w:r>
        <w:t>Fold 3 Out of Sample Accuracy = 0.7222222</w:t>
      </w:r>
    </w:p>
    <w:p w14:paraId="72EB697A" w14:textId="77777777" w:rsidR="000549A6" w:rsidRDefault="000549A6" w:rsidP="000549A6">
      <w:r>
        <w:t>Fold 4 Out of Sample Accuracy = 0.675</w:t>
      </w:r>
    </w:p>
    <w:p w14:paraId="4C3A5279" w14:textId="77777777" w:rsidR="000549A6" w:rsidRDefault="000549A6" w:rsidP="000549A6">
      <w:r>
        <w:t>Fold 5 Out of Sample Accuracy = 0.7876106</w:t>
      </w:r>
    </w:p>
    <w:p w14:paraId="747ACE2F" w14:textId="77777777" w:rsidR="000549A6" w:rsidRDefault="000549A6" w:rsidP="000549A6">
      <w:r>
        <w:t>Fold 6 Out of Sample Accuracy = 0.7317073</w:t>
      </w:r>
    </w:p>
    <w:p w14:paraId="2644E64C" w14:textId="77777777" w:rsidR="000549A6" w:rsidRDefault="000549A6" w:rsidP="000549A6">
      <w:r>
        <w:t>Fold 7 Out of Sample Accuracy = 0.6190476</w:t>
      </w:r>
    </w:p>
    <w:p w14:paraId="3C43C9F3" w14:textId="77777777" w:rsidR="000549A6" w:rsidRDefault="000549A6" w:rsidP="000549A6">
      <w:r>
        <w:t>Fold 8 Out of Sample Accuracy = 0.68</w:t>
      </w:r>
    </w:p>
    <w:p w14:paraId="0FA74F0A" w14:textId="77777777" w:rsidR="000549A6" w:rsidRDefault="000549A6" w:rsidP="000549A6">
      <w:r>
        <w:t>Fold 9 Out of Sample Accuracy = 0.6916667</w:t>
      </w:r>
    </w:p>
    <w:p w14:paraId="730CDDA9" w14:textId="208FEB5B" w:rsidR="000549A6" w:rsidRDefault="000549A6" w:rsidP="000549A6">
      <w:r>
        <w:t>Fold 10 Out of Sample Accuracy = 0.7903226</w:t>
      </w:r>
    </w:p>
    <w:p w14:paraId="7E8ED860" w14:textId="77777777" w:rsidR="000549A6" w:rsidRDefault="000549A6" w:rsidP="000549A6">
      <w:r>
        <w:t>meanAccuracy</w:t>
      </w:r>
    </w:p>
    <w:p w14:paraId="490FCBCB" w14:textId="77777777" w:rsidR="000549A6" w:rsidRDefault="000549A6" w:rsidP="000549A6">
      <w:r>
        <w:t>[1] 0.7229595</w:t>
      </w:r>
    </w:p>
    <w:p w14:paraId="4C44C8CA" w14:textId="77777777" w:rsidR="000549A6" w:rsidRDefault="000549A6" w:rsidP="000549A6"/>
    <w:p w14:paraId="7E09FA64" w14:textId="7596A3AA" w:rsidR="000549A6" w:rsidRDefault="000549A6" w:rsidP="000549A6">
      <w:r>
        <w:t>SVM:</w:t>
      </w:r>
    </w:p>
    <w:p w14:paraId="35C3F940" w14:textId="77777777" w:rsidR="000549A6" w:rsidRDefault="000549A6" w:rsidP="000549A6">
      <w:r>
        <w:t>Fold 1 Out of Sample Accuracy = 0.7837838</w:t>
      </w:r>
    </w:p>
    <w:p w14:paraId="3A3DE531" w14:textId="77777777" w:rsidR="000549A6" w:rsidRDefault="000549A6" w:rsidP="000549A6">
      <w:r>
        <w:t>Fold 2 Out of Sample Accuracy = 0.754386</w:t>
      </w:r>
    </w:p>
    <w:p w14:paraId="738E5394" w14:textId="77777777" w:rsidR="000549A6" w:rsidRDefault="000549A6" w:rsidP="000549A6">
      <w:r>
        <w:t>Fold 3 Out of Sample Accuracy = 0.8018018</w:t>
      </w:r>
    </w:p>
    <w:p w14:paraId="3629393F" w14:textId="77777777" w:rsidR="000549A6" w:rsidRDefault="000549A6" w:rsidP="000549A6">
      <w:r>
        <w:t>Fold 4 Out of Sample Accuracy = 0.8440367</w:t>
      </w:r>
    </w:p>
    <w:p w14:paraId="6685EFB0" w14:textId="77777777" w:rsidR="000549A6" w:rsidRDefault="000549A6" w:rsidP="000549A6">
      <w:r>
        <w:t>Fold 5 Out of Sample Accuracy = 0.8</w:t>
      </w:r>
    </w:p>
    <w:p w14:paraId="3B492FEB" w14:textId="77777777" w:rsidR="000549A6" w:rsidRDefault="000549A6" w:rsidP="000549A6">
      <w:r>
        <w:t>Fold 6 Out of Sample Accuracy = 0.8521739</w:t>
      </w:r>
    </w:p>
    <w:p w14:paraId="01C02351" w14:textId="77777777" w:rsidR="000549A6" w:rsidRDefault="000549A6" w:rsidP="000549A6">
      <w:r>
        <w:t>Fold 7 Out of Sample Accuracy = 0.79</w:t>
      </w:r>
    </w:p>
    <w:p w14:paraId="43177ED7" w14:textId="77777777" w:rsidR="000549A6" w:rsidRDefault="000549A6" w:rsidP="000549A6">
      <w:r>
        <w:t>Fold 8 Out of Sample Accuracy = 0.7868852</w:t>
      </w:r>
    </w:p>
    <w:p w14:paraId="7769E295" w14:textId="77777777" w:rsidR="000549A6" w:rsidRDefault="000549A6" w:rsidP="000549A6">
      <w:r>
        <w:t>Fold 9 Out of Sample Accuracy = 0.7931034</w:t>
      </w:r>
    </w:p>
    <w:p w14:paraId="5FD7D1C0" w14:textId="3426753A" w:rsidR="000549A6" w:rsidRDefault="000549A6" w:rsidP="000549A6">
      <w:r>
        <w:t>Fold 10 Out of Sample Accuracy = 0.8303571</w:t>
      </w:r>
    </w:p>
    <w:p w14:paraId="7C1D6874" w14:textId="77777777" w:rsidR="000549A6" w:rsidRDefault="000549A6" w:rsidP="000549A6">
      <w:r>
        <w:t>meanAccuracy</w:t>
      </w:r>
    </w:p>
    <w:p w14:paraId="426BF8BA" w14:textId="0F3D2FBE" w:rsidR="000549A6" w:rsidRDefault="000549A6" w:rsidP="000549A6">
      <w:r>
        <w:t>[1] 0.8036528</w:t>
      </w:r>
    </w:p>
    <w:p w14:paraId="395D3A68" w14:textId="77777777" w:rsidR="000549A6" w:rsidRDefault="000549A6" w:rsidP="000549A6"/>
    <w:p w14:paraId="48966BF7" w14:textId="4DB8C7CF" w:rsidR="000549A6" w:rsidRDefault="000549A6" w:rsidP="000549A6">
      <w:r>
        <w:t>MAxent:</w:t>
      </w:r>
    </w:p>
    <w:p w14:paraId="138F3E6F" w14:textId="77777777" w:rsidR="000549A6" w:rsidRDefault="000549A6" w:rsidP="000549A6">
      <w:r>
        <w:t>Fold 1 Out of Sample Accuracy = 1</w:t>
      </w:r>
    </w:p>
    <w:p w14:paraId="795AF4AC" w14:textId="77777777" w:rsidR="000549A6" w:rsidRDefault="000549A6" w:rsidP="000549A6">
      <w:r>
        <w:t>Fold 2 Out of Sample Accuracy = 0.9915966</w:t>
      </w:r>
    </w:p>
    <w:p w14:paraId="31696E36" w14:textId="77777777" w:rsidR="000549A6" w:rsidRDefault="000549A6" w:rsidP="000549A6">
      <w:r>
        <w:t>Fold 3 Out of Sample Accuracy = 0.9907407</w:t>
      </w:r>
    </w:p>
    <w:p w14:paraId="34B5CDAF" w14:textId="77777777" w:rsidR="000549A6" w:rsidRDefault="000549A6" w:rsidP="000549A6">
      <w:r>
        <w:t>Fold 4 Out of Sample Accuracy = 1</w:t>
      </w:r>
    </w:p>
    <w:p w14:paraId="3DA071AA" w14:textId="77777777" w:rsidR="000549A6" w:rsidRDefault="000549A6" w:rsidP="000549A6">
      <w:r>
        <w:t>Fold 5 Out of Sample Accuracy = 1</w:t>
      </w:r>
    </w:p>
    <w:p w14:paraId="4F355E59" w14:textId="77777777" w:rsidR="000549A6" w:rsidRDefault="000549A6" w:rsidP="000549A6">
      <w:r>
        <w:t>Fold 6 Out of Sample Accuracy = 0.9903846</w:t>
      </w:r>
    </w:p>
    <w:p w14:paraId="4D716322" w14:textId="77777777" w:rsidR="000549A6" w:rsidRDefault="000549A6" w:rsidP="000549A6">
      <w:r>
        <w:t>Fold 7 Out of Sample Accuracy = 0.990566</w:t>
      </w:r>
    </w:p>
    <w:p w14:paraId="11F4F149" w14:textId="77777777" w:rsidR="000549A6" w:rsidRDefault="000549A6" w:rsidP="000549A6">
      <w:r>
        <w:t>Fold 8 Out of Sample Accuracy = 0.9894737</w:t>
      </w:r>
    </w:p>
    <w:p w14:paraId="7CD94081" w14:textId="77777777" w:rsidR="000549A6" w:rsidRDefault="000549A6" w:rsidP="000549A6">
      <w:r>
        <w:t>Fold 9 Out of Sample Accuracy = 1</w:t>
      </w:r>
    </w:p>
    <w:p w14:paraId="44D62B50" w14:textId="358C7D8A" w:rsidR="000549A6" w:rsidRDefault="000549A6" w:rsidP="000549A6">
      <w:r>
        <w:t>Fold 10 Out of Sample Accuracy = 1</w:t>
      </w:r>
    </w:p>
    <w:p w14:paraId="09BE185D" w14:textId="77777777" w:rsidR="000549A6" w:rsidRDefault="000549A6" w:rsidP="000549A6">
      <w:r>
        <w:t>meanAccuracy</w:t>
      </w:r>
    </w:p>
    <w:p w14:paraId="5CB96334" w14:textId="77777777" w:rsidR="000549A6" w:rsidRDefault="000549A6" w:rsidP="000549A6">
      <w:r>
        <w:t>[1] 0.9952762</w:t>
      </w:r>
    </w:p>
    <w:p w14:paraId="69B8E787" w14:textId="77777777" w:rsidR="000549A6" w:rsidRDefault="000549A6" w:rsidP="000549A6"/>
    <w:p w14:paraId="4F1F9D4D" w14:textId="77777777" w:rsidR="000549A6" w:rsidRDefault="000549A6" w:rsidP="000549A6"/>
    <w:p w14:paraId="0AE283E5" w14:textId="77D8F282" w:rsidR="000549A6" w:rsidRDefault="000549A6" w:rsidP="000549A6">
      <w:r>
        <w:t>RF:</w:t>
      </w:r>
    </w:p>
    <w:p w14:paraId="34B4C5C8" w14:textId="77777777" w:rsidR="00752136" w:rsidRDefault="00752136" w:rsidP="00752136">
      <w:r>
        <w:lastRenderedPageBreak/>
        <w:t>Fold 1 Out of Sample Accuracy = 0.8380952</w:t>
      </w:r>
    </w:p>
    <w:p w14:paraId="16144E85" w14:textId="77777777" w:rsidR="00752136" w:rsidRDefault="00752136" w:rsidP="00752136">
      <w:r>
        <w:t>Fold 2 Out of Sample Accuracy = 0.8269231</w:t>
      </w:r>
    </w:p>
    <w:p w14:paraId="2414F506" w14:textId="77777777" w:rsidR="00752136" w:rsidRDefault="00752136" w:rsidP="00752136">
      <w:r>
        <w:t>Fold 3 Out of Sample Accuracy = 0.8425197</w:t>
      </w:r>
    </w:p>
    <w:p w14:paraId="53089D34" w14:textId="77777777" w:rsidR="00752136" w:rsidRDefault="00752136" w:rsidP="00752136">
      <w:r>
        <w:t>Fold 4 Out of Sample Accuracy = 0.7087379</w:t>
      </w:r>
    </w:p>
    <w:p w14:paraId="0C83AC4F" w14:textId="77777777" w:rsidR="00752136" w:rsidRDefault="00752136" w:rsidP="00752136">
      <w:r>
        <w:t>Fold 5 Out of Sample Accuracy = 0.8347826</w:t>
      </w:r>
    </w:p>
    <w:p w14:paraId="32761310" w14:textId="77777777" w:rsidR="00752136" w:rsidRDefault="00752136" w:rsidP="00752136">
      <w:r>
        <w:t>Fold 6 Out of Sample Accuracy = 0.7333333</w:t>
      </w:r>
    </w:p>
    <w:p w14:paraId="76C627C6" w14:textId="77777777" w:rsidR="00752136" w:rsidRDefault="00752136" w:rsidP="00752136">
      <w:r>
        <w:t>Fold 7 Out of Sample Accuracy = 0.7886179</w:t>
      </w:r>
    </w:p>
    <w:p w14:paraId="2AF0C467" w14:textId="77777777" w:rsidR="00752136" w:rsidRDefault="00752136" w:rsidP="00752136">
      <w:r>
        <w:t>Fold 8 Out of Sample Accuracy = 0.8034188</w:t>
      </w:r>
    </w:p>
    <w:p w14:paraId="71AB656D" w14:textId="77777777" w:rsidR="00752136" w:rsidRDefault="00752136" w:rsidP="00752136">
      <w:r>
        <w:t>Fold 9 Out of Sample Accuracy = 0.7319588</w:t>
      </w:r>
    </w:p>
    <w:p w14:paraId="2EEA9167" w14:textId="575F07C6" w:rsidR="000549A6" w:rsidRDefault="00752136" w:rsidP="00752136">
      <w:r>
        <w:t>Fold 10 Out of Sample Accuracy = 0.7719298</w:t>
      </w:r>
    </w:p>
    <w:p w14:paraId="3F68065B" w14:textId="77777777" w:rsidR="00752136" w:rsidRDefault="00752136" w:rsidP="00752136">
      <w:r>
        <w:t>meanAccuracy</w:t>
      </w:r>
    </w:p>
    <w:p w14:paraId="73BA1676" w14:textId="14C8A4C2" w:rsidR="00752136" w:rsidRDefault="00752136" w:rsidP="00752136">
      <w:r>
        <w:t>[1] 0.7880317</w:t>
      </w:r>
    </w:p>
    <w:p w14:paraId="706555D4" w14:textId="77777777" w:rsidR="00752136" w:rsidRDefault="00752136" w:rsidP="00752136"/>
    <w:p w14:paraId="7A9A9E6C" w14:textId="77777777" w:rsidR="00752136" w:rsidRDefault="00752136" w:rsidP="00752136"/>
    <w:p w14:paraId="18BC918B" w14:textId="272D73F0" w:rsidR="00752136" w:rsidRDefault="00984E0E" w:rsidP="00752136">
      <w:r>
        <w:t>SPEC = lnn</w:t>
      </w:r>
    </w:p>
    <w:p w14:paraId="60F243E4" w14:textId="77777777" w:rsidR="00984E0E" w:rsidRDefault="00984E0E" w:rsidP="00984E0E">
      <w:r>
        <w:t>&lt;&lt;DocumentTermMatrix (documents: 1110, terms: 1878)&gt;&gt;</w:t>
      </w:r>
    </w:p>
    <w:p w14:paraId="49236E19" w14:textId="77777777" w:rsidR="00984E0E" w:rsidRDefault="00984E0E" w:rsidP="00984E0E">
      <w:r>
        <w:t>Non-/sparse entries: 6089/2078491</w:t>
      </w:r>
    </w:p>
    <w:p w14:paraId="6F43A0FA" w14:textId="77777777" w:rsidR="00984E0E" w:rsidRDefault="00984E0E" w:rsidP="00984E0E">
      <w:r>
        <w:t>Sparsity           : 100%</w:t>
      </w:r>
    </w:p>
    <w:p w14:paraId="1083863E" w14:textId="77777777" w:rsidR="00984E0E" w:rsidRDefault="00984E0E" w:rsidP="00984E0E">
      <w:r>
        <w:t>Maximal term length: 17</w:t>
      </w:r>
    </w:p>
    <w:p w14:paraId="15C579E9" w14:textId="20C1AFE6" w:rsidR="00984E0E" w:rsidRDefault="00984E0E" w:rsidP="00984E0E">
      <w:r>
        <w:t>Weighting          : SMART lnn (SMART)</w:t>
      </w:r>
    </w:p>
    <w:p w14:paraId="4185C6F2" w14:textId="77777777" w:rsidR="00984E0E" w:rsidRDefault="00984E0E" w:rsidP="00984E0E"/>
    <w:p w14:paraId="185030A3" w14:textId="77777777" w:rsidR="00984E0E" w:rsidRDefault="00984E0E" w:rsidP="00984E0E">
      <w:r>
        <w:t>$RF</w:t>
      </w:r>
    </w:p>
    <w:p w14:paraId="57668CB8" w14:textId="77777777" w:rsidR="00984E0E" w:rsidRDefault="00984E0E" w:rsidP="00984E0E"/>
    <w:p w14:paraId="14314ED4" w14:textId="77777777" w:rsidR="00984E0E" w:rsidRDefault="00984E0E" w:rsidP="00984E0E">
      <w:r>
        <w:t>Call:</w:t>
      </w:r>
    </w:p>
    <w:p w14:paraId="42A9E8A4" w14:textId="77777777" w:rsidR="00984E0E" w:rsidRDefault="00984E0E" w:rsidP="00984E0E">
      <w:r>
        <w:t xml:space="preserve"> randomForest(x = as.matrix(container@training_matrix), y = container@training_codes,      ntree = ntree) </w:t>
      </w:r>
    </w:p>
    <w:p w14:paraId="0B4EBC50" w14:textId="77777777" w:rsidR="00984E0E" w:rsidRDefault="00984E0E" w:rsidP="00984E0E">
      <w:r>
        <w:t xml:space="preserve">               Type of random forest: classification</w:t>
      </w:r>
    </w:p>
    <w:p w14:paraId="669B0FA5" w14:textId="77777777" w:rsidR="00984E0E" w:rsidRDefault="00984E0E" w:rsidP="00984E0E">
      <w:r>
        <w:t xml:space="preserve">                     Number of trees: 200</w:t>
      </w:r>
    </w:p>
    <w:p w14:paraId="65B40AD3" w14:textId="77777777" w:rsidR="00984E0E" w:rsidRDefault="00984E0E" w:rsidP="00984E0E">
      <w:r>
        <w:t>No. of variables tried at each split: 43</w:t>
      </w:r>
    </w:p>
    <w:p w14:paraId="47103158" w14:textId="77777777" w:rsidR="00984E0E" w:rsidRDefault="00984E0E" w:rsidP="00984E0E"/>
    <w:p w14:paraId="5341DE00" w14:textId="77777777" w:rsidR="00984E0E" w:rsidRDefault="00984E0E" w:rsidP="00984E0E">
      <w:r>
        <w:t xml:space="preserve">        OOB estimate of  error rate: 24%</w:t>
      </w:r>
    </w:p>
    <w:p w14:paraId="725A555A" w14:textId="77777777" w:rsidR="00984E0E" w:rsidRDefault="00984E0E" w:rsidP="00984E0E"/>
    <w:p w14:paraId="20EE8875" w14:textId="77777777" w:rsidR="00984E0E" w:rsidRDefault="00984E0E" w:rsidP="00984E0E">
      <w:r>
        <w:t>Confusion matrix:</w:t>
      </w:r>
    </w:p>
    <w:p w14:paraId="79F5BDE7" w14:textId="547A4949" w:rsidR="00984E0E" w:rsidRDefault="00984E0E" w:rsidP="00984E0E">
      <w:r>
        <w:t xml:space="preserve">    1       2      class.error</w:t>
      </w:r>
    </w:p>
    <w:p w14:paraId="6383391B" w14:textId="4E19F289" w:rsidR="00984E0E" w:rsidRDefault="00984E0E" w:rsidP="00984E0E">
      <w:r>
        <w:t>1 425   74     0.1482966</w:t>
      </w:r>
    </w:p>
    <w:p w14:paraId="442E1B30" w14:textId="397EBCB3" w:rsidR="00984E0E" w:rsidRDefault="00984E0E" w:rsidP="00984E0E">
      <w:r>
        <w:t>2 166   335   0.3313373</w:t>
      </w:r>
    </w:p>
    <w:p w14:paraId="0E8943C0" w14:textId="77777777" w:rsidR="00984E0E" w:rsidRDefault="00984E0E" w:rsidP="00984E0E"/>
    <w:p w14:paraId="42F8DF83" w14:textId="77777777" w:rsidR="00984E0E" w:rsidRDefault="00984E0E" w:rsidP="00984E0E"/>
    <w:p w14:paraId="60A3785C" w14:textId="4799917C" w:rsidR="00984E0E" w:rsidRDefault="00984E0E" w:rsidP="00984E0E">
      <w:r>
        <w:t>same accuracy table and</w:t>
      </w:r>
      <w:r w:rsidR="004A5046">
        <w:t xml:space="preserve"> </w:t>
      </w:r>
      <w:r>
        <w:t>recall accuracy</w:t>
      </w:r>
    </w:p>
    <w:p w14:paraId="7A4D3E1B" w14:textId="77777777" w:rsidR="00984E0E" w:rsidRDefault="00984E0E" w:rsidP="00984E0E"/>
    <w:p w14:paraId="09D47812" w14:textId="77777777" w:rsidR="00984E0E" w:rsidRDefault="00984E0E" w:rsidP="00984E0E">
      <w:r>
        <w:t>ENSEMBLE SUMMARY</w:t>
      </w:r>
    </w:p>
    <w:p w14:paraId="370F0E6D" w14:textId="77777777" w:rsidR="00984E0E" w:rsidRDefault="00984E0E" w:rsidP="00984E0E"/>
    <w:p w14:paraId="57A934CD" w14:textId="77777777" w:rsidR="00984E0E" w:rsidRDefault="00984E0E" w:rsidP="00984E0E">
      <w:r>
        <w:t xml:space="preserve">       n-ENSEMBLE COVERAGE n-ENSEMBLE RECALL</w:t>
      </w:r>
    </w:p>
    <w:p w14:paraId="115B8813" w14:textId="77777777" w:rsidR="00984E0E" w:rsidRDefault="00984E0E" w:rsidP="00984E0E">
      <w:r>
        <w:t>n &gt;= 1                1.00              0.95</w:t>
      </w:r>
    </w:p>
    <w:p w14:paraId="7F7FEE15" w14:textId="77777777" w:rsidR="00984E0E" w:rsidRDefault="00984E0E" w:rsidP="00984E0E">
      <w:r>
        <w:t>n &gt;= 2                1.00              0.95</w:t>
      </w:r>
    </w:p>
    <w:p w14:paraId="69DD89C5" w14:textId="77777777" w:rsidR="00984E0E" w:rsidRDefault="00984E0E" w:rsidP="00984E0E">
      <w:r>
        <w:t>n &gt;= 3                0.95              0.98</w:t>
      </w:r>
    </w:p>
    <w:p w14:paraId="72FB4B5E" w14:textId="77777777" w:rsidR="00984E0E" w:rsidRDefault="00984E0E" w:rsidP="00984E0E">
      <w:r>
        <w:t>n &gt;= 4                0.82              1.00</w:t>
      </w:r>
    </w:p>
    <w:p w14:paraId="2D873835" w14:textId="77777777" w:rsidR="00984E0E" w:rsidRDefault="00984E0E" w:rsidP="00984E0E"/>
    <w:p w14:paraId="378401D3" w14:textId="77777777" w:rsidR="00984E0E" w:rsidRDefault="00984E0E" w:rsidP="00984E0E"/>
    <w:p w14:paraId="5E46DACF" w14:textId="77777777" w:rsidR="00984E0E" w:rsidRDefault="00984E0E" w:rsidP="00984E0E">
      <w:r>
        <w:t>ALGORITHM PERFORMANCE</w:t>
      </w:r>
    </w:p>
    <w:p w14:paraId="5F452B43" w14:textId="77777777" w:rsidR="00984E0E" w:rsidRDefault="00984E0E" w:rsidP="00984E0E"/>
    <w:p w14:paraId="7B99910A" w14:textId="77777777" w:rsidR="00984E0E" w:rsidRDefault="00984E0E" w:rsidP="00984E0E">
      <w:r>
        <w:t xml:space="preserve">       SVM_PRECISION           SVM_RECALL           SVM_FSCORE </w:t>
      </w:r>
    </w:p>
    <w:p w14:paraId="4D5E1575" w14:textId="77777777" w:rsidR="00984E0E" w:rsidRDefault="00984E0E" w:rsidP="00984E0E">
      <w:r>
        <w:t xml:space="preserve">               0.935                0.940                0.935 </w:t>
      </w:r>
    </w:p>
    <w:p w14:paraId="2D6A07D7" w14:textId="77777777" w:rsidR="00984E0E" w:rsidRDefault="00984E0E" w:rsidP="00984E0E">
      <w:r>
        <w:t xml:space="preserve">   FORESTS_PRECISION       FORESTS_RECALL       FORESTS_FSCORE </w:t>
      </w:r>
    </w:p>
    <w:p w14:paraId="57BB90E1" w14:textId="77777777" w:rsidR="00984E0E" w:rsidRDefault="00984E0E" w:rsidP="00984E0E">
      <w:r>
        <w:t xml:space="preserve">               0.975                0.970                0.970 </w:t>
      </w:r>
    </w:p>
    <w:p w14:paraId="51B1F668" w14:textId="77777777" w:rsidR="00984E0E" w:rsidRDefault="00984E0E" w:rsidP="00984E0E">
      <w:r>
        <w:t xml:space="preserve">      TREE_PRECISION          TREE_RECALL          TREE_FSCORE </w:t>
      </w:r>
    </w:p>
    <w:p w14:paraId="3346D87C" w14:textId="77777777" w:rsidR="00984E0E" w:rsidRDefault="00984E0E" w:rsidP="00984E0E">
      <w:r>
        <w:t xml:space="preserve">               0.850                0.840                0.830 </w:t>
      </w:r>
    </w:p>
    <w:p w14:paraId="3FEBEBAE" w14:textId="77777777" w:rsidR="00984E0E" w:rsidRDefault="00984E0E" w:rsidP="00984E0E">
      <w:r>
        <w:lastRenderedPageBreak/>
        <w:t xml:space="preserve">MAXENTROPY_PRECISION    MAXENTROPY_RECALL    MAXENTROPY_FSCORE </w:t>
      </w:r>
    </w:p>
    <w:p w14:paraId="45A94353" w14:textId="58BD5BDC" w:rsidR="00984E0E" w:rsidRDefault="00984E0E" w:rsidP="00984E0E">
      <w:r>
        <w:t xml:space="preserve">               1.000                1.000                1.000</w:t>
      </w:r>
    </w:p>
    <w:p w14:paraId="7379E51B" w14:textId="77777777" w:rsidR="00984E0E" w:rsidRDefault="00984E0E" w:rsidP="00984E0E"/>
    <w:p w14:paraId="74FB25EB" w14:textId="77777777" w:rsidR="00984E0E" w:rsidRDefault="00984E0E"/>
    <w:p w14:paraId="61EAA7E6" w14:textId="77777777" w:rsidR="00984E0E" w:rsidRDefault="00984E0E">
      <w:r>
        <w:t>Cross validation:</w:t>
      </w:r>
    </w:p>
    <w:p w14:paraId="436BC5F9" w14:textId="77777777" w:rsidR="00984E0E" w:rsidRDefault="00984E0E">
      <w:r>
        <w:t xml:space="preserve"> Tree:</w:t>
      </w:r>
    </w:p>
    <w:p w14:paraId="438E496D" w14:textId="77777777" w:rsidR="00984E0E" w:rsidRDefault="00984E0E" w:rsidP="00984E0E">
      <w:r>
        <w:t>Fold 1 Out of Sample Accuracy = 0.7636364</w:t>
      </w:r>
    </w:p>
    <w:p w14:paraId="44A3A394" w14:textId="77777777" w:rsidR="00984E0E" w:rsidRDefault="00984E0E" w:rsidP="00984E0E">
      <w:r>
        <w:t>Fold 2 Out of Sample Accuracy = 0.7154472</w:t>
      </w:r>
    </w:p>
    <w:p w14:paraId="54C73B75" w14:textId="77777777" w:rsidR="00984E0E" w:rsidRDefault="00984E0E" w:rsidP="00984E0E">
      <w:r>
        <w:t>Fold 3 Out of Sample Accuracy = 0.73</w:t>
      </w:r>
    </w:p>
    <w:p w14:paraId="7A40D769" w14:textId="77777777" w:rsidR="00984E0E" w:rsidRDefault="00984E0E" w:rsidP="00984E0E">
      <w:r>
        <w:t>Fold 4 Out of Sample Accuracy = 0.7007874</w:t>
      </w:r>
    </w:p>
    <w:p w14:paraId="2494C42B" w14:textId="77777777" w:rsidR="00984E0E" w:rsidRDefault="00984E0E" w:rsidP="00984E0E">
      <w:r>
        <w:t>Fold 5 Out of Sample Accuracy = 0.7017544</w:t>
      </w:r>
    </w:p>
    <w:p w14:paraId="7A36642F" w14:textId="77777777" w:rsidR="00984E0E" w:rsidRDefault="00984E0E" w:rsidP="00984E0E">
      <w:r>
        <w:t>Fold 6 Out of Sample Accuracy = 0.7345133</w:t>
      </w:r>
    </w:p>
    <w:p w14:paraId="13AE529E" w14:textId="77777777" w:rsidR="00984E0E" w:rsidRDefault="00984E0E" w:rsidP="00984E0E">
      <w:r>
        <w:t>Fold 7 Out of Sample Accuracy = 0.7179487</w:t>
      </w:r>
    </w:p>
    <w:p w14:paraId="21A42E79" w14:textId="77777777" w:rsidR="00984E0E" w:rsidRDefault="00984E0E" w:rsidP="00984E0E">
      <w:r>
        <w:t>Fold 8 Out of Sample Accuracy = 0.7142857</w:t>
      </w:r>
    </w:p>
    <w:p w14:paraId="32979ED7" w14:textId="77777777" w:rsidR="00984E0E" w:rsidRDefault="00984E0E" w:rsidP="00984E0E">
      <w:r>
        <w:t>Fold 9 Out of Sample Accuracy = 0.7047619</w:t>
      </w:r>
    </w:p>
    <w:p w14:paraId="34D01BB5" w14:textId="77777777" w:rsidR="00984E0E" w:rsidRDefault="00984E0E" w:rsidP="00984E0E">
      <w:r>
        <w:t>Fold 10 Out of Sample Accuracy = 0.7727273</w:t>
      </w:r>
    </w:p>
    <w:p w14:paraId="33C1D199" w14:textId="77777777" w:rsidR="00984E0E" w:rsidRDefault="00984E0E" w:rsidP="00984E0E">
      <w:r>
        <w:t>meanAccuracy</w:t>
      </w:r>
    </w:p>
    <w:p w14:paraId="3B36FBFE" w14:textId="77777777" w:rsidR="0002460E" w:rsidRDefault="00984E0E" w:rsidP="00984E0E">
      <w:r>
        <w:t>[1] 0.7255862</w:t>
      </w:r>
    </w:p>
    <w:p w14:paraId="62034A88" w14:textId="77777777" w:rsidR="0002460E" w:rsidRDefault="0002460E" w:rsidP="00984E0E"/>
    <w:p w14:paraId="334F1C46" w14:textId="77777777" w:rsidR="0002460E" w:rsidRDefault="0002460E" w:rsidP="00984E0E">
      <w:r>
        <w:t>SVM:</w:t>
      </w:r>
    </w:p>
    <w:p w14:paraId="44654654" w14:textId="77777777" w:rsidR="0002460E" w:rsidRDefault="0002460E" w:rsidP="0002460E">
      <w:r>
        <w:t>Fold 1 Out of Sample Accuracy = 0.7372881</w:t>
      </w:r>
    </w:p>
    <w:p w14:paraId="7C47DCB4" w14:textId="77777777" w:rsidR="0002460E" w:rsidRDefault="0002460E" w:rsidP="0002460E">
      <w:r>
        <w:t>Fold 2 Out of Sample Accuracy = 0.8823529</w:t>
      </w:r>
    </w:p>
    <w:p w14:paraId="6BEADD93" w14:textId="77777777" w:rsidR="0002460E" w:rsidRDefault="0002460E" w:rsidP="0002460E">
      <w:r>
        <w:t>Fold 3 Out of Sample Accuracy = 0.7358491</w:t>
      </w:r>
    </w:p>
    <w:p w14:paraId="2C4337BB" w14:textId="77777777" w:rsidR="0002460E" w:rsidRDefault="0002460E" w:rsidP="0002460E">
      <w:r>
        <w:t>Fold 4 Out of Sample Accuracy = 0.8076923</w:t>
      </w:r>
    </w:p>
    <w:p w14:paraId="29BDC6FE" w14:textId="77777777" w:rsidR="0002460E" w:rsidRDefault="0002460E" w:rsidP="0002460E">
      <w:r>
        <w:t>Fold 5 Out of Sample Accuracy = 0.7864078</w:t>
      </w:r>
    </w:p>
    <w:p w14:paraId="7087D1BE" w14:textId="77777777" w:rsidR="0002460E" w:rsidRDefault="0002460E" w:rsidP="0002460E">
      <w:r>
        <w:t>Fold 6 Out of Sample Accuracy = 0.7438017</w:t>
      </w:r>
    </w:p>
    <w:p w14:paraId="25864D34" w14:textId="77777777" w:rsidR="0002460E" w:rsidRDefault="0002460E" w:rsidP="0002460E">
      <w:r>
        <w:t>Fold 7 Out of Sample Accuracy = 0.8317757</w:t>
      </w:r>
    </w:p>
    <w:p w14:paraId="2C4C7C03" w14:textId="77777777" w:rsidR="0002460E" w:rsidRDefault="0002460E" w:rsidP="0002460E">
      <w:r>
        <w:t>Fold 8 Out of Sample Accuracy = 0.7983193</w:t>
      </w:r>
    </w:p>
    <w:p w14:paraId="0D3E5ACE" w14:textId="77777777" w:rsidR="0002460E" w:rsidRDefault="0002460E" w:rsidP="0002460E">
      <w:r>
        <w:t>Fold 9 Out of Sample Accuracy = 0.8256881</w:t>
      </w:r>
    </w:p>
    <w:p w14:paraId="2C2E50E7" w14:textId="77777777" w:rsidR="0002460E" w:rsidRDefault="0002460E" w:rsidP="0002460E">
      <w:r>
        <w:t>Fold 10 Out of Sample Accuracy = 0.8173077</w:t>
      </w:r>
    </w:p>
    <w:p w14:paraId="1077B33B" w14:textId="77777777" w:rsidR="0002460E" w:rsidRDefault="0002460E" w:rsidP="0002460E">
      <w:r>
        <w:t>meanAccuracy</w:t>
      </w:r>
    </w:p>
    <w:p w14:paraId="7FD7DB58" w14:textId="77777777" w:rsidR="0002460E" w:rsidRDefault="0002460E" w:rsidP="0002460E">
      <w:r>
        <w:t>[1] 0.7966483</w:t>
      </w:r>
    </w:p>
    <w:p w14:paraId="7B19F31F" w14:textId="77777777" w:rsidR="0002460E" w:rsidRDefault="0002460E" w:rsidP="0002460E"/>
    <w:p w14:paraId="431E5508" w14:textId="77777777" w:rsidR="0002460E" w:rsidRDefault="0002460E" w:rsidP="0002460E">
      <w:r>
        <w:t>max:</w:t>
      </w:r>
    </w:p>
    <w:p w14:paraId="40FF5D16" w14:textId="77777777" w:rsidR="0002460E" w:rsidRDefault="0002460E" w:rsidP="0002460E">
      <w:r>
        <w:t>Fold 1 Out of Sample Accuracy = 1</w:t>
      </w:r>
    </w:p>
    <w:p w14:paraId="1FA2FE0B" w14:textId="77777777" w:rsidR="0002460E" w:rsidRDefault="0002460E" w:rsidP="0002460E">
      <w:r>
        <w:t>Fold 2 Out of Sample Accuracy = 1</w:t>
      </w:r>
    </w:p>
    <w:p w14:paraId="4AF8B8CC" w14:textId="77777777" w:rsidR="0002460E" w:rsidRDefault="0002460E" w:rsidP="0002460E">
      <w:r>
        <w:t>Fold 3 Out of Sample Accuracy = 0.9910714</w:t>
      </w:r>
    </w:p>
    <w:p w14:paraId="42D64AEB" w14:textId="77777777" w:rsidR="0002460E" w:rsidRDefault="0002460E" w:rsidP="0002460E">
      <w:r>
        <w:t>Fold 4 Out of Sample Accuracy = 1</w:t>
      </w:r>
    </w:p>
    <w:p w14:paraId="3204E6EC" w14:textId="77777777" w:rsidR="0002460E" w:rsidRDefault="0002460E" w:rsidP="0002460E">
      <w:r>
        <w:t>Fold 5 Out of Sample Accuracy = 0.9904762</w:t>
      </w:r>
    </w:p>
    <w:p w14:paraId="011BC581" w14:textId="77777777" w:rsidR="0002460E" w:rsidRDefault="0002460E" w:rsidP="0002460E">
      <w:r>
        <w:t>Fold 6 Out of Sample Accuracy = 0.9907407</w:t>
      </w:r>
    </w:p>
    <w:p w14:paraId="21748A35" w14:textId="77777777" w:rsidR="0002460E" w:rsidRDefault="0002460E" w:rsidP="0002460E">
      <w:r>
        <w:t>Fold 7 Out of Sample Accuracy = 0.9896907</w:t>
      </w:r>
    </w:p>
    <w:p w14:paraId="0EE6CA68" w14:textId="77777777" w:rsidR="0002460E" w:rsidRDefault="0002460E" w:rsidP="0002460E">
      <w:r>
        <w:t>Fold 8 Out of Sample Accuracy = 1</w:t>
      </w:r>
    </w:p>
    <w:p w14:paraId="46EFAAC5" w14:textId="77777777" w:rsidR="0002460E" w:rsidRDefault="0002460E" w:rsidP="0002460E">
      <w:r>
        <w:t>Fold 9 Out of Sample Accuracy = 1</w:t>
      </w:r>
    </w:p>
    <w:p w14:paraId="7377257C" w14:textId="77777777" w:rsidR="0002460E" w:rsidRDefault="0002460E" w:rsidP="0002460E">
      <w:r>
        <w:t>Fold 10 Out of Sample Accuracy = 0.9923077</w:t>
      </w:r>
    </w:p>
    <w:p w14:paraId="3CE60D5E" w14:textId="77777777" w:rsidR="0002460E" w:rsidRDefault="0002460E" w:rsidP="0002460E">
      <w:r>
        <w:t>[[1]]</w:t>
      </w:r>
    </w:p>
    <w:p w14:paraId="609BAAC9" w14:textId="77777777" w:rsidR="0002460E" w:rsidRDefault="0002460E" w:rsidP="0002460E">
      <w:r>
        <w:t xml:space="preserve"> [1] 1.0000000 1.0000000 0.9910714 1.0000000 0.9904762 0.9907407 0.9896907</w:t>
      </w:r>
    </w:p>
    <w:p w14:paraId="4EF3C07A" w14:textId="77777777" w:rsidR="0002460E" w:rsidRDefault="0002460E" w:rsidP="0002460E">
      <w:r>
        <w:t xml:space="preserve"> [8] 1.0000000 1.0000000 0.9923077</w:t>
      </w:r>
    </w:p>
    <w:p w14:paraId="782BF1E4" w14:textId="77777777" w:rsidR="0002460E" w:rsidRDefault="0002460E" w:rsidP="0002460E"/>
    <w:p w14:paraId="48EBB568" w14:textId="77777777" w:rsidR="0002460E" w:rsidRDefault="0002460E" w:rsidP="0002460E">
      <w:r>
        <w:t>$meanAccuracy</w:t>
      </w:r>
    </w:p>
    <w:p w14:paraId="001D78FC" w14:textId="77777777" w:rsidR="0002460E" w:rsidRDefault="0002460E" w:rsidP="0002460E">
      <w:r>
        <w:t>[1] 0.9954287</w:t>
      </w:r>
    </w:p>
    <w:p w14:paraId="5CD35350" w14:textId="77777777" w:rsidR="0002460E" w:rsidRDefault="0002460E" w:rsidP="0002460E"/>
    <w:p w14:paraId="3C0F92DA" w14:textId="77777777" w:rsidR="0002460E" w:rsidRDefault="0002460E" w:rsidP="0002460E"/>
    <w:p w14:paraId="3C817CC1" w14:textId="77777777" w:rsidR="0002460E" w:rsidRDefault="0002460E" w:rsidP="0002460E"/>
    <w:p w14:paraId="4E9BBD7F" w14:textId="77777777" w:rsidR="0002460E" w:rsidRDefault="0002460E" w:rsidP="0002460E"/>
    <w:p w14:paraId="47C1929E" w14:textId="77777777" w:rsidR="0002460E" w:rsidRDefault="0002460E" w:rsidP="0002460E"/>
    <w:p w14:paraId="2FD6E254" w14:textId="60D72C87" w:rsidR="001422B7" w:rsidRDefault="001422B7" w:rsidP="0002460E">
      <w:r>
        <w:t>R</w:t>
      </w:r>
      <w:r w:rsidR="0002460E">
        <w:t>f</w:t>
      </w:r>
    </w:p>
    <w:p w14:paraId="028B20F0" w14:textId="77777777" w:rsidR="001422B7" w:rsidRDefault="001422B7" w:rsidP="001422B7">
      <w:r>
        <w:lastRenderedPageBreak/>
        <w:t>Fold 1 Out of Sample Accuracy = 0.8141593</w:t>
      </w:r>
    </w:p>
    <w:p w14:paraId="2E7B4A71" w14:textId="77777777" w:rsidR="001422B7" w:rsidRDefault="001422B7" w:rsidP="001422B7">
      <w:r>
        <w:t>Fold 2 Out of Sample Accuracy = 0.7864078</w:t>
      </w:r>
    </w:p>
    <w:p w14:paraId="4AE38DD2" w14:textId="77777777" w:rsidR="001422B7" w:rsidRDefault="001422B7" w:rsidP="001422B7">
      <w:r>
        <w:t>Fold 3 Out of Sample Accuracy = 0.7890625</w:t>
      </w:r>
    </w:p>
    <w:p w14:paraId="16C487AF" w14:textId="77777777" w:rsidR="001422B7" w:rsidRDefault="001422B7" w:rsidP="001422B7">
      <w:r>
        <w:t>Fold 4 Out of Sample Accuracy = 0.7641509</w:t>
      </w:r>
    </w:p>
    <w:p w14:paraId="0C96089D" w14:textId="77777777" w:rsidR="001422B7" w:rsidRDefault="001422B7" w:rsidP="001422B7">
      <w:r>
        <w:t>Fold 5 Out of Sample Accuracy = 0.7521368</w:t>
      </w:r>
    </w:p>
    <w:p w14:paraId="72D51FD0" w14:textId="77777777" w:rsidR="001422B7" w:rsidRDefault="001422B7" w:rsidP="001422B7">
      <w:r>
        <w:t>Fold 6 Out of Sample Accuracy = 0.7777778</w:t>
      </w:r>
    </w:p>
    <w:p w14:paraId="753251EA" w14:textId="77777777" w:rsidR="001422B7" w:rsidRDefault="001422B7" w:rsidP="001422B7">
      <w:r>
        <w:t>Fold 7 Out of Sample Accuracy = 0.81</w:t>
      </w:r>
    </w:p>
    <w:p w14:paraId="267D78D1" w14:textId="77777777" w:rsidR="001422B7" w:rsidRDefault="001422B7" w:rsidP="001422B7">
      <w:r>
        <w:t>Fold 8 Out of Sample Accuracy = 0.7981651</w:t>
      </w:r>
    </w:p>
    <w:p w14:paraId="3690B8AD" w14:textId="77777777" w:rsidR="001422B7" w:rsidRDefault="001422B7" w:rsidP="001422B7">
      <w:r>
        <w:t>Fold 9 Out of Sample Accuracy = 0.7941176</w:t>
      </w:r>
    </w:p>
    <w:p w14:paraId="69099B03" w14:textId="77777777" w:rsidR="001422B7" w:rsidRDefault="001422B7" w:rsidP="001422B7">
      <w:r>
        <w:t>Fold 10 Out of Sample Accuracy = 0.8086957</w:t>
      </w:r>
    </w:p>
    <w:p w14:paraId="308CBDF3" w14:textId="77777777" w:rsidR="001422B7" w:rsidRDefault="001422B7" w:rsidP="001422B7">
      <w:r>
        <w:t>[[1]]</w:t>
      </w:r>
    </w:p>
    <w:p w14:paraId="225FD06C" w14:textId="77777777" w:rsidR="001422B7" w:rsidRDefault="001422B7" w:rsidP="001422B7">
      <w:r>
        <w:t xml:space="preserve"> [1] 0.8141593 0.7864078 0.7890625 0.7641509 0.7521368 0.7777778 0.8100000</w:t>
      </w:r>
    </w:p>
    <w:p w14:paraId="50CB7B1A" w14:textId="77777777" w:rsidR="001422B7" w:rsidRDefault="001422B7" w:rsidP="001422B7">
      <w:r>
        <w:t xml:space="preserve"> [8] 0.7981651 0.7941176 0.8086957</w:t>
      </w:r>
    </w:p>
    <w:p w14:paraId="293E734E" w14:textId="77777777" w:rsidR="001422B7" w:rsidRDefault="001422B7" w:rsidP="001422B7"/>
    <w:p w14:paraId="5BDA4F86" w14:textId="77777777" w:rsidR="001422B7" w:rsidRDefault="001422B7" w:rsidP="001422B7">
      <w:r>
        <w:t>$meanAccuracy</w:t>
      </w:r>
    </w:p>
    <w:p w14:paraId="25CF7AD0" w14:textId="77777777" w:rsidR="000B0161" w:rsidRDefault="001422B7" w:rsidP="001422B7">
      <w:r>
        <w:t>[1] 0.7894673</w:t>
      </w:r>
    </w:p>
    <w:p w14:paraId="655DECC3" w14:textId="77777777" w:rsidR="000B0161" w:rsidRDefault="000B0161" w:rsidP="001422B7"/>
    <w:p w14:paraId="0FE4656A" w14:textId="77777777" w:rsidR="00967477" w:rsidRDefault="00967477" w:rsidP="001422B7"/>
    <w:p w14:paraId="5BF14508" w14:textId="77777777" w:rsidR="00967477" w:rsidRDefault="00967477" w:rsidP="001422B7"/>
    <w:p w14:paraId="7615DBF1" w14:textId="77777777" w:rsidR="00967477" w:rsidRPr="004A5046" w:rsidRDefault="00967477" w:rsidP="001422B7">
      <w:pPr>
        <w:rPr>
          <w:b/>
        </w:rPr>
      </w:pPr>
      <w:r w:rsidRPr="004A5046">
        <w:rPr>
          <w:b/>
        </w:rPr>
        <w:t>spec = ltc</w:t>
      </w:r>
    </w:p>
    <w:p w14:paraId="468C4FF6" w14:textId="77777777" w:rsidR="00967477" w:rsidRDefault="00967477" w:rsidP="001422B7"/>
    <w:p w14:paraId="4F9743A1" w14:textId="77777777" w:rsidR="00967477" w:rsidRDefault="00967477" w:rsidP="001422B7">
      <w:r>
        <w:t>svm</w:t>
      </w:r>
    </w:p>
    <w:p w14:paraId="6D400DB0" w14:textId="77777777" w:rsidR="00967477" w:rsidRDefault="00967477" w:rsidP="00967477">
      <w:r>
        <w:t>Parameters:</w:t>
      </w:r>
    </w:p>
    <w:p w14:paraId="4D59FF4A" w14:textId="77777777" w:rsidR="00967477" w:rsidRDefault="00967477" w:rsidP="00967477">
      <w:r>
        <w:t xml:space="preserve">   SVM-Type:  C-classification </w:t>
      </w:r>
    </w:p>
    <w:p w14:paraId="10A39885" w14:textId="77777777" w:rsidR="00967477" w:rsidRDefault="00967477" w:rsidP="00967477">
      <w:r>
        <w:t xml:space="preserve"> SVM-Kernel:  radial </w:t>
      </w:r>
    </w:p>
    <w:p w14:paraId="6F1EE999" w14:textId="77777777" w:rsidR="00967477" w:rsidRDefault="00967477" w:rsidP="00967477">
      <w:r>
        <w:t xml:space="preserve">       cost:  100 </w:t>
      </w:r>
    </w:p>
    <w:p w14:paraId="0FF49722" w14:textId="77777777" w:rsidR="00967477" w:rsidRDefault="00967477" w:rsidP="00967477">
      <w:r>
        <w:t xml:space="preserve">      gamma:  0.0005324814 </w:t>
      </w:r>
    </w:p>
    <w:p w14:paraId="3556B344" w14:textId="77777777" w:rsidR="00967477" w:rsidRDefault="00967477" w:rsidP="00967477"/>
    <w:p w14:paraId="346E2C97" w14:textId="77777777" w:rsidR="00967477" w:rsidRDefault="00967477" w:rsidP="00967477">
      <w:r>
        <w:t>Number of Support Vectors:  723</w:t>
      </w:r>
    </w:p>
    <w:p w14:paraId="0E3D9232" w14:textId="77777777" w:rsidR="00967477" w:rsidRDefault="00967477" w:rsidP="00967477"/>
    <w:p w14:paraId="6B1E411C" w14:textId="77777777" w:rsidR="00967477" w:rsidRDefault="00967477" w:rsidP="00967477"/>
    <w:p w14:paraId="0C04C6A7" w14:textId="77777777" w:rsidR="00967477" w:rsidRDefault="00967477" w:rsidP="00967477"/>
    <w:p w14:paraId="2E45B40F" w14:textId="77777777" w:rsidR="00967477" w:rsidRDefault="00967477" w:rsidP="00967477">
      <w:r>
        <w:t>$TREE</w:t>
      </w:r>
    </w:p>
    <w:p w14:paraId="4319708D" w14:textId="77777777" w:rsidR="00967477" w:rsidRDefault="00967477" w:rsidP="00967477">
      <w:r>
        <w:t>node), split, n, deviance, yval, (yprob)</w:t>
      </w:r>
    </w:p>
    <w:p w14:paraId="41FFA78A" w14:textId="77777777" w:rsidR="00967477" w:rsidRDefault="00967477" w:rsidP="00967477">
      <w:r>
        <w:t xml:space="preserve">      * denotes terminal node</w:t>
      </w:r>
    </w:p>
    <w:p w14:paraId="07CB3C91" w14:textId="77777777" w:rsidR="00967477" w:rsidRDefault="00967477" w:rsidP="00967477"/>
    <w:p w14:paraId="1ADF3B94" w14:textId="77777777" w:rsidR="00967477" w:rsidRDefault="00967477" w:rsidP="00967477">
      <w:r>
        <w:t xml:space="preserve">    1) root 1000 1386.000 2 ( 0.49900 0.50100 )  </w:t>
      </w:r>
    </w:p>
    <w:p w14:paraId="00FD5963" w14:textId="77777777" w:rsidR="00967477" w:rsidRDefault="00967477" w:rsidP="00967477">
      <w:r>
        <w:t xml:space="preserve">      2) X712 &lt; 0.437331 936 1293.000 1 ( 0.53312 0.46688 )  </w:t>
      </w:r>
    </w:p>
    <w:p w14:paraId="125ADC6C" w14:textId="77777777" w:rsidR="00967477" w:rsidRDefault="00967477" w:rsidP="00967477">
      <w:r>
        <w:t xml:space="preserve">        4) X698 &lt; 1.02047 859 1178.000 1 ( 0.56112 0.43888 )  </w:t>
      </w:r>
    </w:p>
    <w:p w14:paraId="42C6CA37" w14:textId="77777777" w:rsidR="00967477" w:rsidRDefault="00967477" w:rsidP="00967477">
      <w:r>
        <w:t xml:space="preserve">          8) X414 &lt; 0.714098 838 1143.000 1 ( 0.57518 0.42482 )  </w:t>
      </w:r>
    </w:p>
    <w:p w14:paraId="5F48810C" w14:textId="77777777" w:rsidR="00967477" w:rsidRDefault="00967477" w:rsidP="00967477">
      <w:r>
        <w:t xml:space="preserve">           16) X29 &lt; 0.816478 817 1107.000 1 ( 0.58874 0.41126 )  </w:t>
      </w:r>
    </w:p>
    <w:p w14:paraId="7B8BA271" w14:textId="77777777" w:rsidR="00967477" w:rsidRDefault="00967477" w:rsidP="00967477">
      <w:r>
        <w:t xml:space="preserve">             32) X1090 &lt; 1.43491 796 1070.000 1 ( 0.60176 0.39824 )  </w:t>
      </w:r>
    </w:p>
    <w:p w14:paraId="36E3B745" w14:textId="77777777" w:rsidR="00967477" w:rsidRDefault="00967477" w:rsidP="00967477">
      <w:r>
        <w:t xml:space="preserve">               64) X588 &lt; 0.776182 784 1048.000 1 ( 0.61097 0.38903 )  </w:t>
      </w:r>
    </w:p>
    <w:p w14:paraId="58FAB366" w14:textId="77777777" w:rsidR="00967477" w:rsidRDefault="00967477" w:rsidP="00967477">
      <w:r>
        <w:t xml:space="preserve">                128) X656 &lt; 2.13312 772 1025.000 1 ( 0.62047 0.37953 )  </w:t>
      </w:r>
    </w:p>
    <w:p w14:paraId="24C12806" w14:textId="77777777" w:rsidR="00967477" w:rsidRDefault="00967477" w:rsidP="00967477">
      <w:r>
        <w:t xml:space="preserve">                  256) X86 &lt; 1.19229 763 1007.000 1 ( 0.62779 0.37221 )  </w:t>
      </w:r>
    </w:p>
    <w:p w14:paraId="21292B19" w14:textId="77777777" w:rsidR="00967477" w:rsidRDefault="00967477" w:rsidP="00967477">
      <w:r>
        <w:t xml:space="preserve">                    512) X1362 &lt; 2.31655 754  989.400 1 ( 0.63528 0.36472 )  </w:t>
      </w:r>
    </w:p>
    <w:p w14:paraId="43672B68" w14:textId="77777777" w:rsidR="00967477" w:rsidRDefault="00967477" w:rsidP="00967477">
      <w:r>
        <w:t xml:space="preserve">                     1024) X957 &lt; 2.30691 746  973.100 1 ( 0.64209 0.35791 )  </w:t>
      </w:r>
    </w:p>
    <w:p w14:paraId="67F92000" w14:textId="77777777" w:rsidR="00967477" w:rsidRDefault="00967477" w:rsidP="00967477">
      <w:r>
        <w:t xml:space="preserve">                       2048) X958 &lt; 1.1324 738  956.500 1 ( 0.64905 0.35095 )  </w:t>
      </w:r>
    </w:p>
    <w:p w14:paraId="5B4D9D6E" w14:textId="77777777" w:rsidR="00967477" w:rsidRDefault="00967477" w:rsidP="00967477">
      <w:r>
        <w:t xml:space="preserve">                         4096) X1195 &lt; 0.984643 730  939.600 1 ( 0.65616 0.34384 )  </w:t>
      </w:r>
    </w:p>
    <w:p w14:paraId="4B9D6159" w14:textId="77777777" w:rsidR="00967477" w:rsidRDefault="00967477" w:rsidP="00967477">
      <w:r>
        <w:t xml:space="preserve">                           8192) X138 &lt; 1.55327 707  897.700 1 ( 0.66902 0.33098 )  </w:t>
      </w:r>
    </w:p>
    <w:p w14:paraId="6FAC6BBF" w14:textId="77777777" w:rsidR="00967477" w:rsidRDefault="00967477" w:rsidP="00967477">
      <w:r>
        <w:t xml:space="preserve">                            16384) X556 &lt; 0.753007 700  882.100 1 ( 0.67571 0.32429 )  </w:t>
      </w:r>
    </w:p>
    <w:p w14:paraId="44AE651D" w14:textId="77777777" w:rsidR="00967477" w:rsidRDefault="00967477" w:rsidP="00967477">
      <w:r>
        <w:t xml:space="preserve">                              32768) X752 &lt; 1.258 693  866.200 1 ( 0.68254 0.31746 ) *</w:t>
      </w:r>
    </w:p>
    <w:p w14:paraId="7169E492" w14:textId="77777777" w:rsidR="00967477" w:rsidRDefault="00967477" w:rsidP="00967477">
      <w:r>
        <w:t xml:space="preserve">                              32769) X752 &gt; 1.258 7    0.000 2 ( 0.00000 1.00000 ) *</w:t>
      </w:r>
    </w:p>
    <w:p w14:paraId="0672A97B" w14:textId="77777777" w:rsidR="00967477" w:rsidRDefault="00967477" w:rsidP="00967477">
      <w:r>
        <w:t xml:space="preserve">                            16385) X556 &gt; 0.753007 7    0.000 2 ( 0.00000 1.00000 ) *</w:t>
      </w:r>
    </w:p>
    <w:p w14:paraId="77DC91A5" w14:textId="77777777" w:rsidR="00967477" w:rsidRDefault="00967477" w:rsidP="00967477">
      <w:r>
        <w:t xml:space="preserve">                           8193) X138 &gt; 1.55327 23   26.400 2 ( 0.26087 0.73913 ) *</w:t>
      </w:r>
    </w:p>
    <w:p w14:paraId="63CC6F75" w14:textId="77777777" w:rsidR="00967477" w:rsidRDefault="00967477" w:rsidP="00967477">
      <w:r>
        <w:t xml:space="preserve">                         4097) X1195 &gt; 0.984643 8    0.000 2 ( 0.00000 1.00000 ) *</w:t>
      </w:r>
    </w:p>
    <w:p w14:paraId="34DCD9E9" w14:textId="77777777" w:rsidR="00967477" w:rsidRDefault="00967477" w:rsidP="00967477">
      <w:r>
        <w:lastRenderedPageBreak/>
        <w:t xml:space="preserve">                       2049) X958 &gt; 1.1324 8    0.000 2 ( 0.00000 1.00000 ) *</w:t>
      </w:r>
    </w:p>
    <w:p w14:paraId="17A08388" w14:textId="77777777" w:rsidR="00967477" w:rsidRDefault="00967477" w:rsidP="00967477">
      <w:r>
        <w:t xml:space="preserve">                     1025) X957 &gt; 2.30691 8    0.000 2 ( 0.00000 1.00000 ) *</w:t>
      </w:r>
    </w:p>
    <w:p w14:paraId="03E2C19D" w14:textId="77777777" w:rsidR="00967477" w:rsidRDefault="00967477" w:rsidP="00967477">
      <w:r>
        <w:t xml:space="preserve">                    513) X1362 &gt; 2.31655 9    0.000 2 ( 0.00000 1.00000 ) *</w:t>
      </w:r>
    </w:p>
    <w:p w14:paraId="2D2A6945" w14:textId="77777777" w:rsidR="00967477" w:rsidRDefault="00967477" w:rsidP="00967477">
      <w:r>
        <w:t xml:space="preserve">                  257) X86 &gt; 1.19229 9    0.000 2 ( 0.00000 1.00000 ) *</w:t>
      </w:r>
    </w:p>
    <w:p w14:paraId="4F154F9C" w14:textId="77777777" w:rsidR="00967477" w:rsidRDefault="00967477" w:rsidP="00967477">
      <w:r>
        <w:t xml:space="preserve">                129) X656 &gt; 2.13312 12    0.000 2 ( 0.00000 1.00000 ) *</w:t>
      </w:r>
    </w:p>
    <w:p w14:paraId="7F9C01D0" w14:textId="77777777" w:rsidR="00967477" w:rsidRDefault="00967477" w:rsidP="00967477">
      <w:r>
        <w:t xml:space="preserve">               65) X588 &gt; 0.776182 12    0.000 2 ( 0.00000 1.00000 ) *</w:t>
      </w:r>
    </w:p>
    <w:p w14:paraId="1EFE8937" w14:textId="77777777" w:rsidR="00967477" w:rsidRDefault="00967477" w:rsidP="00967477">
      <w:r>
        <w:t xml:space="preserve">             33) X1090 &gt; 1.43491 21   13.210 2 ( 0.09524 0.90476 ) *</w:t>
      </w:r>
    </w:p>
    <w:p w14:paraId="25E2D82D" w14:textId="77777777" w:rsidR="00967477" w:rsidRDefault="00967477" w:rsidP="00967477">
      <w:r>
        <w:t xml:space="preserve">           17) X29 &gt; 0.816478 21    8.041 2 ( 0.04762 0.95238 ) *</w:t>
      </w:r>
    </w:p>
    <w:p w14:paraId="0A8BFDFC" w14:textId="77777777" w:rsidR="00967477" w:rsidRDefault="00967477" w:rsidP="00967477">
      <w:r>
        <w:t xml:space="preserve">          9) X414 &gt; 0.714098 21    0.000 2 ( 0.00000 1.00000 ) *</w:t>
      </w:r>
    </w:p>
    <w:p w14:paraId="379B5289" w14:textId="77777777" w:rsidR="00967477" w:rsidRDefault="00967477" w:rsidP="00967477">
      <w:r>
        <w:t xml:space="preserve">        5) X698 &gt; 1.02047 77   81.300 2 ( 0.22078 0.77922 ) *</w:t>
      </w:r>
    </w:p>
    <w:p w14:paraId="26572303" w14:textId="5CBA2F21" w:rsidR="00984E0E" w:rsidRDefault="00967477" w:rsidP="00967477">
      <w:r>
        <w:t xml:space="preserve">      3) X712 &gt; 0.437331 64    0.000 2 ( 0.00000 1.00000 ) *</w:t>
      </w:r>
      <w:r w:rsidR="00984E0E">
        <w:br w:type="page"/>
      </w:r>
    </w:p>
    <w:p w14:paraId="09A591CC" w14:textId="77777777" w:rsidR="001422B7" w:rsidRDefault="001422B7" w:rsidP="0002460E"/>
    <w:p w14:paraId="7AD798D8" w14:textId="77777777" w:rsidR="0002460E" w:rsidRDefault="0002460E" w:rsidP="0002460E"/>
    <w:p w14:paraId="3BAFA59D" w14:textId="77777777" w:rsidR="00967477" w:rsidRDefault="00967477" w:rsidP="00967477">
      <w:r>
        <w:t>$RF</w:t>
      </w:r>
    </w:p>
    <w:p w14:paraId="5C713A32" w14:textId="77777777" w:rsidR="00967477" w:rsidRDefault="00967477" w:rsidP="00967477"/>
    <w:p w14:paraId="7ED278E9" w14:textId="77777777" w:rsidR="00967477" w:rsidRDefault="00967477" w:rsidP="00967477">
      <w:r>
        <w:t>Call:</w:t>
      </w:r>
    </w:p>
    <w:p w14:paraId="6B75804C" w14:textId="77777777" w:rsidR="00967477" w:rsidRDefault="00967477" w:rsidP="00967477">
      <w:r>
        <w:t xml:space="preserve"> randomForest(x = as.matrix(container@training_matrix), y = container@training_codes,      ntree = ntree) </w:t>
      </w:r>
    </w:p>
    <w:p w14:paraId="15C7D4FB" w14:textId="77777777" w:rsidR="00967477" w:rsidRDefault="00967477" w:rsidP="00967477">
      <w:r>
        <w:t xml:space="preserve">               Type of random forest: classification</w:t>
      </w:r>
    </w:p>
    <w:p w14:paraId="2E424DEB" w14:textId="77777777" w:rsidR="00967477" w:rsidRDefault="00967477" w:rsidP="00967477">
      <w:r>
        <w:t xml:space="preserve">                     Number of trees: 200</w:t>
      </w:r>
    </w:p>
    <w:p w14:paraId="40B3F4B5" w14:textId="77777777" w:rsidR="00967477" w:rsidRDefault="00967477" w:rsidP="00967477">
      <w:r>
        <w:t>No. of variables tried at each split: 43</w:t>
      </w:r>
    </w:p>
    <w:p w14:paraId="52BF9068" w14:textId="77777777" w:rsidR="00967477" w:rsidRDefault="00967477" w:rsidP="00967477"/>
    <w:p w14:paraId="1A13B8A8" w14:textId="77777777" w:rsidR="00967477" w:rsidRDefault="00967477" w:rsidP="00967477">
      <w:r>
        <w:t xml:space="preserve">        OOB estimate of  error rate: 23.7%</w:t>
      </w:r>
    </w:p>
    <w:p w14:paraId="019FB477" w14:textId="77777777" w:rsidR="00967477" w:rsidRDefault="00967477" w:rsidP="00967477">
      <w:r>
        <w:t>Confusion matrix:</w:t>
      </w:r>
    </w:p>
    <w:p w14:paraId="66DAEBE1" w14:textId="77777777" w:rsidR="00967477" w:rsidRDefault="00967477" w:rsidP="00967477">
      <w:r>
        <w:t xml:space="preserve">    1   2 class.error</w:t>
      </w:r>
    </w:p>
    <w:p w14:paraId="77980ED9" w14:textId="77777777" w:rsidR="00967477" w:rsidRDefault="00967477" w:rsidP="00967477">
      <w:r>
        <w:t>1 423  76   0.1523046</w:t>
      </w:r>
    </w:p>
    <w:p w14:paraId="32940E73" w14:textId="1F7E86A8" w:rsidR="00984E0E" w:rsidRDefault="00967477" w:rsidP="00967477">
      <w:r>
        <w:t>2 161 340   0.3213573</w:t>
      </w:r>
    </w:p>
    <w:p w14:paraId="54009D31" w14:textId="77777777" w:rsidR="00967477" w:rsidRDefault="00967477" w:rsidP="00967477"/>
    <w:p w14:paraId="369B498D" w14:textId="77777777" w:rsidR="00967477" w:rsidRDefault="00967477" w:rsidP="00967477"/>
    <w:p w14:paraId="717AC1DE" w14:textId="77777777" w:rsidR="00967477" w:rsidRDefault="00967477" w:rsidP="00967477">
      <w:r>
        <w:t>&gt; table(as.numeric(as.factor(df1[1001:(1000+(length(p1))), 3])), results1[,"TREE_LABEL"])</w:t>
      </w:r>
    </w:p>
    <w:p w14:paraId="0D6C6048" w14:textId="77777777" w:rsidR="00967477" w:rsidRDefault="00967477" w:rsidP="00967477">
      <w:r>
        <w:t xml:space="preserve">   </w:t>
      </w:r>
    </w:p>
    <w:p w14:paraId="11B65CBC" w14:textId="77777777" w:rsidR="00967477" w:rsidRDefault="00967477" w:rsidP="00967477">
      <w:r>
        <w:t xml:space="preserve">     1  2</w:t>
      </w:r>
    </w:p>
    <w:p w14:paraId="1C106314" w14:textId="77777777" w:rsidR="00967477" w:rsidRDefault="00967477" w:rsidP="00967477">
      <w:r>
        <w:t xml:space="preserve">  1 47  3</w:t>
      </w:r>
    </w:p>
    <w:p w14:paraId="3BB5B462" w14:textId="77777777" w:rsidR="00967477" w:rsidRDefault="00967477" w:rsidP="00967477">
      <w:r>
        <w:t xml:space="preserve">  2 18 42</w:t>
      </w:r>
    </w:p>
    <w:p w14:paraId="44D5DD55" w14:textId="77777777" w:rsidR="00967477" w:rsidRDefault="00967477" w:rsidP="00967477">
      <w:r>
        <w:t>&gt; table(as.numeric(as.factor(df1[1001:(1000+(length(p1))), 3])), results1[,"SVM_LABEL"])</w:t>
      </w:r>
    </w:p>
    <w:p w14:paraId="5B98D587" w14:textId="77777777" w:rsidR="00967477" w:rsidRDefault="00967477" w:rsidP="00967477">
      <w:r>
        <w:t xml:space="preserve">   </w:t>
      </w:r>
    </w:p>
    <w:p w14:paraId="1144791B" w14:textId="77777777" w:rsidR="00967477" w:rsidRDefault="00967477" w:rsidP="00967477">
      <w:r>
        <w:t xml:space="preserve">     1  2</w:t>
      </w:r>
    </w:p>
    <w:p w14:paraId="0AE6CB37" w14:textId="77777777" w:rsidR="00967477" w:rsidRDefault="00967477" w:rsidP="00967477">
      <w:r>
        <w:t xml:space="preserve">  1 50  0</w:t>
      </w:r>
    </w:p>
    <w:p w14:paraId="530EBE9E" w14:textId="77777777" w:rsidR="00967477" w:rsidRDefault="00967477" w:rsidP="00967477">
      <w:r>
        <w:t xml:space="preserve">  2  0 60</w:t>
      </w:r>
    </w:p>
    <w:p w14:paraId="77B391BB" w14:textId="77777777" w:rsidR="00967477" w:rsidRDefault="00967477" w:rsidP="00967477">
      <w:r>
        <w:t>&gt; table(as.numeric(as.factor(df1[1001:(1000+(length(p1))), 3])), results1[,"MAXENTROPY_LABEL"])</w:t>
      </w:r>
    </w:p>
    <w:p w14:paraId="3EEAA713" w14:textId="77777777" w:rsidR="00967477" w:rsidRDefault="00967477" w:rsidP="00967477">
      <w:r>
        <w:t xml:space="preserve">   </w:t>
      </w:r>
    </w:p>
    <w:p w14:paraId="4B184C5C" w14:textId="77777777" w:rsidR="00967477" w:rsidRDefault="00967477" w:rsidP="00967477">
      <w:r>
        <w:t xml:space="preserve">     1  2</w:t>
      </w:r>
    </w:p>
    <w:p w14:paraId="7E3631B2" w14:textId="77777777" w:rsidR="00967477" w:rsidRDefault="00967477" w:rsidP="00967477">
      <w:r>
        <w:t xml:space="preserve">  1 50  0</w:t>
      </w:r>
    </w:p>
    <w:p w14:paraId="001D766D" w14:textId="77777777" w:rsidR="00967477" w:rsidRDefault="00967477" w:rsidP="00967477">
      <w:r>
        <w:t xml:space="preserve">  2  0 60</w:t>
      </w:r>
    </w:p>
    <w:p w14:paraId="0554D159" w14:textId="77777777" w:rsidR="00967477" w:rsidRDefault="00967477" w:rsidP="00967477">
      <w:r>
        <w:t>&gt; table(as.numeric(as.factor(df1[1001:(1000+(length(p1))), 3])), results1[,"FORESTS_LABEL"])</w:t>
      </w:r>
    </w:p>
    <w:p w14:paraId="21EFFB15" w14:textId="77777777" w:rsidR="00967477" w:rsidRDefault="00967477" w:rsidP="00967477">
      <w:r>
        <w:t xml:space="preserve">   </w:t>
      </w:r>
    </w:p>
    <w:p w14:paraId="0E801BE0" w14:textId="77777777" w:rsidR="00967477" w:rsidRDefault="00967477" w:rsidP="00967477">
      <w:r>
        <w:t xml:space="preserve">     1  2</w:t>
      </w:r>
    </w:p>
    <w:p w14:paraId="63BA195B" w14:textId="77777777" w:rsidR="00967477" w:rsidRDefault="00967477" w:rsidP="00967477">
      <w:r>
        <w:t xml:space="preserve">  1 48  2</w:t>
      </w:r>
    </w:p>
    <w:p w14:paraId="7E617D83" w14:textId="756BAA5C" w:rsidR="00967477" w:rsidRDefault="00967477" w:rsidP="00967477">
      <w:r>
        <w:t xml:space="preserve">  2  1 59</w:t>
      </w:r>
    </w:p>
    <w:p w14:paraId="3E737BF7" w14:textId="77777777" w:rsidR="00967477" w:rsidRDefault="00967477" w:rsidP="00967477"/>
    <w:p w14:paraId="5DF27B12" w14:textId="4029EE83" w:rsidR="00967477" w:rsidRDefault="00967477" w:rsidP="00967477">
      <w:r>
        <w:t>recall_acc :</w:t>
      </w:r>
    </w:p>
    <w:p w14:paraId="53D226DE" w14:textId="2E07AF11" w:rsidR="00967477" w:rsidRDefault="00967477" w:rsidP="00967477">
      <w:r>
        <w:t>tree:80.90909</w:t>
      </w:r>
    </w:p>
    <w:p w14:paraId="23AFE598" w14:textId="19CB62B7" w:rsidR="00967477" w:rsidRDefault="00967477" w:rsidP="00967477">
      <w:r>
        <w:t>svm:100</w:t>
      </w:r>
    </w:p>
    <w:p w14:paraId="77D3F783" w14:textId="7437B45D" w:rsidR="00967477" w:rsidRDefault="00967477" w:rsidP="00967477">
      <w:r>
        <w:t>max:100</w:t>
      </w:r>
    </w:p>
    <w:p w14:paraId="2A96BF5A" w14:textId="1ACBD410" w:rsidR="00967477" w:rsidRDefault="00967477" w:rsidP="00967477">
      <w:r>
        <w:t>rf:97.27273</w:t>
      </w:r>
    </w:p>
    <w:p w14:paraId="180F375E" w14:textId="77777777" w:rsidR="00967477" w:rsidRDefault="00967477" w:rsidP="00967477"/>
    <w:p w14:paraId="5E1B210A" w14:textId="77777777" w:rsidR="00967477" w:rsidRDefault="00967477" w:rsidP="00967477">
      <w:r>
        <w:t>ENSEMBLE SUMMARY</w:t>
      </w:r>
    </w:p>
    <w:p w14:paraId="51CF75CB" w14:textId="77777777" w:rsidR="00967477" w:rsidRDefault="00967477" w:rsidP="00967477"/>
    <w:p w14:paraId="1EE6C9F6" w14:textId="77777777" w:rsidR="00967477" w:rsidRDefault="00967477" w:rsidP="00967477">
      <w:r>
        <w:t xml:space="preserve">       n-ENSEMBLE COVERAGE n-ENSEMBLE RECALL</w:t>
      </w:r>
    </w:p>
    <w:p w14:paraId="16DE9459" w14:textId="77777777" w:rsidR="00967477" w:rsidRDefault="00967477" w:rsidP="00967477">
      <w:r>
        <w:t>n &gt;= 1                1.00              0.99</w:t>
      </w:r>
    </w:p>
    <w:p w14:paraId="73EDD3B9" w14:textId="77777777" w:rsidR="00967477" w:rsidRDefault="00967477" w:rsidP="00967477">
      <w:r>
        <w:t>n &gt;= 2                1.00              0.99</w:t>
      </w:r>
    </w:p>
    <w:p w14:paraId="05E065A8" w14:textId="77777777" w:rsidR="00967477" w:rsidRDefault="00967477" w:rsidP="00967477">
      <w:r>
        <w:t>n &gt;= 3                0.97              1.00</w:t>
      </w:r>
    </w:p>
    <w:p w14:paraId="0CA8A4D8" w14:textId="77777777" w:rsidR="00967477" w:rsidRDefault="00967477" w:rsidP="00967477">
      <w:r>
        <w:t>n &gt;= 4                0.81              1.00</w:t>
      </w:r>
    </w:p>
    <w:p w14:paraId="3CC89888" w14:textId="77777777" w:rsidR="00967477" w:rsidRDefault="00967477" w:rsidP="00967477"/>
    <w:p w14:paraId="76907DBB" w14:textId="77777777" w:rsidR="00967477" w:rsidRDefault="00967477" w:rsidP="00967477"/>
    <w:p w14:paraId="53D74145" w14:textId="77777777" w:rsidR="004A5046" w:rsidRDefault="004A5046" w:rsidP="00967477"/>
    <w:p w14:paraId="03EFCE49" w14:textId="77777777" w:rsidR="004A5046" w:rsidRDefault="004A5046" w:rsidP="00967477"/>
    <w:p w14:paraId="21C96E4F" w14:textId="77777777" w:rsidR="004A5046" w:rsidRDefault="004A5046" w:rsidP="00967477"/>
    <w:p w14:paraId="20347775" w14:textId="77777777" w:rsidR="00967477" w:rsidRDefault="00967477" w:rsidP="00967477">
      <w:r>
        <w:lastRenderedPageBreak/>
        <w:t>ALGORITHM PERFORMANCE</w:t>
      </w:r>
    </w:p>
    <w:p w14:paraId="17D7752F" w14:textId="77777777" w:rsidR="00967477" w:rsidRDefault="00967477" w:rsidP="00967477"/>
    <w:p w14:paraId="3FB74FF6" w14:textId="77777777" w:rsidR="00967477" w:rsidRDefault="00967477" w:rsidP="00967477">
      <w:r>
        <w:t xml:space="preserve">       SVM_PRECISION           SVM_RECALL           SVM_FSCORE </w:t>
      </w:r>
    </w:p>
    <w:p w14:paraId="76835992" w14:textId="77777777" w:rsidR="00967477" w:rsidRDefault="00967477" w:rsidP="00967477">
      <w:r>
        <w:t xml:space="preserve">               1.000                1.000                1.000 </w:t>
      </w:r>
    </w:p>
    <w:p w14:paraId="281021A3" w14:textId="77777777" w:rsidR="00967477" w:rsidRDefault="00967477" w:rsidP="00967477">
      <w:r>
        <w:t xml:space="preserve">   FORESTS_PRECISION       FORESTS_RECALL       FORESTS_FSCORE </w:t>
      </w:r>
    </w:p>
    <w:p w14:paraId="0DE73DC3" w14:textId="77777777" w:rsidR="00967477" w:rsidRDefault="00967477" w:rsidP="00967477">
      <w:r>
        <w:t xml:space="preserve">               0.975                0.970                0.970 </w:t>
      </w:r>
    </w:p>
    <w:p w14:paraId="7B39299E" w14:textId="77777777" w:rsidR="00967477" w:rsidRDefault="00967477" w:rsidP="00967477">
      <w:r>
        <w:t xml:space="preserve">      TREE_PRECISION          TREE_RECALL          TREE_FSCORE </w:t>
      </w:r>
    </w:p>
    <w:p w14:paraId="5AFE930D" w14:textId="77777777" w:rsidR="00967477" w:rsidRDefault="00967477" w:rsidP="00967477">
      <w:r>
        <w:t xml:space="preserve">               0.825                0.820                0.810 </w:t>
      </w:r>
    </w:p>
    <w:p w14:paraId="735C2EEA" w14:textId="77777777" w:rsidR="00967477" w:rsidRDefault="00967477" w:rsidP="00967477">
      <w:r>
        <w:t xml:space="preserve">MAXENTROPY_PRECISION    MAXENTROPY_RECALL    MAXENTROPY_FSCORE </w:t>
      </w:r>
    </w:p>
    <w:p w14:paraId="18932529" w14:textId="3280B501" w:rsidR="00967477" w:rsidRDefault="00967477" w:rsidP="00967477">
      <w:r>
        <w:t xml:space="preserve">               1.000                1.000                1.000</w:t>
      </w:r>
    </w:p>
    <w:p w14:paraId="732A232B" w14:textId="77777777" w:rsidR="00984E0E" w:rsidRDefault="00984E0E" w:rsidP="00984E0E"/>
    <w:p w14:paraId="0EACB3B8" w14:textId="77777777" w:rsidR="00967477" w:rsidRDefault="00967477" w:rsidP="00984E0E"/>
    <w:p w14:paraId="127750D8" w14:textId="72B13D1D" w:rsidR="00967477" w:rsidRDefault="00967477" w:rsidP="00984E0E">
      <w:r>
        <w:t>cross validation:</w:t>
      </w:r>
    </w:p>
    <w:p w14:paraId="06652E63" w14:textId="600D70CB" w:rsidR="00967477" w:rsidRDefault="00967477" w:rsidP="00984E0E">
      <w:r>
        <w:t>tree:</w:t>
      </w:r>
    </w:p>
    <w:p w14:paraId="3EBF6641" w14:textId="77777777" w:rsidR="00967477" w:rsidRDefault="00967477" w:rsidP="00967477">
      <w:r>
        <w:t>Fold 1 Out of Sample Accuracy = 0.7288136</w:t>
      </w:r>
    </w:p>
    <w:p w14:paraId="4FC299D6" w14:textId="77777777" w:rsidR="00967477" w:rsidRDefault="00967477" w:rsidP="00967477">
      <w:r>
        <w:t>Fold 2 Out of Sample Accuracy = 0.736</w:t>
      </w:r>
    </w:p>
    <w:p w14:paraId="779498DB" w14:textId="77777777" w:rsidR="00967477" w:rsidRDefault="00967477" w:rsidP="00967477">
      <w:r>
        <w:t>Fold 3 Out of Sample Accuracy = 0.65</w:t>
      </w:r>
    </w:p>
    <w:p w14:paraId="1AB8FBE7" w14:textId="77777777" w:rsidR="00967477" w:rsidRDefault="00967477" w:rsidP="00967477">
      <w:r>
        <w:t>Fold 4 Out of Sample Accuracy = 0.7653061</w:t>
      </w:r>
    </w:p>
    <w:p w14:paraId="45A48796" w14:textId="77777777" w:rsidR="00967477" w:rsidRDefault="00967477" w:rsidP="00967477">
      <w:r>
        <w:t>Fold 5 Out of Sample Accuracy = 0.7241379</w:t>
      </w:r>
    </w:p>
    <w:p w14:paraId="53F267F2" w14:textId="77777777" w:rsidR="00967477" w:rsidRDefault="00967477" w:rsidP="00967477">
      <w:r>
        <w:t>Fold 6 Out of Sample Accuracy = 0.6333333</w:t>
      </w:r>
    </w:p>
    <w:p w14:paraId="158AA2AE" w14:textId="77777777" w:rsidR="00967477" w:rsidRDefault="00967477" w:rsidP="00967477">
      <w:r>
        <w:t>Fold 7 Out of Sample Accuracy = 0.7410714</w:t>
      </w:r>
    </w:p>
    <w:p w14:paraId="028FB90B" w14:textId="77777777" w:rsidR="00967477" w:rsidRDefault="00967477" w:rsidP="00967477">
      <w:r>
        <w:t>Fold 8 Out of Sample Accuracy = 0.752</w:t>
      </w:r>
    </w:p>
    <w:p w14:paraId="5EBA8794" w14:textId="77777777" w:rsidR="00967477" w:rsidRDefault="00967477" w:rsidP="00967477">
      <w:r>
        <w:t>Fold 9 Out of Sample Accuracy = 0.752381</w:t>
      </w:r>
    </w:p>
    <w:p w14:paraId="34F01588" w14:textId="77777777" w:rsidR="00967477" w:rsidRDefault="00967477" w:rsidP="00967477">
      <w:r>
        <w:t>Fold 10 Out of Sample Accuracy = 0.7722772</w:t>
      </w:r>
    </w:p>
    <w:p w14:paraId="7976C7F0" w14:textId="77777777" w:rsidR="00967477" w:rsidRDefault="00967477" w:rsidP="00967477">
      <w:r>
        <w:t>[[1]]</w:t>
      </w:r>
    </w:p>
    <w:p w14:paraId="5CE1319B" w14:textId="77777777" w:rsidR="00967477" w:rsidRDefault="00967477" w:rsidP="00967477">
      <w:r>
        <w:t xml:space="preserve"> [1] 0.7288136 0.7360000 0.6500000 0.7653061 0.7241379 0.6333333 0.7410714</w:t>
      </w:r>
    </w:p>
    <w:p w14:paraId="4638E50B" w14:textId="77777777" w:rsidR="00967477" w:rsidRDefault="00967477" w:rsidP="00967477">
      <w:r>
        <w:t xml:space="preserve"> [8] 0.7520000 0.7523810 0.7722772</w:t>
      </w:r>
    </w:p>
    <w:p w14:paraId="0FB7B9C1" w14:textId="77777777" w:rsidR="00967477" w:rsidRDefault="00967477" w:rsidP="00967477"/>
    <w:p w14:paraId="44C8A276" w14:textId="165DE407" w:rsidR="00967477" w:rsidRDefault="00967477" w:rsidP="00967477">
      <w:r>
        <w:t>$meanAccuracy</w:t>
      </w:r>
    </w:p>
    <w:p w14:paraId="2B019BE3" w14:textId="07F5E453" w:rsidR="00967477" w:rsidRDefault="00967477" w:rsidP="00967477">
      <w:r>
        <w:t>0.7255321</w:t>
      </w:r>
    </w:p>
    <w:p w14:paraId="77C627E8" w14:textId="77777777" w:rsidR="00967477" w:rsidRDefault="00967477" w:rsidP="00967477"/>
    <w:p w14:paraId="7F44ED22" w14:textId="77777777" w:rsidR="00967477" w:rsidRDefault="00967477" w:rsidP="00967477"/>
    <w:p w14:paraId="124A3F45" w14:textId="0BF8BD1A" w:rsidR="00967477" w:rsidRDefault="00967477" w:rsidP="00967477">
      <w:r>
        <w:t>svm:</w:t>
      </w:r>
    </w:p>
    <w:p w14:paraId="644A6A96" w14:textId="77777777" w:rsidR="00967477" w:rsidRDefault="00967477" w:rsidP="00967477">
      <w:r>
        <w:t>Fold 1 Out of Sample Accuracy = 0.8095238</w:t>
      </w:r>
    </w:p>
    <w:p w14:paraId="15E7D908" w14:textId="77777777" w:rsidR="00967477" w:rsidRDefault="00967477" w:rsidP="00967477">
      <w:r>
        <w:t>Fold 2 Out of Sample Accuracy = 0.826087</w:t>
      </w:r>
    </w:p>
    <w:p w14:paraId="7A7DC7E4" w14:textId="77777777" w:rsidR="00967477" w:rsidRDefault="00967477" w:rsidP="00967477">
      <w:r>
        <w:t>Fold 3 Out of Sample Accuracy = 0.8181818</w:t>
      </w:r>
    </w:p>
    <w:p w14:paraId="466A7AAD" w14:textId="77777777" w:rsidR="00967477" w:rsidRDefault="00967477" w:rsidP="00967477">
      <w:r>
        <w:t>Fold 4 Out of Sample Accuracy = 0.8076923</w:t>
      </w:r>
    </w:p>
    <w:p w14:paraId="7DF11AA2" w14:textId="77777777" w:rsidR="00967477" w:rsidRDefault="00967477" w:rsidP="00967477">
      <w:r>
        <w:t>Fold 5 Out of Sample Accuracy = 0.7716535</w:t>
      </w:r>
    </w:p>
    <w:p w14:paraId="2597A640" w14:textId="77777777" w:rsidR="00967477" w:rsidRDefault="00967477" w:rsidP="00967477">
      <w:r>
        <w:t>Fold 6 Out of Sample Accuracy = 0.7692308</w:t>
      </w:r>
    </w:p>
    <w:p w14:paraId="45D1A038" w14:textId="77777777" w:rsidR="00967477" w:rsidRDefault="00967477" w:rsidP="00967477">
      <w:r>
        <w:t>Fold 7 Out of Sample Accuracy = 0.8557692</w:t>
      </w:r>
    </w:p>
    <w:p w14:paraId="15FC5C50" w14:textId="77777777" w:rsidR="00967477" w:rsidRDefault="00967477" w:rsidP="00967477">
      <w:r>
        <w:t>Fold 8 Out of Sample Accuracy = 0.8083333</w:t>
      </w:r>
    </w:p>
    <w:p w14:paraId="0D6E25FC" w14:textId="77777777" w:rsidR="00967477" w:rsidRDefault="00967477" w:rsidP="00967477">
      <w:r>
        <w:t>Fold 9 Out of Sample Accuracy = 0.8508772</w:t>
      </w:r>
    </w:p>
    <w:p w14:paraId="55B3DB82" w14:textId="77777777" w:rsidR="00967477" w:rsidRDefault="00967477" w:rsidP="00967477">
      <w:r>
        <w:t>Fold 10 Out of Sample Accuracy = 0.847619</w:t>
      </w:r>
    </w:p>
    <w:p w14:paraId="6FF8F572" w14:textId="77777777" w:rsidR="00967477" w:rsidRDefault="00967477" w:rsidP="00967477">
      <w:r>
        <w:t>[[1]]</w:t>
      </w:r>
    </w:p>
    <w:p w14:paraId="3CED13D8" w14:textId="77777777" w:rsidR="00967477" w:rsidRDefault="00967477" w:rsidP="00967477">
      <w:r>
        <w:t xml:space="preserve"> [1] 0.8095238 0.8260870 0.8181818 0.8076923 0.7716535 0.7692308 0.8557692</w:t>
      </w:r>
    </w:p>
    <w:p w14:paraId="6E1F2201" w14:textId="77777777" w:rsidR="00967477" w:rsidRDefault="00967477" w:rsidP="00967477">
      <w:r>
        <w:t xml:space="preserve"> [8] 0.8083333 0.8508772 0.8476190</w:t>
      </w:r>
    </w:p>
    <w:p w14:paraId="3B6866B7" w14:textId="77777777" w:rsidR="00967477" w:rsidRDefault="00967477" w:rsidP="00967477"/>
    <w:p w14:paraId="2F39591E" w14:textId="77777777" w:rsidR="00967477" w:rsidRDefault="00967477" w:rsidP="00967477">
      <w:r>
        <w:t>$meanAccuracy</w:t>
      </w:r>
    </w:p>
    <w:p w14:paraId="4569EEBE" w14:textId="461C972F" w:rsidR="00967477" w:rsidRDefault="00967477" w:rsidP="00967477">
      <w:r>
        <w:t>[1] 0.8164968</w:t>
      </w:r>
    </w:p>
    <w:p w14:paraId="51E0C442" w14:textId="77777777" w:rsidR="00967477" w:rsidRDefault="00967477" w:rsidP="00967477"/>
    <w:p w14:paraId="36D5FE2E" w14:textId="77777777" w:rsidR="00967477" w:rsidRDefault="00967477" w:rsidP="00967477"/>
    <w:p w14:paraId="4A84FB42" w14:textId="48B8EE23" w:rsidR="00967477" w:rsidRDefault="00967477" w:rsidP="00967477">
      <w:r>
        <w:t>maxent:</w:t>
      </w:r>
    </w:p>
    <w:p w14:paraId="0AC4A4C5" w14:textId="77777777" w:rsidR="00967477" w:rsidRDefault="00967477" w:rsidP="00967477">
      <w:r>
        <w:t>Fold 1 Out of Sample Accuracy = 1</w:t>
      </w:r>
    </w:p>
    <w:p w14:paraId="34F1D74F" w14:textId="77777777" w:rsidR="00967477" w:rsidRDefault="00967477" w:rsidP="00967477">
      <w:r>
        <w:t>Fold 2 Out of Sample Accuracy = 0.984127</w:t>
      </w:r>
    </w:p>
    <w:p w14:paraId="3CDDBEF3" w14:textId="77777777" w:rsidR="00967477" w:rsidRDefault="00967477" w:rsidP="00967477">
      <w:r>
        <w:t>Fold 3 Out of Sample Accuracy = 1</w:t>
      </w:r>
    </w:p>
    <w:p w14:paraId="21F35489" w14:textId="77777777" w:rsidR="00967477" w:rsidRDefault="00967477" w:rsidP="00967477">
      <w:r>
        <w:t>Fold 4 Out of Sample Accuracy = 0.9897959</w:t>
      </w:r>
    </w:p>
    <w:p w14:paraId="0EFEC099" w14:textId="77777777" w:rsidR="00967477" w:rsidRDefault="00967477" w:rsidP="00967477">
      <w:r>
        <w:lastRenderedPageBreak/>
        <w:t>Fold 5 Out of Sample Accuracy = 0.991453</w:t>
      </w:r>
    </w:p>
    <w:p w14:paraId="5E2F633B" w14:textId="77777777" w:rsidR="00967477" w:rsidRDefault="00967477" w:rsidP="00967477">
      <w:r>
        <w:t>Fold 6 Out of Sample Accuracy = 1</w:t>
      </w:r>
    </w:p>
    <w:p w14:paraId="5AFEAA5F" w14:textId="77777777" w:rsidR="00967477" w:rsidRDefault="00967477" w:rsidP="00967477">
      <w:r>
        <w:t>Fold 7 Out of Sample Accuracy = 0.9901961</w:t>
      </w:r>
    </w:p>
    <w:p w14:paraId="76DAD37A" w14:textId="77777777" w:rsidR="00967477" w:rsidRDefault="00967477" w:rsidP="00967477">
      <w:r>
        <w:t>Fold 8 Out of Sample Accuracy = 1</w:t>
      </w:r>
    </w:p>
    <w:p w14:paraId="43EFEEC6" w14:textId="77777777" w:rsidR="00967477" w:rsidRDefault="00967477" w:rsidP="00967477">
      <w:r>
        <w:t>Fold 9 Out of Sample Accuracy = 1</w:t>
      </w:r>
    </w:p>
    <w:p w14:paraId="66A7FAB8" w14:textId="77777777" w:rsidR="00967477" w:rsidRDefault="00967477" w:rsidP="00967477">
      <w:r>
        <w:t>Fold 10 Out of Sample Accuracy = 1</w:t>
      </w:r>
    </w:p>
    <w:p w14:paraId="554A480C" w14:textId="77777777" w:rsidR="00967477" w:rsidRDefault="00967477" w:rsidP="00967477">
      <w:r>
        <w:t>[[1]]</w:t>
      </w:r>
    </w:p>
    <w:p w14:paraId="1DBAE115" w14:textId="77777777" w:rsidR="00967477" w:rsidRDefault="00967477" w:rsidP="00967477">
      <w:r>
        <w:t xml:space="preserve"> [1] 1.0000000 0.9841270 1.0000000 0.9897959 0.9914530 1.0000000 0.9901961</w:t>
      </w:r>
    </w:p>
    <w:p w14:paraId="2559AB9C" w14:textId="77777777" w:rsidR="00967477" w:rsidRDefault="00967477" w:rsidP="00967477">
      <w:r>
        <w:t xml:space="preserve"> [8] 1.0000000 1.0000000 1.0000000</w:t>
      </w:r>
    </w:p>
    <w:p w14:paraId="7C19565C" w14:textId="77777777" w:rsidR="00967477" w:rsidRDefault="00967477" w:rsidP="00967477"/>
    <w:p w14:paraId="73130DB1" w14:textId="77777777" w:rsidR="00967477" w:rsidRDefault="00967477" w:rsidP="00967477">
      <w:r>
        <w:t>$meanAccuracy</w:t>
      </w:r>
    </w:p>
    <w:p w14:paraId="3D012C52" w14:textId="77777777" w:rsidR="00967477" w:rsidRDefault="00967477" w:rsidP="00967477">
      <w:r>
        <w:t>[1] 0.9955572</w:t>
      </w:r>
    </w:p>
    <w:p w14:paraId="6AA7F6EE" w14:textId="77777777" w:rsidR="00967477" w:rsidRDefault="00967477" w:rsidP="00967477"/>
    <w:p w14:paraId="710E2AB7" w14:textId="77777777" w:rsidR="00967477" w:rsidRDefault="00967477" w:rsidP="00967477"/>
    <w:p w14:paraId="4789A205" w14:textId="03A7EE80" w:rsidR="00967477" w:rsidRDefault="00BE28CE" w:rsidP="00967477">
      <w:r>
        <w:t>rf:</w:t>
      </w:r>
    </w:p>
    <w:p w14:paraId="07C3FF73" w14:textId="77777777" w:rsidR="00E61115" w:rsidRDefault="00E61115" w:rsidP="00E61115">
      <w:r>
        <w:t>Fold 1 Out of Sample Accuracy = 0.7837838</w:t>
      </w:r>
    </w:p>
    <w:p w14:paraId="7C73DB10" w14:textId="052B8B83" w:rsidR="00BE28CE" w:rsidRDefault="00E61115" w:rsidP="00E61115">
      <w:r>
        <w:t>Fold 2 Out of Sample Accuracy = 0.7227723</w:t>
      </w:r>
    </w:p>
    <w:p w14:paraId="65C38008" w14:textId="77777777" w:rsidR="00EE5FCC" w:rsidRDefault="00EE5FCC" w:rsidP="00EE5FCC">
      <w:r>
        <w:t>Fold 3 Out of Sample Accuracy = 0.75</w:t>
      </w:r>
    </w:p>
    <w:p w14:paraId="1813A45A" w14:textId="77777777" w:rsidR="00EE5FCC" w:rsidRDefault="00EE5FCC" w:rsidP="00EE5FCC">
      <w:r>
        <w:t>Fold 4 Out of Sample Accuracy = 0.7876106</w:t>
      </w:r>
    </w:p>
    <w:p w14:paraId="4494C452" w14:textId="77777777" w:rsidR="00EE5FCC" w:rsidRDefault="00EE5FCC" w:rsidP="00EE5FCC">
      <w:r>
        <w:t>Fold 5 Out of Sample Accuracy = 0.8461538</w:t>
      </w:r>
    </w:p>
    <w:p w14:paraId="1A3C5D66" w14:textId="77777777" w:rsidR="00EE5FCC" w:rsidRDefault="00EE5FCC" w:rsidP="00EE5FCC">
      <w:r>
        <w:t>Fold 6 Out of Sample Accuracy = 0.8429752</w:t>
      </w:r>
    </w:p>
    <w:p w14:paraId="18D7E334" w14:textId="77777777" w:rsidR="00EE5FCC" w:rsidRDefault="00EE5FCC" w:rsidP="00EE5FCC">
      <w:r>
        <w:t>Fold 7 Out of Sample Accuracy = 0.8058252</w:t>
      </w:r>
    </w:p>
    <w:p w14:paraId="2D3410DE" w14:textId="77777777" w:rsidR="00EE5FCC" w:rsidRDefault="00EE5FCC" w:rsidP="00EE5FCC">
      <w:r>
        <w:t>Fold 8 Out of Sample Accuracy = 0.8099174</w:t>
      </w:r>
    </w:p>
    <w:p w14:paraId="4177D95C" w14:textId="77777777" w:rsidR="00EE5FCC" w:rsidRDefault="00EE5FCC" w:rsidP="00EE5FCC">
      <w:r>
        <w:t>Fold 9 Out of Sample Accuracy = 0.7121212</w:t>
      </w:r>
    </w:p>
    <w:p w14:paraId="2DDA678E" w14:textId="77777777" w:rsidR="00EE5FCC" w:rsidRDefault="00EE5FCC" w:rsidP="00EE5FCC">
      <w:r>
        <w:t>Fold 10 Out of Sample Accuracy = 0.8055556</w:t>
      </w:r>
    </w:p>
    <w:p w14:paraId="2EC370DA" w14:textId="77777777" w:rsidR="00EE5FCC" w:rsidRDefault="00EE5FCC" w:rsidP="00EE5FCC">
      <w:r>
        <w:t>[[1]]</w:t>
      </w:r>
    </w:p>
    <w:p w14:paraId="1ACD32DD" w14:textId="77777777" w:rsidR="00EE5FCC" w:rsidRDefault="00EE5FCC" w:rsidP="00EE5FCC">
      <w:r>
        <w:t xml:space="preserve"> [1] 0.7837838 0.7227723 0.7500000 0.7876106 0.8461538 0.8429752 0.8058252</w:t>
      </w:r>
    </w:p>
    <w:p w14:paraId="4D250FB1" w14:textId="77777777" w:rsidR="00EE5FCC" w:rsidRDefault="00EE5FCC" w:rsidP="00EE5FCC">
      <w:r>
        <w:t xml:space="preserve"> [8] 0.8099174 0.7121212 0.8055556</w:t>
      </w:r>
    </w:p>
    <w:p w14:paraId="21D7D71D" w14:textId="77777777" w:rsidR="00EE5FCC" w:rsidRDefault="00EE5FCC" w:rsidP="00EE5FCC"/>
    <w:p w14:paraId="706436E5" w14:textId="77777777" w:rsidR="00EE5FCC" w:rsidRDefault="00EE5FCC" w:rsidP="00EE5FCC">
      <w:r>
        <w:t>$meanAccuracy</w:t>
      </w:r>
    </w:p>
    <w:p w14:paraId="7293E4EC" w14:textId="4F9AD458" w:rsidR="00E61115" w:rsidRDefault="00EE5FCC" w:rsidP="00EE5FCC">
      <w:r>
        <w:t>[1] 0.7866715</w:t>
      </w:r>
    </w:p>
    <w:p w14:paraId="3B08F6D2" w14:textId="77777777" w:rsidR="00592B88" w:rsidRDefault="00592B88" w:rsidP="00EE5FCC"/>
    <w:p w14:paraId="61F1BA8B" w14:textId="77777777" w:rsidR="00592B88" w:rsidRDefault="00592B88" w:rsidP="00EE5FCC"/>
    <w:p w14:paraId="118E41B0" w14:textId="6DA24078" w:rsidR="00592B88" w:rsidRDefault="00F71BF2" w:rsidP="00EE5FCC">
      <w:r>
        <w:t>sp</w:t>
      </w:r>
      <w:r w:rsidR="004A5046">
        <w:t>ec = ln</w:t>
      </w:r>
      <w:r>
        <w:t>u</w:t>
      </w:r>
    </w:p>
    <w:p w14:paraId="5E0C34A9" w14:textId="77777777" w:rsidR="004A5046" w:rsidRDefault="004A5046" w:rsidP="004A5046">
      <w:r>
        <w:t>&lt;&lt;DocumentTermMatrix (documents: 1110, terms: 1878)&gt;&gt;</w:t>
      </w:r>
    </w:p>
    <w:p w14:paraId="154D31E8" w14:textId="77777777" w:rsidR="004A5046" w:rsidRDefault="004A5046" w:rsidP="004A5046">
      <w:r>
        <w:t>Non-/sparse entries: 6089/2078491</w:t>
      </w:r>
    </w:p>
    <w:p w14:paraId="4D804415" w14:textId="77777777" w:rsidR="004A5046" w:rsidRDefault="004A5046" w:rsidP="004A5046">
      <w:r>
        <w:t>Sparsity           : 100%</w:t>
      </w:r>
    </w:p>
    <w:p w14:paraId="4CC0B950" w14:textId="77777777" w:rsidR="004A5046" w:rsidRDefault="004A5046" w:rsidP="004A5046">
      <w:r>
        <w:t>Maximal term length: 17</w:t>
      </w:r>
    </w:p>
    <w:p w14:paraId="65EC6432" w14:textId="18920A2E" w:rsidR="00F71BF2" w:rsidRDefault="004A5046" w:rsidP="004A5046">
      <w:r>
        <w:t>Weighting          : SMART lnc (SMART)</w:t>
      </w:r>
    </w:p>
    <w:p w14:paraId="359D5191" w14:textId="77777777" w:rsidR="004A5046" w:rsidRDefault="004A5046" w:rsidP="004A5046"/>
    <w:p w14:paraId="136A9EFE" w14:textId="77777777" w:rsidR="004A5046" w:rsidRDefault="004A5046" w:rsidP="004A5046">
      <w:r>
        <w:t>$SVM</w:t>
      </w:r>
    </w:p>
    <w:p w14:paraId="7C6235A9" w14:textId="77777777" w:rsidR="004A5046" w:rsidRDefault="004A5046" w:rsidP="004A5046"/>
    <w:p w14:paraId="5EB187DC" w14:textId="77777777" w:rsidR="004A5046" w:rsidRDefault="004A5046" w:rsidP="004A5046">
      <w:r>
        <w:t>Call:</w:t>
      </w:r>
    </w:p>
    <w:p w14:paraId="5BB5D950" w14:textId="77777777" w:rsidR="004A5046" w:rsidRDefault="004A5046" w:rsidP="004A5046">
      <w:r>
        <w:t xml:space="preserve">svm.default(x = container@training_matrix, y = container@training_codes, </w:t>
      </w:r>
    </w:p>
    <w:p w14:paraId="6A5EBC75" w14:textId="77777777" w:rsidR="004A5046" w:rsidRDefault="004A5046" w:rsidP="004A5046">
      <w:r>
        <w:t xml:space="preserve">    kernel = kernel, cost = cost, cross = cross, probability = TRUE, </w:t>
      </w:r>
    </w:p>
    <w:p w14:paraId="4F70D202" w14:textId="77777777" w:rsidR="004A5046" w:rsidRDefault="004A5046" w:rsidP="004A5046">
      <w:r>
        <w:t xml:space="preserve">    method = method)</w:t>
      </w:r>
    </w:p>
    <w:p w14:paraId="36357A15" w14:textId="77777777" w:rsidR="004A5046" w:rsidRDefault="004A5046" w:rsidP="004A5046"/>
    <w:p w14:paraId="3C994BEC" w14:textId="77777777" w:rsidR="004A5046" w:rsidRDefault="004A5046" w:rsidP="004A5046"/>
    <w:p w14:paraId="600283D6" w14:textId="77777777" w:rsidR="004A5046" w:rsidRDefault="004A5046" w:rsidP="004A5046">
      <w:r>
        <w:t>Parameters:</w:t>
      </w:r>
    </w:p>
    <w:p w14:paraId="5B88802F" w14:textId="77777777" w:rsidR="004A5046" w:rsidRDefault="004A5046" w:rsidP="004A5046">
      <w:r>
        <w:t xml:space="preserve">   SVM-Type:  C-classification </w:t>
      </w:r>
    </w:p>
    <w:p w14:paraId="1EAA63F1" w14:textId="77777777" w:rsidR="004A5046" w:rsidRDefault="004A5046" w:rsidP="004A5046">
      <w:r>
        <w:t xml:space="preserve"> SVM-Kernel:  radial </w:t>
      </w:r>
    </w:p>
    <w:p w14:paraId="09C8D85D" w14:textId="77777777" w:rsidR="004A5046" w:rsidRDefault="004A5046" w:rsidP="004A5046">
      <w:r>
        <w:t xml:space="preserve">       cost:  100 </w:t>
      </w:r>
    </w:p>
    <w:p w14:paraId="79212A05" w14:textId="77777777" w:rsidR="004A5046" w:rsidRDefault="004A5046" w:rsidP="004A5046">
      <w:r>
        <w:t xml:space="preserve">      gamma:  0.0005324814 </w:t>
      </w:r>
    </w:p>
    <w:p w14:paraId="0855F18A" w14:textId="77777777" w:rsidR="004A5046" w:rsidRDefault="004A5046" w:rsidP="004A5046"/>
    <w:p w14:paraId="641FE803" w14:textId="77777777" w:rsidR="004A5046" w:rsidRDefault="004A5046" w:rsidP="004A5046">
      <w:r>
        <w:t>Number of Support Vectors:  972</w:t>
      </w:r>
    </w:p>
    <w:p w14:paraId="3714B3BA" w14:textId="77777777" w:rsidR="004A5046" w:rsidRDefault="004A5046" w:rsidP="004A5046"/>
    <w:p w14:paraId="303FAAFB" w14:textId="77777777" w:rsidR="004A5046" w:rsidRDefault="004A5046" w:rsidP="004A5046"/>
    <w:p w14:paraId="158F32CE" w14:textId="77777777" w:rsidR="004A5046" w:rsidRDefault="004A5046" w:rsidP="004A5046">
      <w:r>
        <w:t>$TREE</w:t>
      </w:r>
    </w:p>
    <w:p w14:paraId="319CD796" w14:textId="77777777" w:rsidR="004A5046" w:rsidRDefault="004A5046" w:rsidP="004A5046">
      <w:r>
        <w:t>node), split, n, deviance, yval, (yprob)</w:t>
      </w:r>
    </w:p>
    <w:p w14:paraId="69076BA8" w14:textId="77777777" w:rsidR="004A5046" w:rsidRDefault="004A5046" w:rsidP="004A5046">
      <w:r>
        <w:t xml:space="preserve">      * denotes terminal node</w:t>
      </w:r>
    </w:p>
    <w:p w14:paraId="5CBA07E3" w14:textId="77777777" w:rsidR="004A5046" w:rsidRDefault="004A5046" w:rsidP="004A5046"/>
    <w:p w14:paraId="67CD72F8" w14:textId="77777777" w:rsidR="004A5046" w:rsidRDefault="004A5046" w:rsidP="004A5046">
      <w:r>
        <w:t xml:space="preserve">    1) root 1000 1386.000 2 ( 0.49900 0.50100 )  </w:t>
      </w:r>
    </w:p>
    <w:p w14:paraId="4FC07653" w14:textId="77777777" w:rsidR="004A5046" w:rsidRDefault="004A5046" w:rsidP="004A5046">
      <w:r>
        <w:t xml:space="preserve">      2) X712 &lt; 0.114708 936 1293.000 1 ( 0.53312 0.46688 )  </w:t>
      </w:r>
    </w:p>
    <w:p w14:paraId="25882D03" w14:textId="77777777" w:rsidR="004A5046" w:rsidRDefault="004A5046" w:rsidP="004A5046">
      <w:r>
        <w:t xml:space="preserve">        4) X698 &lt; 0.295093 859 1178.000 1 ( 0.56112 0.43888 )  </w:t>
      </w:r>
    </w:p>
    <w:p w14:paraId="7433A447" w14:textId="77777777" w:rsidR="004A5046" w:rsidRDefault="004A5046" w:rsidP="004A5046">
      <w:r>
        <w:t xml:space="preserve">          8) X414 &lt; 0.129099 838 1143.000 1 ( 0.57518 0.42482 )  </w:t>
      </w:r>
    </w:p>
    <w:p w14:paraId="7C322FF9" w14:textId="77777777" w:rsidR="004A5046" w:rsidRDefault="004A5046" w:rsidP="004A5046">
      <w:r>
        <w:t xml:space="preserve">           16) X29 &lt; 0.150756 817 1107.000 1 ( 0.58874 0.41126 )  </w:t>
      </w:r>
    </w:p>
    <w:p w14:paraId="2C677126" w14:textId="77777777" w:rsidR="004A5046" w:rsidRDefault="004A5046" w:rsidP="004A5046">
      <w:r>
        <w:t xml:space="preserve">             32) X1090 &lt; 0.277968 796 1070.000 1 ( 0.60176 0.39824 )  </w:t>
      </w:r>
    </w:p>
    <w:p w14:paraId="176C84DE" w14:textId="77777777" w:rsidR="004A5046" w:rsidRDefault="004A5046" w:rsidP="004A5046">
      <w:r>
        <w:t xml:space="preserve">               64) X588 &lt; 0.125 784 1048.000 1 ( 0.61097 0.38903 )  </w:t>
      </w:r>
    </w:p>
    <w:p w14:paraId="3931E5C2" w14:textId="77777777" w:rsidR="004A5046" w:rsidRDefault="004A5046" w:rsidP="004A5046">
      <w:r>
        <w:t xml:space="preserve">                128) X656 &lt; 0.427731 772 1025.000 1 ( 0.62047 0.37953 )  </w:t>
      </w:r>
    </w:p>
    <w:p w14:paraId="4A48044A" w14:textId="77777777" w:rsidR="004A5046" w:rsidRDefault="004A5046" w:rsidP="004A5046">
      <w:r>
        <w:t xml:space="preserve">                  256) X86 &lt; 0.188982 763 1007.000 1 ( 0.62779 0.37221 )  </w:t>
      </w:r>
    </w:p>
    <w:p w14:paraId="47D9694B" w14:textId="77777777" w:rsidR="004A5046" w:rsidRDefault="004A5046" w:rsidP="004A5046">
      <w:r>
        <w:t xml:space="preserve">                    512) X1362 &lt; 0.427731 754  989.400 1 ( 0.63528 0.36472 )  </w:t>
      </w:r>
    </w:p>
    <w:p w14:paraId="7AA936FD" w14:textId="77777777" w:rsidR="004A5046" w:rsidRDefault="004A5046" w:rsidP="004A5046">
      <w:r>
        <w:t xml:space="preserve">                     1024) X957 &lt; 0.393106 746  973.100 1 ( 0.64209 0.35791 )  </w:t>
      </w:r>
    </w:p>
    <w:p w14:paraId="48AF7275" w14:textId="77777777" w:rsidR="004A5046" w:rsidRDefault="004A5046" w:rsidP="004A5046">
      <w:r>
        <w:t xml:space="preserve">                       2048) X958 &lt; 0.166667 738  956.500 1 ( 0.64905 0.35095 )  </w:t>
      </w:r>
    </w:p>
    <w:p w14:paraId="0DC6D7BC" w14:textId="77777777" w:rsidR="004A5046" w:rsidRDefault="004A5046" w:rsidP="004A5046">
      <w:r>
        <w:t xml:space="preserve">                         4096) X1195 &lt; 0.150756 730  939.600 1 ( 0.65616 0.34384 )  </w:t>
      </w:r>
    </w:p>
    <w:p w14:paraId="204F09FC" w14:textId="77777777" w:rsidR="004A5046" w:rsidRDefault="004A5046" w:rsidP="004A5046">
      <w:r>
        <w:t xml:space="preserve">                           8192) X138 &lt; 0.30887 707  897.700 1 ( 0.66902 0.33098 )  </w:t>
      </w:r>
    </w:p>
    <w:p w14:paraId="133ED55A" w14:textId="77777777" w:rsidR="004A5046" w:rsidRDefault="004A5046" w:rsidP="004A5046">
      <w:r>
        <w:t xml:space="preserve">                            16384) X556 &lt; 0.121268 700  882.100 1 ( 0.67571 0.32429 )  </w:t>
      </w:r>
    </w:p>
    <w:p w14:paraId="6C8B9823" w14:textId="77777777" w:rsidR="004A5046" w:rsidRDefault="004A5046" w:rsidP="004A5046">
      <w:r>
        <w:t xml:space="preserve">                              32768) X752 &lt; 0.176777 693  866.200 1 ( 0.68254 0.31746 ) *</w:t>
      </w:r>
    </w:p>
    <w:p w14:paraId="42586AA1" w14:textId="77777777" w:rsidR="004A5046" w:rsidRDefault="004A5046" w:rsidP="004A5046">
      <w:r>
        <w:t xml:space="preserve">                              32769) X752 &gt; 0.176777 7    0.000 2 ( 0.00000 1.00000 ) *</w:t>
      </w:r>
    </w:p>
    <w:p w14:paraId="54FF7C54" w14:textId="77777777" w:rsidR="004A5046" w:rsidRDefault="004A5046" w:rsidP="004A5046">
      <w:r>
        <w:t xml:space="preserve">                            16385) X556 &gt; 0.121268 7    0.000 2 ( 0.00000 1.00000 ) *</w:t>
      </w:r>
    </w:p>
    <w:p w14:paraId="6851742F" w14:textId="77777777" w:rsidR="004A5046" w:rsidRDefault="004A5046" w:rsidP="004A5046">
      <w:r>
        <w:t xml:space="preserve">                           8193) X138 &gt; 0.30887 23   26.400 2 ( 0.26087 0.73913 ) *</w:t>
      </w:r>
    </w:p>
    <w:p w14:paraId="17E32ED4" w14:textId="77777777" w:rsidR="004A5046" w:rsidRDefault="004A5046" w:rsidP="004A5046">
      <w:r>
        <w:t xml:space="preserve">                         4097) X1195 &gt; 0.150756 8    0.000 2 ( 0.00000 1.00000 ) *</w:t>
      </w:r>
    </w:p>
    <w:p w14:paraId="0188493F" w14:textId="77777777" w:rsidR="004A5046" w:rsidRDefault="004A5046" w:rsidP="004A5046">
      <w:r>
        <w:t xml:space="preserve">                       2049) X958 &gt; 0.166667 8    0.000 2 ( 0.00000 1.00000 ) *</w:t>
      </w:r>
    </w:p>
    <w:p w14:paraId="646E9B46" w14:textId="77777777" w:rsidR="004A5046" w:rsidRDefault="004A5046" w:rsidP="004A5046">
      <w:r>
        <w:t xml:space="preserve">                     1025) X957 &gt; 0.393106 8    0.000 2 ( 0.00000 1.00000 ) *</w:t>
      </w:r>
    </w:p>
    <w:p w14:paraId="0247BEC7" w14:textId="77777777" w:rsidR="004A5046" w:rsidRDefault="004A5046" w:rsidP="004A5046">
      <w:r>
        <w:t xml:space="preserve">                    513) X1362 &gt; 0.427731 9    0.000 2 ( 0.00000 1.00000 ) *</w:t>
      </w:r>
    </w:p>
    <w:p w14:paraId="156E77EA" w14:textId="77777777" w:rsidR="004A5046" w:rsidRDefault="004A5046" w:rsidP="004A5046">
      <w:r>
        <w:t xml:space="preserve">                  257) X86 &gt; 0.188982 9    0.000 2 ( 0.00000 1.00000 ) *</w:t>
      </w:r>
    </w:p>
    <w:p w14:paraId="49FB1883" w14:textId="77777777" w:rsidR="004A5046" w:rsidRDefault="004A5046" w:rsidP="004A5046">
      <w:r>
        <w:t xml:space="preserve">                129) X656 &gt; 0.427731 12    0.000 2 ( 0.00000 1.00000 ) *</w:t>
      </w:r>
    </w:p>
    <w:p w14:paraId="40E83587" w14:textId="77777777" w:rsidR="004A5046" w:rsidRDefault="004A5046" w:rsidP="004A5046">
      <w:r>
        <w:t xml:space="preserve">               65) X588 &gt; 0.125 12    0.000 2 ( 0.00000 1.00000 ) *</w:t>
      </w:r>
    </w:p>
    <w:p w14:paraId="275A5103" w14:textId="77777777" w:rsidR="004A5046" w:rsidRDefault="004A5046" w:rsidP="004A5046">
      <w:r>
        <w:t xml:space="preserve">             33) X1090 &gt; 0.277968 21   13.210 2 ( 0.09524 0.90476 ) *</w:t>
      </w:r>
    </w:p>
    <w:p w14:paraId="4EE2B92E" w14:textId="77777777" w:rsidR="004A5046" w:rsidRDefault="004A5046" w:rsidP="004A5046">
      <w:r>
        <w:t xml:space="preserve">           17) X29 &gt; 0.150756 21    8.041 2 ( 0.04762 0.95238 ) *</w:t>
      </w:r>
    </w:p>
    <w:p w14:paraId="6AE6F26C" w14:textId="77777777" w:rsidR="004A5046" w:rsidRDefault="004A5046" w:rsidP="004A5046">
      <w:r>
        <w:t xml:space="preserve">          9) X414 &gt; 0.129099 21    0.000 2 ( 0.00000 1.00000 ) *</w:t>
      </w:r>
    </w:p>
    <w:p w14:paraId="38EF1BD6" w14:textId="77777777" w:rsidR="004A5046" w:rsidRDefault="004A5046" w:rsidP="004A5046">
      <w:r>
        <w:t xml:space="preserve">        5) X698 &gt; 0.295093 77   81.300 2 ( 0.22078 0.77922 ) *</w:t>
      </w:r>
    </w:p>
    <w:p w14:paraId="480BAB4C" w14:textId="77777777" w:rsidR="004A5046" w:rsidRDefault="004A5046" w:rsidP="004A5046">
      <w:r>
        <w:t xml:space="preserve">      3) X712 &gt; 0.114708 64    0.000 2 ( 0.00000 1.00000 ) *</w:t>
      </w:r>
    </w:p>
    <w:p w14:paraId="02B75230" w14:textId="77777777" w:rsidR="004A5046" w:rsidRDefault="004A5046" w:rsidP="004A5046"/>
    <w:p w14:paraId="4DD8AB2B" w14:textId="77777777" w:rsidR="004A5046" w:rsidRDefault="004A5046" w:rsidP="004A5046">
      <w:r>
        <w:t>$RF</w:t>
      </w:r>
    </w:p>
    <w:p w14:paraId="0C2B5F27" w14:textId="77777777" w:rsidR="004A5046" w:rsidRDefault="004A5046" w:rsidP="004A5046"/>
    <w:p w14:paraId="76EE0D11" w14:textId="77777777" w:rsidR="004A5046" w:rsidRDefault="004A5046" w:rsidP="004A5046">
      <w:r>
        <w:t>Call:</w:t>
      </w:r>
    </w:p>
    <w:p w14:paraId="25784455" w14:textId="77777777" w:rsidR="004A5046" w:rsidRDefault="004A5046" w:rsidP="004A5046">
      <w:r>
        <w:t xml:space="preserve"> randomForest(x = as.matrix(container@training_matrix), y = container@training_codes,      ntree = ntree) </w:t>
      </w:r>
    </w:p>
    <w:p w14:paraId="11E22DCC" w14:textId="77777777" w:rsidR="004A5046" w:rsidRDefault="004A5046" w:rsidP="004A5046">
      <w:r>
        <w:t xml:space="preserve">               Type of random forest: classification</w:t>
      </w:r>
    </w:p>
    <w:p w14:paraId="2D03B870" w14:textId="77777777" w:rsidR="004A5046" w:rsidRDefault="004A5046" w:rsidP="004A5046">
      <w:r>
        <w:t xml:space="preserve">                     Number of trees: 200</w:t>
      </w:r>
    </w:p>
    <w:p w14:paraId="02C7658D" w14:textId="77777777" w:rsidR="004A5046" w:rsidRDefault="004A5046" w:rsidP="004A5046">
      <w:r>
        <w:t>No. of variables tried at each split: 43</w:t>
      </w:r>
    </w:p>
    <w:p w14:paraId="368F82ED" w14:textId="77777777" w:rsidR="004A5046" w:rsidRDefault="004A5046" w:rsidP="004A5046"/>
    <w:p w14:paraId="3A9E9A7D" w14:textId="77777777" w:rsidR="004A5046" w:rsidRDefault="004A5046" w:rsidP="004A5046">
      <w:r>
        <w:t xml:space="preserve">        OOB estimate of  error rate: 23.7%</w:t>
      </w:r>
    </w:p>
    <w:p w14:paraId="71997676" w14:textId="77777777" w:rsidR="004A5046" w:rsidRDefault="004A5046" w:rsidP="004A5046">
      <w:r>
        <w:t>Confusion matrix:</w:t>
      </w:r>
    </w:p>
    <w:p w14:paraId="276290E5" w14:textId="226F409F" w:rsidR="004A5046" w:rsidRDefault="004A5046" w:rsidP="004A5046">
      <w:r>
        <w:t xml:space="preserve">    1       2        class.error</w:t>
      </w:r>
    </w:p>
    <w:p w14:paraId="0B5D56C5" w14:textId="210EC9A3" w:rsidR="004A5046" w:rsidRDefault="004A5046" w:rsidP="004A5046">
      <w:r>
        <w:t>1  421  78   0.1563126</w:t>
      </w:r>
    </w:p>
    <w:p w14:paraId="16D6722D" w14:textId="4F5A3CB1" w:rsidR="004A5046" w:rsidRDefault="004A5046" w:rsidP="004A5046">
      <w:r>
        <w:t>2  159 342   0.3173653</w:t>
      </w:r>
    </w:p>
    <w:p w14:paraId="6F4EECC2" w14:textId="77777777" w:rsidR="004A5046" w:rsidRDefault="004A5046" w:rsidP="004A5046"/>
    <w:p w14:paraId="243F16DE" w14:textId="77777777" w:rsidR="00F71BF2" w:rsidRDefault="00F71BF2" w:rsidP="00EE5FCC"/>
    <w:p w14:paraId="696F1225" w14:textId="77777777" w:rsidR="004A5046" w:rsidRDefault="004A5046" w:rsidP="00EE5FCC"/>
    <w:p w14:paraId="6517F5F2" w14:textId="77777777" w:rsidR="004A5046" w:rsidRDefault="004A5046" w:rsidP="00EE5FCC"/>
    <w:p w14:paraId="63434351" w14:textId="77777777" w:rsidR="004A5046" w:rsidRDefault="004A5046" w:rsidP="00EE5FCC"/>
    <w:p w14:paraId="267A64AD" w14:textId="77777777" w:rsidR="004A5046" w:rsidRDefault="004A5046" w:rsidP="00EE5FCC"/>
    <w:p w14:paraId="11474176" w14:textId="77777777" w:rsidR="004A5046" w:rsidRDefault="004A5046" w:rsidP="004A5046">
      <w:r>
        <w:lastRenderedPageBreak/>
        <w:t>table(as.numeric(as.factor(df1[1001:(1000+(length(p1))), 3])), results2[,"TREE_LABEL"])</w:t>
      </w:r>
    </w:p>
    <w:p w14:paraId="75A70D5A" w14:textId="77777777" w:rsidR="004A5046" w:rsidRDefault="004A5046" w:rsidP="004A5046">
      <w:r>
        <w:t xml:space="preserve">   </w:t>
      </w:r>
    </w:p>
    <w:p w14:paraId="24B82C75" w14:textId="77777777" w:rsidR="004A5046" w:rsidRDefault="004A5046" w:rsidP="004A5046">
      <w:r>
        <w:t xml:space="preserve">     1  2</w:t>
      </w:r>
    </w:p>
    <w:p w14:paraId="488E5A99" w14:textId="77777777" w:rsidR="004A5046" w:rsidRDefault="004A5046" w:rsidP="004A5046">
      <w:r>
        <w:t xml:space="preserve">  1 47  3</w:t>
      </w:r>
    </w:p>
    <w:p w14:paraId="18366E1C" w14:textId="77777777" w:rsidR="004A5046" w:rsidRDefault="004A5046" w:rsidP="004A5046">
      <w:r>
        <w:t xml:space="preserve">  2 18 42</w:t>
      </w:r>
    </w:p>
    <w:p w14:paraId="7B2AE96E" w14:textId="77777777" w:rsidR="004A5046" w:rsidRDefault="004A5046" w:rsidP="004A5046">
      <w:r>
        <w:t>&gt; table(as.numeric(as.factor(df1[1001:(1000+(length(p1))), 3])), results2[,"SVM_LABEL"])</w:t>
      </w:r>
    </w:p>
    <w:p w14:paraId="384A292E" w14:textId="77777777" w:rsidR="004A5046" w:rsidRDefault="004A5046" w:rsidP="004A5046">
      <w:r>
        <w:t xml:space="preserve">   </w:t>
      </w:r>
    </w:p>
    <w:p w14:paraId="101AAC3F" w14:textId="77777777" w:rsidR="004A5046" w:rsidRDefault="004A5046" w:rsidP="004A5046">
      <w:r>
        <w:t xml:space="preserve">     1  2</w:t>
      </w:r>
    </w:p>
    <w:p w14:paraId="6A4E9AE4" w14:textId="77777777" w:rsidR="004A5046" w:rsidRDefault="004A5046" w:rsidP="004A5046">
      <w:r>
        <w:t xml:space="preserve">  1 47  3</w:t>
      </w:r>
    </w:p>
    <w:p w14:paraId="64990AE5" w14:textId="77777777" w:rsidR="004A5046" w:rsidRDefault="004A5046" w:rsidP="004A5046">
      <w:r>
        <w:t xml:space="preserve">  2  6 54</w:t>
      </w:r>
    </w:p>
    <w:p w14:paraId="5E43ECE0" w14:textId="77777777" w:rsidR="004A5046" w:rsidRDefault="004A5046" w:rsidP="004A5046">
      <w:r>
        <w:t>&gt; table(as.numeric(as.factor(df1[1001:(1000+(length(p1))), 3])), results2[,"MAXENTROPY_LABEL"])</w:t>
      </w:r>
    </w:p>
    <w:p w14:paraId="6EE3269D" w14:textId="77777777" w:rsidR="004A5046" w:rsidRDefault="004A5046" w:rsidP="004A5046">
      <w:r>
        <w:t xml:space="preserve">   </w:t>
      </w:r>
    </w:p>
    <w:p w14:paraId="1B4D3BB1" w14:textId="77777777" w:rsidR="004A5046" w:rsidRDefault="004A5046" w:rsidP="004A5046">
      <w:r>
        <w:t xml:space="preserve">     1  2</w:t>
      </w:r>
    </w:p>
    <w:p w14:paraId="7CF7A314" w14:textId="77777777" w:rsidR="004A5046" w:rsidRDefault="004A5046" w:rsidP="004A5046">
      <w:r>
        <w:t xml:space="preserve">  1 50  0</w:t>
      </w:r>
    </w:p>
    <w:p w14:paraId="433835CB" w14:textId="77777777" w:rsidR="004A5046" w:rsidRDefault="004A5046" w:rsidP="004A5046">
      <w:r>
        <w:t xml:space="preserve">  2  0 60</w:t>
      </w:r>
    </w:p>
    <w:p w14:paraId="5E748C94" w14:textId="77777777" w:rsidR="004A5046" w:rsidRDefault="004A5046" w:rsidP="004A5046">
      <w:r>
        <w:t>&gt; table(as.numeric(as.factor(df1[1001:(1000+(length(p1))), 3])), results2[,"FORESTS_LABEL"])</w:t>
      </w:r>
    </w:p>
    <w:p w14:paraId="3841EFD2" w14:textId="77777777" w:rsidR="004A5046" w:rsidRDefault="004A5046" w:rsidP="004A5046">
      <w:r>
        <w:t xml:space="preserve">   </w:t>
      </w:r>
    </w:p>
    <w:p w14:paraId="549A0DE6" w14:textId="77777777" w:rsidR="004A5046" w:rsidRDefault="004A5046" w:rsidP="004A5046">
      <w:r>
        <w:t xml:space="preserve">     1  2</w:t>
      </w:r>
    </w:p>
    <w:p w14:paraId="35141CC1" w14:textId="77777777" w:rsidR="004A5046" w:rsidRDefault="004A5046" w:rsidP="004A5046">
      <w:r>
        <w:t xml:space="preserve">  1 48  2</w:t>
      </w:r>
    </w:p>
    <w:p w14:paraId="40750A0E" w14:textId="5F9FD6AD" w:rsidR="004A5046" w:rsidRDefault="004A5046" w:rsidP="004A5046">
      <w:r>
        <w:t xml:space="preserve">  2  1 59</w:t>
      </w:r>
    </w:p>
    <w:p w14:paraId="11FB9E64" w14:textId="77777777" w:rsidR="004A5046" w:rsidRDefault="004A5046" w:rsidP="004A5046"/>
    <w:p w14:paraId="7CF8193F" w14:textId="380FC896" w:rsidR="004A5046" w:rsidRDefault="004A5046" w:rsidP="004A5046">
      <w:r>
        <w:t>recall accuracy</w:t>
      </w:r>
    </w:p>
    <w:p w14:paraId="54ED8B8F" w14:textId="2CE5A6F7" w:rsidR="004A5046" w:rsidRDefault="004A5046" w:rsidP="004A5046">
      <w:r>
        <w:t>tree</w:t>
      </w:r>
      <w:r w:rsidR="002E7DC0">
        <w:t>: 80.9090</w:t>
      </w:r>
    </w:p>
    <w:p w14:paraId="7950D418" w14:textId="03E94B65" w:rsidR="002E7DC0" w:rsidRDefault="002E7DC0" w:rsidP="004A5046">
      <w:r>
        <w:t>svm:91.81818</w:t>
      </w:r>
    </w:p>
    <w:p w14:paraId="01430A28" w14:textId="27FE1146" w:rsidR="002E7DC0" w:rsidRDefault="002E7DC0" w:rsidP="004A5046">
      <w:r>
        <w:t>max:100</w:t>
      </w:r>
    </w:p>
    <w:p w14:paraId="58E97683" w14:textId="0F747678" w:rsidR="002E7DC0" w:rsidRDefault="002E7DC0" w:rsidP="004A5046">
      <w:r>
        <w:t>rf:97.27273</w:t>
      </w:r>
    </w:p>
    <w:p w14:paraId="01F18090" w14:textId="77777777" w:rsidR="002E7DC0" w:rsidRDefault="002E7DC0" w:rsidP="004A5046"/>
    <w:p w14:paraId="3B547293" w14:textId="77777777" w:rsidR="002E7DC0" w:rsidRDefault="002E7DC0" w:rsidP="002E7DC0">
      <w:r>
        <w:t>ENSEMBLE SUMMARY</w:t>
      </w:r>
    </w:p>
    <w:p w14:paraId="31BC3750" w14:textId="77777777" w:rsidR="002E7DC0" w:rsidRDefault="002E7DC0" w:rsidP="002E7DC0"/>
    <w:p w14:paraId="1CA2BD99" w14:textId="77777777" w:rsidR="002E7DC0" w:rsidRDefault="002E7DC0" w:rsidP="002E7DC0">
      <w:r>
        <w:t xml:space="preserve">       n-ENSEMBLE COVERAGE n-ENSEMBLE RECALL</w:t>
      </w:r>
    </w:p>
    <w:p w14:paraId="2A505FA4" w14:textId="77777777" w:rsidR="002E7DC0" w:rsidRDefault="002E7DC0" w:rsidP="002E7DC0">
      <w:r>
        <w:t>n &gt;= 1                1.00              0.92</w:t>
      </w:r>
    </w:p>
    <w:p w14:paraId="6871CDE0" w14:textId="77777777" w:rsidR="002E7DC0" w:rsidRDefault="002E7DC0" w:rsidP="002E7DC0">
      <w:r>
        <w:t>n &gt;= 2                1.00              0.92</w:t>
      </w:r>
    </w:p>
    <w:p w14:paraId="70F3E629" w14:textId="77777777" w:rsidR="002E7DC0" w:rsidRDefault="002E7DC0" w:rsidP="002E7DC0">
      <w:r>
        <w:t>n &gt;= 3                0.94              0.98</w:t>
      </w:r>
    </w:p>
    <w:p w14:paraId="57D1A04A" w14:textId="77777777" w:rsidR="002E7DC0" w:rsidRDefault="002E7DC0" w:rsidP="002E7DC0">
      <w:r>
        <w:t>n &gt;= 4                0.80              1.00</w:t>
      </w:r>
    </w:p>
    <w:p w14:paraId="1FFF1838" w14:textId="77777777" w:rsidR="002E7DC0" w:rsidRDefault="002E7DC0" w:rsidP="002E7DC0"/>
    <w:p w14:paraId="1850CDF3" w14:textId="77777777" w:rsidR="002E7DC0" w:rsidRDefault="002E7DC0" w:rsidP="002E7DC0"/>
    <w:p w14:paraId="6EF9A031" w14:textId="77777777" w:rsidR="002E7DC0" w:rsidRDefault="002E7DC0" w:rsidP="002E7DC0">
      <w:r>
        <w:t>ALGORITHM PERFORMANCE</w:t>
      </w:r>
    </w:p>
    <w:p w14:paraId="79836B7D" w14:textId="77777777" w:rsidR="002E7DC0" w:rsidRDefault="002E7DC0" w:rsidP="002E7DC0"/>
    <w:p w14:paraId="41BF85A2" w14:textId="77777777" w:rsidR="002E7DC0" w:rsidRDefault="002E7DC0" w:rsidP="002E7DC0">
      <w:r>
        <w:t xml:space="preserve">       SVM_PRECISION           SVM_RECALL           SVM_FSCORE </w:t>
      </w:r>
    </w:p>
    <w:p w14:paraId="6B766EFE" w14:textId="77777777" w:rsidR="002E7DC0" w:rsidRDefault="002E7DC0" w:rsidP="002E7DC0">
      <w:r>
        <w:t xml:space="preserve">               0.920                0.920                0.915 </w:t>
      </w:r>
    </w:p>
    <w:p w14:paraId="398CE9A1" w14:textId="77777777" w:rsidR="002E7DC0" w:rsidRDefault="002E7DC0" w:rsidP="002E7DC0">
      <w:r>
        <w:t xml:space="preserve">   FORESTS_PRECISION       FORESTS_RECALL       FORESTS_FSCORE </w:t>
      </w:r>
    </w:p>
    <w:p w14:paraId="6DEB99EE" w14:textId="77777777" w:rsidR="002E7DC0" w:rsidRDefault="002E7DC0" w:rsidP="002E7DC0">
      <w:r>
        <w:t xml:space="preserve">               0.975                0.970                0.970 </w:t>
      </w:r>
    </w:p>
    <w:p w14:paraId="027D3481" w14:textId="77777777" w:rsidR="002E7DC0" w:rsidRDefault="002E7DC0" w:rsidP="002E7DC0">
      <w:r>
        <w:t xml:space="preserve">      TREE_PRECISION          TREE_RECALL          TREE_FSCORE </w:t>
      </w:r>
    </w:p>
    <w:p w14:paraId="1853E1DA" w14:textId="77777777" w:rsidR="002E7DC0" w:rsidRDefault="002E7DC0" w:rsidP="002E7DC0">
      <w:r>
        <w:t xml:space="preserve">               0.825                0.820                0.810 </w:t>
      </w:r>
    </w:p>
    <w:p w14:paraId="650C2962" w14:textId="77777777" w:rsidR="002E7DC0" w:rsidRDefault="002E7DC0" w:rsidP="002E7DC0">
      <w:r>
        <w:t xml:space="preserve">MAXENTROPY_PRECISION    MAXENTROPY_RECALL    MAXENTROPY_FSCORE </w:t>
      </w:r>
    </w:p>
    <w:p w14:paraId="28DDB2CF" w14:textId="1E9C867F" w:rsidR="002E7DC0" w:rsidRDefault="002E7DC0" w:rsidP="002E7DC0">
      <w:r>
        <w:t xml:space="preserve">               1.000                1.000                1.000</w:t>
      </w:r>
    </w:p>
    <w:p w14:paraId="03883967" w14:textId="77777777" w:rsidR="002E7DC0" w:rsidRDefault="002E7DC0" w:rsidP="002E7DC0"/>
    <w:p w14:paraId="1C0EC949" w14:textId="601877FE" w:rsidR="002E7DC0" w:rsidRDefault="002E7DC0" w:rsidP="002E7DC0">
      <w:r>
        <w:t>cross validation:</w:t>
      </w:r>
    </w:p>
    <w:p w14:paraId="7E4CB714" w14:textId="699CF5B7" w:rsidR="002E7DC0" w:rsidRDefault="002E7DC0" w:rsidP="002E7DC0">
      <w:r>
        <w:t>tree</w:t>
      </w:r>
    </w:p>
    <w:p w14:paraId="67BB07FC" w14:textId="77777777" w:rsidR="002E7DC0" w:rsidRDefault="002E7DC0" w:rsidP="002E7DC0">
      <w:r>
        <w:t>Fold 1 Out of Sample Accuracy = 0.6810345</w:t>
      </w:r>
    </w:p>
    <w:p w14:paraId="0D2E4E9A" w14:textId="77777777" w:rsidR="002E7DC0" w:rsidRDefault="002E7DC0" w:rsidP="002E7DC0">
      <w:r>
        <w:t>Fold 2 Out of Sample Accuracy = 0.6759259</w:t>
      </w:r>
    </w:p>
    <w:p w14:paraId="448A2DAE" w14:textId="77777777" w:rsidR="002E7DC0" w:rsidRDefault="002E7DC0" w:rsidP="002E7DC0">
      <w:r>
        <w:t>Fold 3 Out of Sample Accuracy = 0.7304348</w:t>
      </w:r>
    </w:p>
    <w:p w14:paraId="04074DD9" w14:textId="77777777" w:rsidR="002E7DC0" w:rsidRDefault="002E7DC0" w:rsidP="002E7DC0">
      <w:r>
        <w:t>Fold 4 Out of Sample Accuracy = 0.7070707</w:t>
      </w:r>
    </w:p>
    <w:p w14:paraId="274224F2" w14:textId="77777777" w:rsidR="002E7DC0" w:rsidRDefault="002E7DC0" w:rsidP="002E7DC0">
      <w:r>
        <w:t>Fold 5 Out of Sample Accuracy = 0.7171717</w:t>
      </w:r>
    </w:p>
    <w:p w14:paraId="2F902AB6" w14:textId="77777777" w:rsidR="002E7DC0" w:rsidRDefault="002E7DC0" w:rsidP="002E7DC0">
      <w:r>
        <w:t>Fold 6 Out of Sample Accuracy = 0.76</w:t>
      </w:r>
    </w:p>
    <w:p w14:paraId="48C356F1" w14:textId="77777777" w:rsidR="002E7DC0" w:rsidRDefault="002E7DC0" w:rsidP="002E7DC0">
      <w:r>
        <w:t>Fold 7 Out of Sample Accuracy = 0.6808511</w:t>
      </w:r>
    </w:p>
    <w:p w14:paraId="08EB38B1" w14:textId="77777777" w:rsidR="002E7DC0" w:rsidRDefault="002E7DC0" w:rsidP="002E7DC0">
      <w:r>
        <w:lastRenderedPageBreak/>
        <w:t>Fold 8 Out of Sample Accuracy = 0.778626</w:t>
      </w:r>
    </w:p>
    <w:p w14:paraId="42EA894F" w14:textId="77777777" w:rsidR="002E7DC0" w:rsidRDefault="002E7DC0" w:rsidP="002E7DC0">
      <w:r>
        <w:t>Fold 9 Out of Sample Accuracy = 0.6979167</w:t>
      </w:r>
    </w:p>
    <w:p w14:paraId="3AA27F94" w14:textId="77777777" w:rsidR="002E7DC0" w:rsidRDefault="002E7DC0" w:rsidP="002E7DC0">
      <w:r>
        <w:t>Fold 10 Out of Sample Accuracy = 0.7716535</w:t>
      </w:r>
    </w:p>
    <w:p w14:paraId="07052F7B" w14:textId="77777777" w:rsidR="002E7DC0" w:rsidRDefault="002E7DC0" w:rsidP="002E7DC0">
      <w:r>
        <w:t>[[1]]</w:t>
      </w:r>
    </w:p>
    <w:p w14:paraId="6CFB2592" w14:textId="77777777" w:rsidR="002E7DC0" w:rsidRDefault="002E7DC0" w:rsidP="002E7DC0">
      <w:r>
        <w:t xml:space="preserve"> [1] 0.6810345 0.6759259 0.7304348 0.7070707 0.7171717 0.7600000</w:t>
      </w:r>
    </w:p>
    <w:p w14:paraId="79DD5277" w14:textId="77777777" w:rsidR="002E7DC0" w:rsidRDefault="002E7DC0" w:rsidP="002E7DC0">
      <w:r>
        <w:t xml:space="preserve"> [7] 0.6808511 0.7786260 0.6979167 0.7716535</w:t>
      </w:r>
    </w:p>
    <w:p w14:paraId="3AB185F5" w14:textId="77777777" w:rsidR="002E7DC0" w:rsidRDefault="002E7DC0" w:rsidP="002E7DC0"/>
    <w:p w14:paraId="476CE30B" w14:textId="77777777" w:rsidR="002E7DC0" w:rsidRDefault="002E7DC0" w:rsidP="002E7DC0">
      <w:r>
        <w:t>$meanAccuracy</w:t>
      </w:r>
    </w:p>
    <w:p w14:paraId="25C043AF" w14:textId="374EEB12" w:rsidR="002E7DC0" w:rsidRDefault="002E7DC0" w:rsidP="002E7DC0">
      <w:r>
        <w:t>[1] 0.7200685</w:t>
      </w:r>
    </w:p>
    <w:p w14:paraId="458B6810" w14:textId="77777777" w:rsidR="002E7DC0" w:rsidRDefault="002E7DC0" w:rsidP="002E7DC0"/>
    <w:p w14:paraId="10240DF3" w14:textId="437898D0" w:rsidR="002E7DC0" w:rsidRDefault="002E7DC0" w:rsidP="002E7DC0">
      <w:r>
        <w:t>svm</w:t>
      </w:r>
    </w:p>
    <w:p w14:paraId="3042B32D" w14:textId="77777777" w:rsidR="002E7DC0" w:rsidRDefault="002E7DC0" w:rsidP="002E7DC0">
      <w:r>
        <w:t>Fold 1 Out of Sample Accuracy = 0.6509434</w:t>
      </w:r>
    </w:p>
    <w:p w14:paraId="09E091A1" w14:textId="77777777" w:rsidR="002E7DC0" w:rsidRDefault="002E7DC0" w:rsidP="002E7DC0">
      <w:r>
        <w:t>Fold 2 Out of Sample Accuracy = 0.745614</w:t>
      </w:r>
    </w:p>
    <w:p w14:paraId="073F7D85" w14:textId="77777777" w:rsidR="002E7DC0" w:rsidRDefault="002E7DC0" w:rsidP="002E7DC0">
      <w:r>
        <w:t>Fold 3 Out of Sample Accuracy = 0.606383</w:t>
      </w:r>
    </w:p>
    <w:p w14:paraId="29BF1B5A" w14:textId="77777777" w:rsidR="002E7DC0" w:rsidRDefault="002E7DC0" w:rsidP="002E7DC0">
      <w:r>
        <w:t>Fold 4 Out of Sample Accuracy = 0.7207207</w:t>
      </w:r>
    </w:p>
    <w:p w14:paraId="238922D7" w14:textId="77777777" w:rsidR="002E7DC0" w:rsidRDefault="002E7DC0" w:rsidP="002E7DC0">
      <w:r>
        <w:t>Fold 5 Out of Sample Accuracy = 0.8105263</w:t>
      </w:r>
    </w:p>
    <w:p w14:paraId="5F0A4F18" w14:textId="77777777" w:rsidR="002E7DC0" w:rsidRDefault="002E7DC0" w:rsidP="002E7DC0">
      <w:r>
        <w:t>Fold 6 Out of Sample Accuracy = 0.5982143</w:t>
      </w:r>
    </w:p>
    <w:p w14:paraId="29894661" w14:textId="77777777" w:rsidR="002E7DC0" w:rsidRDefault="002E7DC0" w:rsidP="002E7DC0">
      <w:r>
        <w:t>Fold 7 Out of Sample Accuracy = 0.7413793</w:t>
      </w:r>
    </w:p>
    <w:p w14:paraId="125DB7FB" w14:textId="77777777" w:rsidR="002E7DC0" w:rsidRDefault="002E7DC0" w:rsidP="002E7DC0">
      <w:r>
        <w:t>Fold 8 Out of Sample Accuracy = 0.7692308</w:t>
      </w:r>
    </w:p>
    <w:p w14:paraId="3067C943" w14:textId="77777777" w:rsidR="002E7DC0" w:rsidRDefault="002E7DC0" w:rsidP="002E7DC0">
      <w:r>
        <w:t>Fold 9 Out of Sample Accuracy = 0.7192982</w:t>
      </w:r>
    </w:p>
    <w:p w14:paraId="18A0E835" w14:textId="77777777" w:rsidR="002E7DC0" w:rsidRDefault="002E7DC0" w:rsidP="002E7DC0">
      <w:r>
        <w:t>Fold 10 Out of Sample Accuracy = 0.6610169</w:t>
      </w:r>
    </w:p>
    <w:p w14:paraId="6FF8FD10" w14:textId="77777777" w:rsidR="002E7DC0" w:rsidRDefault="002E7DC0" w:rsidP="002E7DC0">
      <w:r>
        <w:t>[[1]]</w:t>
      </w:r>
    </w:p>
    <w:p w14:paraId="3E11376A" w14:textId="77777777" w:rsidR="002E7DC0" w:rsidRDefault="002E7DC0" w:rsidP="002E7DC0">
      <w:r>
        <w:t xml:space="preserve"> [1] 0.6509434 0.7456140 0.6063830 0.7207207 0.8105263 0.5982143</w:t>
      </w:r>
    </w:p>
    <w:p w14:paraId="3587A6DD" w14:textId="77777777" w:rsidR="002E7DC0" w:rsidRDefault="002E7DC0" w:rsidP="002E7DC0">
      <w:r>
        <w:t xml:space="preserve"> [7] 0.7413793 0.7692308 0.7192982 0.6610169</w:t>
      </w:r>
    </w:p>
    <w:p w14:paraId="30193F75" w14:textId="77777777" w:rsidR="002E7DC0" w:rsidRDefault="002E7DC0" w:rsidP="002E7DC0"/>
    <w:p w14:paraId="53A436CE" w14:textId="77777777" w:rsidR="002E7DC0" w:rsidRDefault="002E7DC0" w:rsidP="002E7DC0">
      <w:r>
        <w:t>$meanAccuracy</w:t>
      </w:r>
    </w:p>
    <w:p w14:paraId="5DD76BBA" w14:textId="77777777" w:rsidR="002E7DC0" w:rsidRDefault="002E7DC0" w:rsidP="002E7DC0">
      <w:r>
        <w:t>[1] 0.7023327</w:t>
      </w:r>
    </w:p>
    <w:p w14:paraId="5237D87A" w14:textId="77777777" w:rsidR="002E7DC0" w:rsidRDefault="002E7DC0" w:rsidP="002E7DC0"/>
    <w:p w14:paraId="2C4CB82E" w14:textId="12741DF6" w:rsidR="002E7DC0" w:rsidRDefault="002E7DC0" w:rsidP="002E7DC0">
      <w:r>
        <w:t>max:</w:t>
      </w:r>
    </w:p>
    <w:p w14:paraId="1E1AB3CE" w14:textId="77777777" w:rsidR="002E7DC0" w:rsidRDefault="002E7DC0" w:rsidP="002E7DC0">
      <w:r>
        <w:t>Fold 1 Out of Sample Accuracy = 0.9854015</w:t>
      </w:r>
    </w:p>
    <w:p w14:paraId="01709EB6" w14:textId="77777777" w:rsidR="002E7DC0" w:rsidRDefault="002E7DC0" w:rsidP="002E7DC0">
      <w:r>
        <w:t>Fold 2 Out of Sample Accuracy = 1</w:t>
      </w:r>
    </w:p>
    <w:p w14:paraId="58855A6C" w14:textId="77777777" w:rsidR="002E7DC0" w:rsidRDefault="002E7DC0" w:rsidP="002E7DC0">
      <w:r>
        <w:t>Fold 3 Out of Sample Accuracy = 1</w:t>
      </w:r>
    </w:p>
    <w:p w14:paraId="0EEAC4D2" w14:textId="77777777" w:rsidR="002E7DC0" w:rsidRDefault="002E7DC0" w:rsidP="002E7DC0">
      <w:r>
        <w:t>Fold 4 Out of Sample Accuracy = 1</w:t>
      </w:r>
    </w:p>
    <w:p w14:paraId="5F8D5439" w14:textId="77777777" w:rsidR="002E7DC0" w:rsidRDefault="002E7DC0" w:rsidP="002E7DC0">
      <w:r>
        <w:t>Fold 5 Out of Sample Accuracy = 0.98</w:t>
      </w:r>
    </w:p>
    <w:p w14:paraId="4BE507CA" w14:textId="77777777" w:rsidR="002E7DC0" w:rsidRDefault="002E7DC0" w:rsidP="002E7DC0">
      <w:r>
        <w:t>Fold 6 Out of Sample Accuracy = 0.9919355</w:t>
      </w:r>
    </w:p>
    <w:p w14:paraId="2C68BE9B" w14:textId="77777777" w:rsidR="002E7DC0" w:rsidRDefault="002E7DC0" w:rsidP="002E7DC0">
      <w:r>
        <w:t>Fold 7 Out of Sample Accuracy = 1</w:t>
      </w:r>
    </w:p>
    <w:p w14:paraId="4964FB34" w14:textId="77777777" w:rsidR="002E7DC0" w:rsidRDefault="002E7DC0" w:rsidP="002E7DC0">
      <w:r>
        <w:t>Fold 8 Out of Sample Accuracy = 1</w:t>
      </w:r>
    </w:p>
    <w:p w14:paraId="4205CAE3" w14:textId="77777777" w:rsidR="002E7DC0" w:rsidRDefault="002E7DC0" w:rsidP="002E7DC0">
      <w:r>
        <w:t>Fold 9 Out of Sample Accuracy = 1</w:t>
      </w:r>
    </w:p>
    <w:p w14:paraId="73454DDD" w14:textId="77777777" w:rsidR="002E7DC0" w:rsidRDefault="002E7DC0" w:rsidP="002E7DC0">
      <w:r>
        <w:t>Fold 10 Out of Sample Accuracy = 1</w:t>
      </w:r>
    </w:p>
    <w:p w14:paraId="44C90A9A" w14:textId="77777777" w:rsidR="002E7DC0" w:rsidRDefault="002E7DC0" w:rsidP="002E7DC0">
      <w:r>
        <w:t>[[1]]</w:t>
      </w:r>
    </w:p>
    <w:p w14:paraId="6FA87E66" w14:textId="77777777" w:rsidR="002E7DC0" w:rsidRDefault="002E7DC0" w:rsidP="002E7DC0">
      <w:r>
        <w:t xml:space="preserve"> [1] 0.9854015 1.0000000 1.0000000 1.0000000 0.9800000 0.9919355</w:t>
      </w:r>
    </w:p>
    <w:p w14:paraId="2E0601B2" w14:textId="77777777" w:rsidR="002E7DC0" w:rsidRDefault="002E7DC0" w:rsidP="002E7DC0">
      <w:r>
        <w:t xml:space="preserve"> [7] 1.0000000 1.0000000 1.0000000 1.0000000</w:t>
      </w:r>
    </w:p>
    <w:p w14:paraId="377BE035" w14:textId="77777777" w:rsidR="002E7DC0" w:rsidRDefault="002E7DC0" w:rsidP="002E7DC0"/>
    <w:p w14:paraId="2655233A" w14:textId="77777777" w:rsidR="002E7DC0" w:rsidRDefault="002E7DC0" w:rsidP="002E7DC0">
      <w:r>
        <w:t>$meanAccuracy</w:t>
      </w:r>
    </w:p>
    <w:p w14:paraId="16428EFC" w14:textId="5E1430C7" w:rsidR="00121164" w:rsidRDefault="002E7DC0" w:rsidP="002E7DC0">
      <w:r>
        <w:t>[1] 0.9957337</w:t>
      </w:r>
    </w:p>
    <w:p w14:paraId="47A035FB" w14:textId="6843C967" w:rsidR="002E7DC0" w:rsidRDefault="00121164" w:rsidP="00121164">
      <w:pPr>
        <w:tabs>
          <w:tab w:val="left" w:pos="1720"/>
        </w:tabs>
      </w:pPr>
      <w:r>
        <w:tab/>
      </w:r>
    </w:p>
    <w:p w14:paraId="0B9271DA" w14:textId="395F32C3" w:rsidR="00121164" w:rsidRDefault="00121164" w:rsidP="00121164">
      <w:pPr>
        <w:tabs>
          <w:tab w:val="left" w:pos="1720"/>
        </w:tabs>
      </w:pPr>
      <w:r>
        <w:t>rf:</w:t>
      </w:r>
    </w:p>
    <w:p w14:paraId="735DD542" w14:textId="77777777" w:rsidR="00431BD7" w:rsidRDefault="00431BD7" w:rsidP="00431BD7">
      <w:pPr>
        <w:tabs>
          <w:tab w:val="left" w:pos="1720"/>
        </w:tabs>
      </w:pPr>
      <w:r>
        <w:t>Fold 1 Out of Sample Accuracy = 0.8113208</w:t>
      </w:r>
    </w:p>
    <w:p w14:paraId="71CB2EEC" w14:textId="77777777" w:rsidR="00431BD7" w:rsidRDefault="00431BD7" w:rsidP="00431BD7">
      <w:pPr>
        <w:tabs>
          <w:tab w:val="left" w:pos="1720"/>
        </w:tabs>
      </w:pPr>
      <w:r>
        <w:t>Fold 2 Out of Sample Accuracy = 0.784</w:t>
      </w:r>
    </w:p>
    <w:p w14:paraId="1AD40DF2" w14:textId="77777777" w:rsidR="00431BD7" w:rsidRDefault="00431BD7" w:rsidP="00431BD7">
      <w:pPr>
        <w:tabs>
          <w:tab w:val="left" w:pos="1720"/>
        </w:tabs>
      </w:pPr>
      <w:r>
        <w:t>Fold 3 Out of Sample Accuracy = 0.8173077</w:t>
      </w:r>
    </w:p>
    <w:p w14:paraId="5427BA48" w14:textId="77777777" w:rsidR="00431BD7" w:rsidRDefault="00431BD7" w:rsidP="00431BD7">
      <w:pPr>
        <w:tabs>
          <w:tab w:val="left" w:pos="1720"/>
        </w:tabs>
      </w:pPr>
      <w:r>
        <w:t>Fold 4 Out of Sample Accuracy = 0.7256637</w:t>
      </w:r>
    </w:p>
    <w:p w14:paraId="13222CEF" w14:textId="77777777" w:rsidR="00431BD7" w:rsidRDefault="00431BD7" w:rsidP="00431BD7">
      <w:pPr>
        <w:tabs>
          <w:tab w:val="left" w:pos="1720"/>
        </w:tabs>
      </w:pPr>
      <w:r>
        <w:t>Fold 5 Out of Sample Accuracy = 0.8061224</w:t>
      </w:r>
    </w:p>
    <w:p w14:paraId="212278F6" w14:textId="77777777" w:rsidR="00431BD7" w:rsidRDefault="00431BD7" w:rsidP="00431BD7">
      <w:pPr>
        <w:tabs>
          <w:tab w:val="left" w:pos="1720"/>
        </w:tabs>
      </w:pPr>
      <w:r>
        <w:t>Fold 6 Out of Sample Accuracy = 0.8053097</w:t>
      </w:r>
    </w:p>
    <w:p w14:paraId="42872852" w14:textId="77777777" w:rsidR="00431BD7" w:rsidRDefault="00431BD7" w:rsidP="00431BD7">
      <w:pPr>
        <w:tabs>
          <w:tab w:val="left" w:pos="1720"/>
        </w:tabs>
      </w:pPr>
      <w:r>
        <w:t>Fold 7 Out of Sample Accuracy = 0.8050847</w:t>
      </w:r>
    </w:p>
    <w:p w14:paraId="5622990B" w14:textId="77777777" w:rsidR="00431BD7" w:rsidRDefault="00431BD7" w:rsidP="00431BD7">
      <w:pPr>
        <w:tabs>
          <w:tab w:val="left" w:pos="1720"/>
        </w:tabs>
      </w:pPr>
      <w:r>
        <w:t>Fold 8 Out of Sample Accuracy = 0.7863248</w:t>
      </w:r>
    </w:p>
    <w:p w14:paraId="0856313D" w14:textId="77777777" w:rsidR="00431BD7" w:rsidRDefault="00431BD7" w:rsidP="00431BD7">
      <w:pPr>
        <w:tabs>
          <w:tab w:val="left" w:pos="1720"/>
        </w:tabs>
      </w:pPr>
      <w:r>
        <w:t>Fold 9 Out of Sample Accuracy = 0.7425743</w:t>
      </w:r>
    </w:p>
    <w:p w14:paraId="6DAB9666" w14:textId="77777777" w:rsidR="00431BD7" w:rsidRDefault="00431BD7" w:rsidP="00431BD7">
      <w:pPr>
        <w:tabs>
          <w:tab w:val="left" w:pos="1720"/>
        </w:tabs>
      </w:pPr>
      <w:r>
        <w:lastRenderedPageBreak/>
        <w:t>Fold 10 Out of Sample Accuracy = 0.8</w:t>
      </w:r>
    </w:p>
    <w:p w14:paraId="6AB5AB75" w14:textId="77777777" w:rsidR="00431BD7" w:rsidRDefault="00431BD7" w:rsidP="00431BD7">
      <w:pPr>
        <w:tabs>
          <w:tab w:val="left" w:pos="1720"/>
        </w:tabs>
      </w:pPr>
      <w:r>
        <w:t>[[1]]</w:t>
      </w:r>
    </w:p>
    <w:p w14:paraId="567F90A1" w14:textId="77777777" w:rsidR="00431BD7" w:rsidRDefault="00431BD7" w:rsidP="00431BD7">
      <w:pPr>
        <w:tabs>
          <w:tab w:val="left" w:pos="1720"/>
        </w:tabs>
      </w:pPr>
      <w:r>
        <w:t xml:space="preserve"> [1] 0.8113208 0.7840000 0.8173077 0.7256637 0.8061224 0.8053097</w:t>
      </w:r>
    </w:p>
    <w:p w14:paraId="76DC4441" w14:textId="77777777" w:rsidR="00431BD7" w:rsidRDefault="00431BD7" w:rsidP="00431BD7">
      <w:pPr>
        <w:tabs>
          <w:tab w:val="left" w:pos="1720"/>
        </w:tabs>
      </w:pPr>
      <w:r>
        <w:t xml:space="preserve"> [7] 0.8050847 0.7863248 0.7425743 0.8000000</w:t>
      </w:r>
    </w:p>
    <w:p w14:paraId="7B3374A9" w14:textId="77777777" w:rsidR="00431BD7" w:rsidRDefault="00431BD7" w:rsidP="00431BD7">
      <w:pPr>
        <w:tabs>
          <w:tab w:val="left" w:pos="1720"/>
        </w:tabs>
      </w:pPr>
    </w:p>
    <w:p w14:paraId="000F6BC3" w14:textId="77777777" w:rsidR="00431BD7" w:rsidRDefault="00431BD7" w:rsidP="00431BD7">
      <w:pPr>
        <w:tabs>
          <w:tab w:val="left" w:pos="1720"/>
        </w:tabs>
      </w:pPr>
      <w:r>
        <w:t>$meanAccuracy</w:t>
      </w:r>
    </w:p>
    <w:p w14:paraId="0C266E39" w14:textId="6AA5CEC3" w:rsidR="00121164" w:rsidRDefault="00431BD7" w:rsidP="00431BD7">
      <w:pPr>
        <w:tabs>
          <w:tab w:val="left" w:pos="1720"/>
        </w:tabs>
      </w:pPr>
      <w:r>
        <w:t>[1] 0.7883708</w:t>
      </w:r>
    </w:p>
    <w:p w14:paraId="75F9EE26" w14:textId="77777777" w:rsidR="00431BD7" w:rsidRDefault="00431BD7" w:rsidP="00431BD7">
      <w:pPr>
        <w:tabs>
          <w:tab w:val="left" w:pos="1720"/>
        </w:tabs>
      </w:pPr>
    </w:p>
    <w:p w14:paraId="10321115" w14:textId="77777777" w:rsidR="00431BD7" w:rsidRDefault="00431BD7" w:rsidP="00431BD7">
      <w:pPr>
        <w:tabs>
          <w:tab w:val="left" w:pos="1720"/>
        </w:tabs>
      </w:pPr>
    </w:p>
    <w:p w14:paraId="6BC60E0B" w14:textId="651E1F7B" w:rsidR="00431BD7" w:rsidRDefault="00431BD7" w:rsidP="00431BD7">
      <w:pPr>
        <w:tabs>
          <w:tab w:val="left" w:pos="1720"/>
        </w:tabs>
      </w:pPr>
      <w:r>
        <w:t>spec = npc</w:t>
      </w:r>
    </w:p>
    <w:p w14:paraId="2815BDC6" w14:textId="77777777" w:rsidR="00431BD7" w:rsidRDefault="00431BD7" w:rsidP="00431BD7">
      <w:pPr>
        <w:tabs>
          <w:tab w:val="left" w:pos="1720"/>
        </w:tabs>
      </w:pPr>
    </w:p>
    <w:p w14:paraId="5C748E36" w14:textId="77777777" w:rsidR="00DE7955" w:rsidRDefault="00DE7955" w:rsidP="00DE7955">
      <w:pPr>
        <w:tabs>
          <w:tab w:val="left" w:pos="1720"/>
        </w:tabs>
      </w:pPr>
      <w:r>
        <w:t>$SVM</w:t>
      </w:r>
    </w:p>
    <w:p w14:paraId="7E8090F8" w14:textId="77777777" w:rsidR="00DE7955" w:rsidRDefault="00DE7955" w:rsidP="00DE7955">
      <w:pPr>
        <w:tabs>
          <w:tab w:val="left" w:pos="1720"/>
        </w:tabs>
      </w:pPr>
    </w:p>
    <w:p w14:paraId="254674C1" w14:textId="77777777" w:rsidR="00DE7955" w:rsidRDefault="00DE7955" w:rsidP="00DE7955">
      <w:pPr>
        <w:tabs>
          <w:tab w:val="left" w:pos="1720"/>
        </w:tabs>
      </w:pPr>
      <w:r>
        <w:t>Call:</w:t>
      </w:r>
    </w:p>
    <w:p w14:paraId="1AF9D0EE" w14:textId="77777777" w:rsidR="00DE7955" w:rsidRDefault="00DE7955" w:rsidP="00DE7955">
      <w:pPr>
        <w:tabs>
          <w:tab w:val="left" w:pos="1720"/>
        </w:tabs>
      </w:pPr>
      <w:r>
        <w:t xml:space="preserve">svm.default(x = container@training_matrix, y = container@training_codes, </w:t>
      </w:r>
    </w:p>
    <w:p w14:paraId="7CD0F281" w14:textId="77777777" w:rsidR="00DE7955" w:rsidRDefault="00DE7955" w:rsidP="00DE7955">
      <w:pPr>
        <w:tabs>
          <w:tab w:val="left" w:pos="1720"/>
        </w:tabs>
      </w:pPr>
      <w:r>
        <w:t xml:space="preserve">    kernel = kernel, cost = cost, cross = cross, probability = TRUE, </w:t>
      </w:r>
    </w:p>
    <w:p w14:paraId="76F439F8" w14:textId="77777777" w:rsidR="00DE7955" w:rsidRDefault="00DE7955" w:rsidP="00DE7955">
      <w:pPr>
        <w:tabs>
          <w:tab w:val="left" w:pos="1720"/>
        </w:tabs>
      </w:pPr>
      <w:r>
        <w:t xml:space="preserve">    method = method)</w:t>
      </w:r>
    </w:p>
    <w:p w14:paraId="1260C9B8" w14:textId="77777777" w:rsidR="00DE7955" w:rsidRDefault="00DE7955" w:rsidP="00DE7955">
      <w:pPr>
        <w:tabs>
          <w:tab w:val="left" w:pos="1720"/>
        </w:tabs>
      </w:pPr>
    </w:p>
    <w:p w14:paraId="26275D9B" w14:textId="77777777" w:rsidR="00DE7955" w:rsidRDefault="00DE7955" w:rsidP="00DE7955">
      <w:pPr>
        <w:tabs>
          <w:tab w:val="left" w:pos="1720"/>
        </w:tabs>
      </w:pPr>
    </w:p>
    <w:p w14:paraId="4F3EBAE8" w14:textId="77777777" w:rsidR="00DE7955" w:rsidRDefault="00DE7955" w:rsidP="00DE7955">
      <w:pPr>
        <w:tabs>
          <w:tab w:val="left" w:pos="1720"/>
        </w:tabs>
      </w:pPr>
      <w:r>
        <w:t>Parameters:</w:t>
      </w:r>
    </w:p>
    <w:p w14:paraId="34952794" w14:textId="77777777" w:rsidR="00DE7955" w:rsidRDefault="00DE7955" w:rsidP="00DE7955">
      <w:pPr>
        <w:tabs>
          <w:tab w:val="left" w:pos="1720"/>
        </w:tabs>
      </w:pPr>
      <w:r>
        <w:t xml:space="preserve">   SVM-Type:  C-classification </w:t>
      </w:r>
    </w:p>
    <w:p w14:paraId="591C35AD" w14:textId="77777777" w:rsidR="00DE7955" w:rsidRDefault="00DE7955" w:rsidP="00DE7955">
      <w:pPr>
        <w:tabs>
          <w:tab w:val="left" w:pos="1720"/>
        </w:tabs>
      </w:pPr>
      <w:r>
        <w:t xml:space="preserve"> SVM-Kernel:  radial </w:t>
      </w:r>
    </w:p>
    <w:p w14:paraId="2A4410AE" w14:textId="77777777" w:rsidR="00DE7955" w:rsidRDefault="00DE7955" w:rsidP="00DE7955">
      <w:pPr>
        <w:tabs>
          <w:tab w:val="left" w:pos="1720"/>
        </w:tabs>
      </w:pPr>
      <w:r>
        <w:t xml:space="preserve">       cost:  100 </w:t>
      </w:r>
    </w:p>
    <w:p w14:paraId="1040AD18" w14:textId="77777777" w:rsidR="00DE7955" w:rsidRDefault="00DE7955" w:rsidP="00DE7955">
      <w:pPr>
        <w:tabs>
          <w:tab w:val="left" w:pos="1720"/>
        </w:tabs>
      </w:pPr>
      <w:r>
        <w:t xml:space="preserve">      gamma:  0.0005324814 </w:t>
      </w:r>
    </w:p>
    <w:p w14:paraId="1C3D28F2" w14:textId="77777777" w:rsidR="00DE7955" w:rsidRDefault="00DE7955" w:rsidP="00DE7955">
      <w:pPr>
        <w:tabs>
          <w:tab w:val="left" w:pos="1720"/>
        </w:tabs>
      </w:pPr>
    </w:p>
    <w:p w14:paraId="71587A5E" w14:textId="77777777" w:rsidR="00DE7955" w:rsidRDefault="00DE7955" w:rsidP="00DE7955">
      <w:pPr>
        <w:tabs>
          <w:tab w:val="left" w:pos="1720"/>
        </w:tabs>
      </w:pPr>
      <w:r>
        <w:t>Number of Support Vectors:  669</w:t>
      </w:r>
    </w:p>
    <w:p w14:paraId="6A5B59AA" w14:textId="77777777" w:rsidR="00DE7955" w:rsidRDefault="00DE7955" w:rsidP="00DE7955">
      <w:pPr>
        <w:tabs>
          <w:tab w:val="left" w:pos="1720"/>
        </w:tabs>
      </w:pPr>
    </w:p>
    <w:p w14:paraId="4D8BAFCA" w14:textId="77777777" w:rsidR="00DE7955" w:rsidRDefault="00DE7955" w:rsidP="00DE7955">
      <w:pPr>
        <w:tabs>
          <w:tab w:val="left" w:pos="1720"/>
        </w:tabs>
      </w:pPr>
    </w:p>
    <w:p w14:paraId="02E3BAD8" w14:textId="77777777" w:rsidR="00DE7955" w:rsidRDefault="00DE7955" w:rsidP="00DE7955">
      <w:pPr>
        <w:tabs>
          <w:tab w:val="left" w:pos="1720"/>
        </w:tabs>
      </w:pPr>
      <w:r>
        <w:t>$TREE</w:t>
      </w:r>
    </w:p>
    <w:p w14:paraId="75839781" w14:textId="77777777" w:rsidR="00DE7955" w:rsidRDefault="00DE7955" w:rsidP="00DE7955">
      <w:pPr>
        <w:tabs>
          <w:tab w:val="left" w:pos="1720"/>
        </w:tabs>
      </w:pPr>
      <w:r>
        <w:t>node), split, n, deviance, yval, (yprob)</w:t>
      </w:r>
    </w:p>
    <w:p w14:paraId="5458220E" w14:textId="77777777" w:rsidR="00DE7955" w:rsidRDefault="00DE7955" w:rsidP="00DE7955">
      <w:pPr>
        <w:tabs>
          <w:tab w:val="left" w:pos="1720"/>
        </w:tabs>
      </w:pPr>
      <w:r>
        <w:t xml:space="preserve">      * denotes terminal node</w:t>
      </w:r>
    </w:p>
    <w:p w14:paraId="541F5D1C" w14:textId="77777777" w:rsidR="00DE7955" w:rsidRDefault="00DE7955" w:rsidP="00DE7955">
      <w:pPr>
        <w:tabs>
          <w:tab w:val="left" w:pos="1720"/>
        </w:tabs>
      </w:pPr>
    </w:p>
    <w:p w14:paraId="5243D5D6" w14:textId="77777777" w:rsidR="00DE7955" w:rsidRDefault="00DE7955" w:rsidP="00DE7955">
      <w:pPr>
        <w:tabs>
          <w:tab w:val="left" w:pos="1720"/>
        </w:tabs>
      </w:pPr>
      <w:r>
        <w:t xml:space="preserve">    1) root 1000 1386.000 2 ( 0.49900 0.50100 )  </w:t>
      </w:r>
    </w:p>
    <w:p w14:paraId="0F6F4458" w14:textId="77777777" w:rsidR="00DE7955" w:rsidRDefault="00DE7955" w:rsidP="00DE7955">
      <w:pPr>
        <w:tabs>
          <w:tab w:val="left" w:pos="1720"/>
        </w:tabs>
      </w:pPr>
      <w:r>
        <w:t xml:space="preserve">      2) X712 &lt; 1.16028 936 1293.000 1 ( 0.53312 0.46688 )  </w:t>
      </w:r>
    </w:p>
    <w:p w14:paraId="3A9D9007" w14:textId="77777777" w:rsidR="00DE7955" w:rsidRDefault="00DE7955" w:rsidP="00DE7955">
      <w:pPr>
        <w:tabs>
          <w:tab w:val="left" w:pos="1720"/>
        </w:tabs>
      </w:pPr>
      <w:r>
        <w:t xml:space="preserve">        4) X698 &lt; 2.98488 859 1178.000 1 ( 0.56112 0.43888 )  </w:t>
      </w:r>
    </w:p>
    <w:p w14:paraId="49AB2EE4" w14:textId="77777777" w:rsidR="00DE7955" w:rsidRDefault="00DE7955" w:rsidP="00DE7955">
      <w:pPr>
        <w:tabs>
          <w:tab w:val="left" w:pos="1720"/>
        </w:tabs>
      </w:pPr>
      <w:r>
        <w:t xml:space="preserve">          8) X414 &lt; 1.30585 838 1143.000 1 ( 0.57518 0.42482 )  </w:t>
      </w:r>
    </w:p>
    <w:p w14:paraId="4732AC35" w14:textId="77777777" w:rsidR="00DE7955" w:rsidRDefault="00DE7955" w:rsidP="00DE7955">
      <w:pPr>
        <w:tabs>
          <w:tab w:val="left" w:pos="1720"/>
        </w:tabs>
      </w:pPr>
      <w:r>
        <w:t xml:space="preserve">           16) X29 &lt; 1.5249 817 1107.000 1 ( 0.58874 0.41126 )  </w:t>
      </w:r>
    </w:p>
    <w:p w14:paraId="7E053CC0" w14:textId="77777777" w:rsidR="00DE7955" w:rsidRDefault="00DE7955" w:rsidP="00DE7955">
      <w:pPr>
        <w:tabs>
          <w:tab w:val="left" w:pos="1720"/>
        </w:tabs>
      </w:pPr>
      <w:r>
        <w:t xml:space="preserve">             32) X1090 &lt; 2.81166 796 1070.000 1 ( 0.60176 0.39824 )  </w:t>
      </w:r>
    </w:p>
    <w:p w14:paraId="29F8873D" w14:textId="77777777" w:rsidR="00DE7955" w:rsidRDefault="00DE7955" w:rsidP="00DE7955">
      <w:pPr>
        <w:tabs>
          <w:tab w:val="left" w:pos="1720"/>
        </w:tabs>
      </w:pPr>
      <w:r>
        <w:t xml:space="preserve">               64) X588 &lt; 1.26438 784 1048.000 1 ( 0.61097 0.38903 )  </w:t>
      </w:r>
    </w:p>
    <w:p w14:paraId="3E6901CE" w14:textId="77777777" w:rsidR="00DE7955" w:rsidRDefault="00DE7955" w:rsidP="00DE7955">
      <w:pPr>
        <w:tabs>
          <w:tab w:val="left" w:pos="1720"/>
        </w:tabs>
      </w:pPr>
      <w:r>
        <w:t xml:space="preserve">                128) X656 &lt; 4.32652 772 1025.000 1 ( 0.62047 0.37953 )  </w:t>
      </w:r>
    </w:p>
    <w:p w14:paraId="5D772316" w14:textId="77777777" w:rsidR="00DE7955" w:rsidRDefault="00DE7955" w:rsidP="00DE7955">
      <w:pPr>
        <w:tabs>
          <w:tab w:val="left" w:pos="1720"/>
        </w:tabs>
      </w:pPr>
      <w:r>
        <w:t xml:space="preserve">                  256) X86 &lt; 1.91156 763 1007.000 1 ( 0.62779 0.37221 )  </w:t>
      </w:r>
    </w:p>
    <w:p w14:paraId="3E89E85F" w14:textId="77777777" w:rsidR="00DE7955" w:rsidRDefault="00DE7955" w:rsidP="00DE7955">
      <w:pPr>
        <w:tabs>
          <w:tab w:val="left" w:pos="1720"/>
        </w:tabs>
      </w:pPr>
      <w:r>
        <w:t xml:space="preserve">                    512) X1362 &lt; 4.32652 754  989.400 1 ( 0.63528 0.36472 )  </w:t>
      </w:r>
    </w:p>
    <w:p w14:paraId="4BA45522" w14:textId="77777777" w:rsidR="00DE7955" w:rsidRDefault="00DE7955" w:rsidP="00DE7955">
      <w:pPr>
        <w:tabs>
          <w:tab w:val="left" w:pos="1720"/>
        </w:tabs>
      </w:pPr>
      <w:r>
        <w:t xml:space="preserve">                     1024) X957 &lt; 3.97629 746  973.100 1 ( 0.64209 0.35791 )  </w:t>
      </w:r>
    </w:p>
    <w:p w14:paraId="7A62E445" w14:textId="77777777" w:rsidR="00DE7955" w:rsidRDefault="00DE7955" w:rsidP="00DE7955">
      <w:pPr>
        <w:tabs>
          <w:tab w:val="left" w:pos="1720"/>
        </w:tabs>
      </w:pPr>
      <w:r>
        <w:t xml:space="preserve">                       2048) X958 &lt; 1.68584 738  956.500 1 ( 0.64905 0.35095 )  </w:t>
      </w:r>
    </w:p>
    <w:p w14:paraId="3EDC32FD" w14:textId="77777777" w:rsidR="00DE7955" w:rsidRDefault="00DE7955" w:rsidP="00DE7955">
      <w:pPr>
        <w:tabs>
          <w:tab w:val="left" w:pos="1720"/>
        </w:tabs>
      </w:pPr>
      <w:r>
        <w:t xml:space="preserve">                         4096) X1195 &lt; 1.5249 730  939.600 1 ( 0.65616 0.34384 )  </w:t>
      </w:r>
    </w:p>
    <w:p w14:paraId="209CDA92" w14:textId="77777777" w:rsidR="00DE7955" w:rsidRDefault="00DE7955" w:rsidP="00DE7955">
      <w:pPr>
        <w:tabs>
          <w:tab w:val="left" w:pos="1720"/>
        </w:tabs>
      </w:pPr>
      <w:r>
        <w:t xml:space="preserve">                           8192) X138 &lt; 3.12423 707  897.700 1 ( 0.66902 0.33098 )  </w:t>
      </w:r>
    </w:p>
    <w:p w14:paraId="3C79D188" w14:textId="77777777" w:rsidR="00DE7955" w:rsidRDefault="00DE7955" w:rsidP="00DE7955">
      <w:pPr>
        <w:tabs>
          <w:tab w:val="left" w:pos="1720"/>
        </w:tabs>
      </w:pPr>
      <w:r>
        <w:t xml:space="preserve">                            16384) X556 &lt; 1.22663 700  882.100 1 ( 0.67571 0.32429 )  </w:t>
      </w:r>
    </w:p>
    <w:p w14:paraId="2868149E" w14:textId="77777777" w:rsidR="00DE7955" w:rsidRDefault="00DE7955" w:rsidP="00DE7955">
      <w:pPr>
        <w:tabs>
          <w:tab w:val="left" w:pos="1720"/>
        </w:tabs>
      </w:pPr>
      <w:r>
        <w:t xml:space="preserve">                              32768) X752 &lt; 1.7881 693  866.200 1 ( 0.68254 0.31746 ) *</w:t>
      </w:r>
    </w:p>
    <w:p w14:paraId="3BEBAC71" w14:textId="77777777" w:rsidR="00DE7955" w:rsidRDefault="00DE7955" w:rsidP="00DE7955">
      <w:pPr>
        <w:tabs>
          <w:tab w:val="left" w:pos="1720"/>
        </w:tabs>
      </w:pPr>
      <w:r>
        <w:t xml:space="preserve">                              32769) X752 &gt; 1.7881 7    0.000 2 ( 0.00000 1.00000 ) *</w:t>
      </w:r>
    </w:p>
    <w:p w14:paraId="5B4349FC" w14:textId="77777777" w:rsidR="00DE7955" w:rsidRDefault="00DE7955" w:rsidP="00DE7955">
      <w:pPr>
        <w:tabs>
          <w:tab w:val="left" w:pos="1720"/>
        </w:tabs>
      </w:pPr>
      <w:r>
        <w:t xml:space="preserve">                            16385) X556 &gt; 1.22663 7    0.000 2 ( 0.00000 1.00000 ) *</w:t>
      </w:r>
    </w:p>
    <w:p w14:paraId="3F7A27B5" w14:textId="77777777" w:rsidR="00DE7955" w:rsidRDefault="00DE7955" w:rsidP="00DE7955">
      <w:pPr>
        <w:tabs>
          <w:tab w:val="left" w:pos="1720"/>
        </w:tabs>
      </w:pPr>
      <w:r>
        <w:t xml:space="preserve">                           8193) X138 &gt; 3.12423 23   26.400 2 ( 0.26087 0.73913 ) *</w:t>
      </w:r>
    </w:p>
    <w:p w14:paraId="4C521874" w14:textId="77777777" w:rsidR="00DE7955" w:rsidRDefault="00DE7955" w:rsidP="00DE7955">
      <w:pPr>
        <w:tabs>
          <w:tab w:val="left" w:pos="1720"/>
        </w:tabs>
      </w:pPr>
      <w:r>
        <w:t xml:space="preserve">                         4097) X1195 &gt; 1.5249 8    0.000 2 ( 0.00000 1.00000 ) *</w:t>
      </w:r>
    </w:p>
    <w:p w14:paraId="048101D8" w14:textId="77777777" w:rsidR="00DE7955" w:rsidRDefault="00DE7955" w:rsidP="00DE7955">
      <w:pPr>
        <w:tabs>
          <w:tab w:val="left" w:pos="1720"/>
        </w:tabs>
      </w:pPr>
      <w:r>
        <w:t xml:space="preserve">                       2049) X958 &gt; 1.68584 8    0.000 2 ( 0.00000 1.00000 ) *</w:t>
      </w:r>
    </w:p>
    <w:p w14:paraId="64307DEE" w14:textId="77777777" w:rsidR="00DE7955" w:rsidRDefault="00DE7955" w:rsidP="00DE7955">
      <w:pPr>
        <w:tabs>
          <w:tab w:val="left" w:pos="1720"/>
        </w:tabs>
      </w:pPr>
      <w:r>
        <w:t xml:space="preserve">                     1025) X957 &gt; 3.97629 8    0.000 2 ( 0.00000 1.00000 ) *</w:t>
      </w:r>
    </w:p>
    <w:p w14:paraId="335BF1B9" w14:textId="77777777" w:rsidR="00DE7955" w:rsidRDefault="00DE7955" w:rsidP="00DE7955">
      <w:pPr>
        <w:tabs>
          <w:tab w:val="left" w:pos="1720"/>
        </w:tabs>
      </w:pPr>
      <w:r>
        <w:t xml:space="preserve">                    513) X1362 &gt; 4.32652 9    0.000 2 ( 0.00000 1.00000 ) *</w:t>
      </w:r>
    </w:p>
    <w:p w14:paraId="69550D03" w14:textId="77777777" w:rsidR="00DE7955" w:rsidRDefault="00DE7955" w:rsidP="00DE7955">
      <w:pPr>
        <w:tabs>
          <w:tab w:val="left" w:pos="1720"/>
        </w:tabs>
      </w:pPr>
      <w:r>
        <w:t xml:space="preserve">                  257) X86 &gt; 1.91156 9    0.000 2 ( 0.00000 1.00000 ) *</w:t>
      </w:r>
    </w:p>
    <w:p w14:paraId="7EE11EE0" w14:textId="77777777" w:rsidR="00DE7955" w:rsidRDefault="00DE7955" w:rsidP="00DE7955">
      <w:pPr>
        <w:tabs>
          <w:tab w:val="left" w:pos="1720"/>
        </w:tabs>
      </w:pPr>
      <w:r>
        <w:lastRenderedPageBreak/>
        <w:t xml:space="preserve">                129) X656 &gt; 4.32652 12    0.000 2 ( 0.00000 1.00000 ) *</w:t>
      </w:r>
    </w:p>
    <w:p w14:paraId="1D6A8212" w14:textId="77777777" w:rsidR="00DE7955" w:rsidRDefault="00DE7955" w:rsidP="00DE7955">
      <w:pPr>
        <w:tabs>
          <w:tab w:val="left" w:pos="1720"/>
        </w:tabs>
      </w:pPr>
      <w:r>
        <w:t xml:space="preserve">               65) X588 &gt; 1.26438 12    0.000 2 ( 0.00000 1.00000 ) *</w:t>
      </w:r>
    </w:p>
    <w:p w14:paraId="1A0CA869" w14:textId="77777777" w:rsidR="00DE7955" w:rsidRDefault="00DE7955" w:rsidP="00DE7955">
      <w:pPr>
        <w:tabs>
          <w:tab w:val="left" w:pos="1720"/>
        </w:tabs>
      </w:pPr>
      <w:r>
        <w:t xml:space="preserve">             33) X1090 &gt; 2.81166 21   13.210 2 ( 0.09524 0.90476 ) *</w:t>
      </w:r>
    </w:p>
    <w:p w14:paraId="72A57CA3" w14:textId="77777777" w:rsidR="00DE7955" w:rsidRDefault="00DE7955" w:rsidP="00DE7955">
      <w:pPr>
        <w:tabs>
          <w:tab w:val="left" w:pos="1720"/>
        </w:tabs>
      </w:pPr>
      <w:r>
        <w:t xml:space="preserve">           17) X29 &gt; 1.5249 21    8.041 2 ( 0.04762 0.95238 ) *</w:t>
      </w:r>
    </w:p>
    <w:p w14:paraId="51AB77C5" w14:textId="77777777" w:rsidR="00DE7955" w:rsidRDefault="00DE7955" w:rsidP="00DE7955">
      <w:pPr>
        <w:tabs>
          <w:tab w:val="left" w:pos="1720"/>
        </w:tabs>
      </w:pPr>
      <w:r>
        <w:t xml:space="preserve">          9) X414 &gt; 1.30585 21    0.000 2 ( 0.00000 1.00000 ) *</w:t>
      </w:r>
    </w:p>
    <w:p w14:paraId="3A1E9277" w14:textId="77777777" w:rsidR="00DE7955" w:rsidRDefault="00DE7955" w:rsidP="00DE7955">
      <w:pPr>
        <w:tabs>
          <w:tab w:val="left" w:pos="1720"/>
        </w:tabs>
      </w:pPr>
      <w:r>
        <w:t xml:space="preserve">        5) X698 &gt; 2.98488 77   81.300 2 ( 0.22078 0.77922 ) *</w:t>
      </w:r>
    </w:p>
    <w:p w14:paraId="41E5A729" w14:textId="77777777" w:rsidR="00DE7955" w:rsidRDefault="00DE7955" w:rsidP="00DE7955">
      <w:pPr>
        <w:tabs>
          <w:tab w:val="left" w:pos="1720"/>
        </w:tabs>
      </w:pPr>
      <w:r>
        <w:t xml:space="preserve">      3) X712 &gt; 1.16028 64    0.000 2 ( 0.00000 1.00000 ) *</w:t>
      </w:r>
    </w:p>
    <w:p w14:paraId="224AB81F" w14:textId="77777777" w:rsidR="00DE7955" w:rsidRDefault="00DE7955" w:rsidP="00DE7955">
      <w:pPr>
        <w:tabs>
          <w:tab w:val="left" w:pos="1720"/>
        </w:tabs>
      </w:pPr>
    </w:p>
    <w:p w14:paraId="27864A24" w14:textId="77777777" w:rsidR="00DE7955" w:rsidRDefault="00DE7955" w:rsidP="00DE7955">
      <w:pPr>
        <w:tabs>
          <w:tab w:val="left" w:pos="1720"/>
        </w:tabs>
      </w:pPr>
      <w:r>
        <w:t>$RF</w:t>
      </w:r>
    </w:p>
    <w:p w14:paraId="65D7087D" w14:textId="77777777" w:rsidR="00DE7955" w:rsidRDefault="00DE7955" w:rsidP="00DE7955">
      <w:pPr>
        <w:tabs>
          <w:tab w:val="left" w:pos="1720"/>
        </w:tabs>
      </w:pPr>
    </w:p>
    <w:p w14:paraId="056D9335" w14:textId="77777777" w:rsidR="00DE7955" w:rsidRDefault="00DE7955" w:rsidP="00DE7955">
      <w:pPr>
        <w:tabs>
          <w:tab w:val="left" w:pos="1720"/>
        </w:tabs>
      </w:pPr>
      <w:r>
        <w:t>Call:</w:t>
      </w:r>
    </w:p>
    <w:p w14:paraId="57B50C07" w14:textId="77777777" w:rsidR="00DE7955" w:rsidRDefault="00DE7955" w:rsidP="00DE7955">
      <w:pPr>
        <w:tabs>
          <w:tab w:val="left" w:pos="1720"/>
        </w:tabs>
      </w:pPr>
      <w:r>
        <w:t xml:space="preserve"> randomForest(x = as.matrix(container@training_matrix), y = container@training_codes,      ntree = ntree) </w:t>
      </w:r>
    </w:p>
    <w:p w14:paraId="579B5616" w14:textId="77777777" w:rsidR="00DE7955" w:rsidRDefault="00DE7955" w:rsidP="00DE7955">
      <w:pPr>
        <w:tabs>
          <w:tab w:val="left" w:pos="1720"/>
        </w:tabs>
      </w:pPr>
      <w:r>
        <w:t xml:space="preserve">               Type of random forest: classification</w:t>
      </w:r>
    </w:p>
    <w:p w14:paraId="7D427942" w14:textId="77777777" w:rsidR="00DE7955" w:rsidRDefault="00DE7955" w:rsidP="00DE7955">
      <w:pPr>
        <w:tabs>
          <w:tab w:val="left" w:pos="1720"/>
        </w:tabs>
      </w:pPr>
      <w:r>
        <w:t xml:space="preserve">                     Number of trees: 200</w:t>
      </w:r>
    </w:p>
    <w:p w14:paraId="7A32CF0F" w14:textId="77777777" w:rsidR="00DE7955" w:rsidRDefault="00DE7955" w:rsidP="00DE7955">
      <w:pPr>
        <w:tabs>
          <w:tab w:val="left" w:pos="1720"/>
        </w:tabs>
      </w:pPr>
      <w:r>
        <w:t>No. of variables tried at each split: 43</w:t>
      </w:r>
    </w:p>
    <w:p w14:paraId="0A3E7CD8" w14:textId="77777777" w:rsidR="00DE7955" w:rsidRDefault="00DE7955" w:rsidP="00DE7955">
      <w:pPr>
        <w:tabs>
          <w:tab w:val="left" w:pos="1720"/>
        </w:tabs>
      </w:pPr>
    </w:p>
    <w:p w14:paraId="1A4830D4" w14:textId="77777777" w:rsidR="00DE7955" w:rsidRDefault="00DE7955" w:rsidP="00DE7955">
      <w:pPr>
        <w:tabs>
          <w:tab w:val="left" w:pos="1720"/>
        </w:tabs>
      </w:pPr>
      <w:r>
        <w:t xml:space="preserve">        OOB estimate of  error rate: 24.6%</w:t>
      </w:r>
    </w:p>
    <w:p w14:paraId="5E85FDFF" w14:textId="77777777" w:rsidR="00DE7955" w:rsidRDefault="00DE7955" w:rsidP="00DE7955">
      <w:pPr>
        <w:tabs>
          <w:tab w:val="left" w:pos="1720"/>
        </w:tabs>
      </w:pPr>
      <w:r>
        <w:t>Confusion matrix:</w:t>
      </w:r>
    </w:p>
    <w:p w14:paraId="556DF654" w14:textId="77777777" w:rsidR="00DE7955" w:rsidRDefault="00DE7955" w:rsidP="00DE7955">
      <w:pPr>
        <w:tabs>
          <w:tab w:val="left" w:pos="1720"/>
        </w:tabs>
      </w:pPr>
      <w:r>
        <w:t xml:space="preserve">    1   2 class.error</w:t>
      </w:r>
    </w:p>
    <w:p w14:paraId="768FD46C" w14:textId="77777777" w:rsidR="00DE7955" w:rsidRDefault="00DE7955" w:rsidP="00DE7955">
      <w:pPr>
        <w:tabs>
          <w:tab w:val="left" w:pos="1720"/>
        </w:tabs>
      </w:pPr>
      <w:r>
        <w:t>1 420  79   0.1583166</w:t>
      </w:r>
    </w:p>
    <w:p w14:paraId="06D52042" w14:textId="77777777" w:rsidR="00DE7955" w:rsidRDefault="00DE7955" w:rsidP="00DE7955">
      <w:pPr>
        <w:tabs>
          <w:tab w:val="left" w:pos="1720"/>
        </w:tabs>
      </w:pPr>
      <w:r>
        <w:t>2 167 334   0.3333333</w:t>
      </w:r>
    </w:p>
    <w:p w14:paraId="4FAAA79F" w14:textId="77777777" w:rsidR="00431BD7" w:rsidRDefault="00431BD7" w:rsidP="00431BD7">
      <w:pPr>
        <w:tabs>
          <w:tab w:val="left" w:pos="1720"/>
        </w:tabs>
      </w:pPr>
    </w:p>
    <w:p w14:paraId="00AF5BE9" w14:textId="77777777" w:rsidR="00DE7955" w:rsidRDefault="00DE7955" w:rsidP="00DE7955">
      <w:pPr>
        <w:tabs>
          <w:tab w:val="left" w:pos="1720"/>
        </w:tabs>
      </w:pPr>
      <w:r>
        <w:t>&gt; table(as.numeric(as.factor(df1[1001:(1000+(length(p1))), 3])), results2[,"TREE_LABEL"])</w:t>
      </w:r>
    </w:p>
    <w:p w14:paraId="6265A062" w14:textId="77777777" w:rsidR="00DE7955" w:rsidRDefault="00DE7955" w:rsidP="00DE7955">
      <w:pPr>
        <w:tabs>
          <w:tab w:val="left" w:pos="1720"/>
        </w:tabs>
      </w:pPr>
      <w:r>
        <w:t xml:space="preserve">   </w:t>
      </w:r>
    </w:p>
    <w:p w14:paraId="6FC6BCEA" w14:textId="77777777" w:rsidR="00DE7955" w:rsidRDefault="00DE7955" w:rsidP="00DE7955">
      <w:pPr>
        <w:tabs>
          <w:tab w:val="left" w:pos="1720"/>
        </w:tabs>
      </w:pPr>
      <w:r>
        <w:t xml:space="preserve">     1  2</w:t>
      </w:r>
    </w:p>
    <w:p w14:paraId="364A4AA1" w14:textId="77777777" w:rsidR="00DE7955" w:rsidRDefault="00DE7955" w:rsidP="00DE7955">
      <w:pPr>
        <w:tabs>
          <w:tab w:val="left" w:pos="1720"/>
        </w:tabs>
      </w:pPr>
      <w:r>
        <w:t xml:space="preserve">  1 47  3</w:t>
      </w:r>
    </w:p>
    <w:p w14:paraId="5B1DD26F" w14:textId="77777777" w:rsidR="00DE7955" w:rsidRDefault="00DE7955" w:rsidP="00DE7955">
      <w:pPr>
        <w:tabs>
          <w:tab w:val="left" w:pos="1720"/>
        </w:tabs>
      </w:pPr>
      <w:r>
        <w:t xml:space="preserve">  2 18 42</w:t>
      </w:r>
    </w:p>
    <w:p w14:paraId="221EE543" w14:textId="77777777" w:rsidR="00DE7955" w:rsidRDefault="00DE7955" w:rsidP="00DE7955">
      <w:pPr>
        <w:tabs>
          <w:tab w:val="left" w:pos="1720"/>
        </w:tabs>
      </w:pPr>
      <w:r>
        <w:t>&gt; table(as.numeric(as.factor(df1[1001:(1000+(length(p1))), 3])), results2[,"SVM_LABEL"])</w:t>
      </w:r>
    </w:p>
    <w:p w14:paraId="164DF543" w14:textId="77777777" w:rsidR="00DE7955" w:rsidRDefault="00DE7955" w:rsidP="00DE7955">
      <w:pPr>
        <w:tabs>
          <w:tab w:val="left" w:pos="1720"/>
        </w:tabs>
      </w:pPr>
      <w:r>
        <w:t xml:space="preserve">   </w:t>
      </w:r>
    </w:p>
    <w:p w14:paraId="47C6CE7A" w14:textId="77777777" w:rsidR="00DE7955" w:rsidRDefault="00DE7955" w:rsidP="00DE7955">
      <w:pPr>
        <w:tabs>
          <w:tab w:val="left" w:pos="1720"/>
        </w:tabs>
      </w:pPr>
      <w:r>
        <w:t xml:space="preserve">     1  2</w:t>
      </w:r>
    </w:p>
    <w:p w14:paraId="30EBEE92" w14:textId="77777777" w:rsidR="00DE7955" w:rsidRDefault="00DE7955" w:rsidP="00DE7955">
      <w:pPr>
        <w:tabs>
          <w:tab w:val="left" w:pos="1720"/>
        </w:tabs>
      </w:pPr>
      <w:r>
        <w:t xml:space="preserve">  1 50  0</w:t>
      </w:r>
    </w:p>
    <w:p w14:paraId="662C1F1E" w14:textId="77777777" w:rsidR="00DE7955" w:rsidRDefault="00DE7955" w:rsidP="00DE7955">
      <w:pPr>
        <w:tabs>
          <w:tab w:val="left" w:pos="1720"/>
        </w:tabs>
      </w:pPr>
      <w:r>
        <w:t xml:space="preserve">  2  0 60</w:t>
      </w:r>
    </w:p>
    <w:p w14:paraId="45B2B80F" w14:textId="77777777" w:rsidR="00DE7955" w:rsidRDefault="00DE7955" w:rsidP="00DE7955">
      <w:pPr>
        <w:tabs>
          <w:tab w:val="left" w:pos="1720"/>
        </w:tabs>
      </w:pPr>
      <w:r>
        <w:t>&gt; table(as.numeric(as.factor(df1[1001:(1000+(length(p1))), 3])), results2[,"MAXENTROPY_LABEL"])</w:t>
      </w:r>
    </w:p>
    <w:p w14:paraId="744C0272" w14:textId="77777777" w:rsidR="00DE7955" w:rsidRDefault="00DE7955" w:rsidP="00DE7955">
      <w:pPr>
        <w:tabs>
          <w:tab w:val="left" w:pos="1720"/>
        </w:tabs>
      </w:pPr>
      <w:r>
        <w:t xml:space="preserve">   </w:t>
      </w:r>
    </w:p>
    <w:p w14:paraId="2306B7F1" w14:textId="77777777" w:rsidR="00DE7955" w:rsidRDefault="00DE7955" w:rsidP="00DE7955">
      <w:pPr>
        <w:tabs>
          <w:tab w:val="left" w:pos="1720"/>
        </w:tabs>
      </w:pPr>
      <w:r>
        <w:t xml:space="preserve">     1  2</w:t>
      </w:r>
    </w:p>
    <w:p w14:paraId="53CB5B03" w14:textId="77777777" w:rsidR="00DE7955" w:rsidRDefault="00DE7955" w:rsidP="00DE7955">
      <w:pPr>
        <w:tabs>
          <w:tab w:val="left" w:pos="1720"/>
        </w:tabs>
      </w:pPr>
      <w:r>
        <w:t xml:space="preserve">  1 50  0</w:t>
      </w:r>
    </w:p>
    <w:p w14:paraId="3B6F605A" w14:textId="77777777" w:rsidR="00DE7955" w:rsidRDefault="00DE7955" w:rsidP="00DE7955">
      <w:pPr>
        <w:tabs>
          <w:tab w:val="left" w:pos="1720"/>
        </w:tabs>
      </w:pPr>
      <w:r>
        <w:t xml:space="preserve">  2  0 60</w:t>
      </w:r>
    </w:p>
    <w:p w14:paraId="3AD02381" w14:textId="77777777" w:rsidR="00DE7955" w:rsidRDefault="00DE7955" w:rsidP="00DE7955">
      <w:pPr>
        <w:tabs>
          <w:tab w:val="left" w:pos="1720"/>
        </w:tabs>
      </w:pPr>
      <w:r>
        <w:t>&gt; table(as.numeric(as.factor(df1[1001:(1000+(length(p1))), 3])), results2[,"FORESTS_LABEL"])</w:t>
      </w:r>
    </w:p>
    <w:p w14:paraId="5DEED84A" w14:textId="77777777" w:rsidR="00DE7955" w:rsidRDefault="00DE7955" w:rsidP="00DE7955">
      <w:pPr>
        <w:tabs>
          <w:tab w:val="left" w:pos="1720"/>
        </w:tabs>
      </w:pPr>
      <w:r>
        <w:t xml:space="preserve">   </w:t>
      </w:r>
    </w:p>
    <w:p w14:paraId="2EEC7337" w14:textId="77777777" w:rsidR="00DE7955" w:rsidRDefault="00DE7955" w:rsidP="00DE7955">
      <w:pPr>
        <w:tabs>
          <w:tab w:val="left" w:pos="1720"/>
        </w:tabs>
      </w:pPr>
      <w:r>
        <w:t xml:space="preserve">     1  2</w:t>
      </w:r>
    </w:p>
    <w:p w14:paraId="400CC0C6" w14:textId="77777777" w:rsidR="00DE7955" w:rsidRDefault="00DE7955" w:rsidP="00DE7955">
      <w:pPr>
        <w:tabs>
          <w:tab w:val="left" w:pos="1720"/>
        </w:tabs>
      </w:pPr>
      <w:r>
        <w:t xml:space="preserve">  1 48  2</w:t>
      </w:r>
    </w:p>
    <w:p w14:paraId="4FCCF2C5" w14:textId="444C43D2" w:rsidR="00DE7955" w:rsidRDefault="00DE7955" w:rsidP="00DE7955">
      <w:pPr>
        <w:tabs>
          <w:tab w:val="left" w:pos="1720"/>
        </w:tabs>
      </w:pPr>
      <w:r>
        <w:t xml:space="preserve">  2  2 58</w:t>
      </w:r>
    </w:p>
    <w:p w14:paraId="3CD2AB9A" w14:textId="77777777" w:rsidR="00DE7955" w:rsidRDefault="00DE7955" w:rsidP="00DE7955">
      <w:pPr>
        <w:tabs>
          <w:tab w:val="left" w:pos="1720"/>
        </w:tabs>
      </w:pPr>
    </w:p>
    <w:p w14:paraId="790E0464" w14:textId="77777777" w:rsidR="00DE7955" w:rsidRDefault="00DE7955" w:rsidP="00DE7955">
      <w:pPr>
        <w:tabs>
          <w:tab w:val="left" w:pos="1720"/>
        </w:tabs>
      </w:pPr>
    </w:p>
    <w:p w14:paraId="29CB5B2D" w14:textId="31BE2C8F" w:rsidR="00DE7955" w:rsidRDefault="00DE7955" w:rsidP="00DE7955">
      <w:pPr>
        <w:tabs>
          <w:tab w:val="left" w:pos="1720"/>
        </w:tabs>
      </w:pPr>
      <w:r>
        <w:t>recall accuracy :</w:t>
      </w:r>
    </w:p>
    <w:p w14:paraId="7975A815" w14:textId="544081B6" w:rsidR="00DE7955" w:rsidRDefault="00DE7955" w:rsidP="00DE7955">
      <w:pPr>
        <w:tabs>
          <w:tab w:val="left" w:pos="1720"/>
        </w:tabs>
      </w:pPr>
      <w:r>
        <w:t>svm, tree, max = same previous</w:t>
      </w:r>
    </w:p>
    <w:p w14:paraId="67C03866" w14:textId="49BD0918" w:rsidR="00DE7955" w:rsidRDefault="00DE7955" w:rsidP="00DE7955">
      <w:pPr>
        <w:tabs>
          <w:tab w:val="left" w:pos="1720"/>
        </w:tabs>
      </w:pPr>
      <w:r>
        <w:t>rf = 96.3636</w:t>
      </w:r>
    </w:p>
    <w:p w14:paraId="7412BFB9" w14:textId="77777777" w:rsidR="00DE7955" w:rsidRDefault="00DE7955" w:rsidP="00DE7955">
      <w:pPr>
        <w:tabs>
          <w:tab w:val="left" w:pos="1720"/>
        </w:tabs>
      </w:pPr>
    </w:p>
    <w:p w14:paraId="2E087866" w14:textId="77777777" w:rsidR="00DE7955" w:rsidRDefault="00DE7955" w:rsidP="00DE7955">
      <w:pPr>
        <w:tabs>
          <w:tab w:val="left" w:pos="1720"/>
        </w:tabs>
      </w:pPr>
      <w:r>
        <w:t>ENSEMBLE SUMMARY</w:t>
      </w:r>
    </w:p>
    <w:p w14:paraId="15FFA697" w14:textId="77777777" w:rsidR="00DE7955" w:rsidRDefault="00DE7955" w:rsidP="00DE7955">
      <w:pPr>
        <w:tabs>
          <w:tab w:val="left" w:pos="1720"/>
        </w:tabs>
      </w:pPr>
    </w:p>
    <w:p w14:paraId="0BA6B7EA" w14:textId="77777777" w:rsidR="00DE7955" w:rsidRDefault="00DE7955" w:rsidP="00DE7955">
      <w:pPr>
        <w:tabs>
          <w:tab w:val="left" w:pos="1720"/>
        </w:tabs>
      </w:pPr>
      <w:r>
        <w:t xml:space="preserve">       n-ENSEMBLE COVERAGE n-ENSEMBLE RECALL</w:t>
      </w:r>
    </w:p>
    <w:p w14:paraId="15EA434F" w14:textId="77777777" w:rsidR="00DE7955" w:rsidRDefault="00DE7955" w:rsidP="00DE7955">
      <w:pPr>
        <w:tabs>
          <w:tab w:val="left" w:pos="1720"/>
        </w:tabs>
      </w:pPr>
      <w:r>
        <w:t>n &gt;= 1                1.00              0.98</w:t>
      </w:r>
    </w:p>
    <w:p w14:paraId="5724E31F" w14:textId="77777777" w:rsidR="00DE7955" w:rsidRDefault="00DE7955" w:rsidP="00DE7955">
      <w:pPr>
        <w:tabs>
          <w:tab w:val="left" w:pos="1720"/>
        </w:tabs>
      </w:pPr>
      <w:r>
        <w:t>n &gt;= 2                1.00              0.98</w:t>
      </w:r>
    </w:p>
    <w:p w14:paraId="3D2A09A8" w14:textId="77777777" w:rsidR="00DE7955" w:rsidRDefault="00DE7955" w:rsidP="00DE7955">
      <w:pPr>
        <w:tabs>
          <w:tab w:val="left" w:pos="1720"/>
        </w:tabs>
      </w:pPr>
      <w:r>
        <w:t>n &gt;= 3                0.96              1.00</w:t>
      </w:r>
    </w:p>
    <w:p w14:paraId="10C1535E" w14:textId="77777777" w:rsidR="00DE7955" w:rsidRDefault="00DE7955" w:rsidP="00DE7955">
      <w:pPr>
        <w:tabs>
          <w:tab w:val="left" w:pos="1720"/>
        </w:tabs>
      </w:pPr>
      <w:r>
        <w:t>n &gt;= 4                0.81              1.00</w:t>
      </w:r>
    </w:p>
    <w:p w14:paraId="63A7EEC0" w14:textId="77777777" w:rsidR="00DE7955" w:rsidRDefault="00DE7955" w:rsidP="00DE7955">
      <w:pPr>
        <w:tabs>
          <w:tab w:val="left" w:pos="1720"/>
        </w:tabs>
      </w:pPr>
    </w:p>
    <w:p w14:paraId="3C7F1F08" w14:textId="77777777" w:rsidR="00DE7955" w:rsidRDefault="00DE7955" w:rsidP="00DE7955">
      <w:pPr>
        <w:tabs>
          <w:tab w:val="left" w:pos="1720"/>
        </w:tabs>
      </w:pPr>
    </w:p>
    <w:p w14:paraId="73D6433B" w14:textId="77777777" w:rsidR="00DE7955" w:rsidRDefault="00DE7955" w:rsidP="00DE7955">
      <w:pPr>
        <w:tabs>
          <w:tab w:val="left" w:pos="1720"/>
        </w:tabs>
      </w:pPr>
      <w:r>
        <w:t>ALGORITHM PERFORMANCE</w:t>
      </w:r>
    </w:p>
    <w:p w14:paraId="7DDE19A7" w14:textId="77777777" w:rsidR="00DE7955" w:rsidRDefault="00DE7955" w:rsidP="00DE7955">
      <w:pPr>
        <w:tabs>
          <w:tab w:val="left" w:pos="1720"/>
        </w:tabs>
      </w:pPr>
    </w:p>
    <w:p w14:paraId="4C8B192C" w14:textId="77777777" w:rsidR="00DE7955" w:rsidRDefault="00DE7955" w:rsidP="00DE7955">
      <w:pPr>
        <w:tabs>
          <w:tab w:val="left" w:pos="1720"/>
        </w:tabs>
      </w:pPr>
      <w:r>
        <w:t xml:space="preserve">       SVM_PRECISION           SVM_RECALL           SVM_FSCORE </w:t>
      </w:r>
    </w:p>
    <w:p w14:paraId="0F51906B" w14:textId="77777777" w:rsidR="00DE7955" w:rsidRDefault="00DE7955" w:rsidP="00DE7955">
      <w:pPr>
        <w:tabs>
          <w:tab w:val="left" w:pos="1720"/>
        </w:tabs>
      </w:pPr>
      <w:r>
        <w:t xml:space="preserve">               1.000                1.000                1.000 </w:t>
      </w:r>
    </w:p>
    <w:p w14:paraId="471E0DC5" w14:textId="77777777" w:rsidR="00DE7955" w:rsidRDefault="00DE7955" w:rsidP="00DE7955">
      <w:pPr>
        <w:tabs>
          <w:tab w:val="left" w:pos="1720"/>
        </w:tabs>
      </w:pPr>
      <w:r>
        <w:t xml:space="preserve">   FORESTS_PRECISION       FORESTS_RECALL       FORESTS_FSCORE </w:t>
      </w:r>
    </w:p>
    <w:p w14:paraId="6703218B" w14:textId="77777777" w:rsidR="00DE7955" w:rsidRDefault="00DE7955" w:rsidP="00DE7955">
      <w:pPr>
        <w:tabs>
          <w:tab w:val="left" w:pos="1720"/>
        </w:tabs>
      </w:pPr>
      <w:r>
        <w:t xml:space="preserve">               0.965                0.965                0.965 </w:t>
      </w:r>
    </w:p>
    <w:p w14:paraId="7E2ACFAC" w14:textId="77777777" w:rsidR="00DE7955" w:rsidRDefault="00DE7955" w:rsidP="00DE7955">
      <w:pPr>
        <w:tabs>
          <w:tab w:val="left" w:pos="1720"/>
        </w:tabs>
      </w:pPr>
      <w:r>
        <w:t xml:space="preserve">      TREE_PRECISION          TREE_RECALL          TREE_FSCORE </w:t>
      </w:r>
    </w:p>
    <w:p w14:paraId="4B6DF531" w14:textId="77777777" w:rsidR="00DE7955" w:rsidRDefault="00DE7955" w:rsidP="00DE7955">
      <w:pPr>
        <w:tabs>
          <w:tab w:val="left" w:pos="1720"/>
        </w:tabs>
      </w:pPr>
      <w:r>
        <w:t xml:space="preserve">               0.825                0.820                0.810 </w:t>
      </w:r>
    </w:p>
    <w:p w14:paraId="54642E71" w14:textId="77777777" w:rsidR="00DE7955" w:rsidRDefault="00DE7955" w:rsidP="00DE7955">
      <w:pPr>
        <w:tabs>
          <w:tab w:val="left" w:pos="1720"/>
        </w:tabs>
      </w:pPr>
      <w:r>
        <w:t xml:space="preserve">MAXENTROPY_PRECISION    MAXENTROPY_RECALL    MAXENTROPY_FSCORE </w:t>
      </w:r>
    </w:p>
    <w:p w14:paraId="2256967F" w14:textId="77777777" w:rsidR="00DE7955" w:rsidRDefault="00DE7955" w:rsidP="00DE7955">
      <w:pPr>
        <w:tabs>
          <w:tab w:val="left" w:pos="1720"/>
        </w:tabs>
      </w:pPr>
      <w:r>
        <w:t xml:space="preserve">               1.000                1.000                1.000 </w:t>
      </w:r>
    </w:p>
    <w:p w14:paraId="0E520C87" w14:textId="77777777" w:rsidR="00DE7955" w:rsidRDefault="00DE7955" w:rsidP="00DE7955">
      <w:pPr>
        <w:tabs>
          <w:tab w:val="left" w:pos="1720"/>
        </w:tabs>
      </w:pPr>
    </w:p>
    <w:p w14:paraId="6ED839C3" w14:textId="77777777" w:rsidR="00DE7955" w:rsidRDefault="00DE7955" w:rsidP="00DE7955">
      <w:pPr>
        <w:tabs>
          <w:tab w:val="left" w:pos="1720"/>
        </w:tabs>
      </w:pPr>
    </w:p>
    <w:p w14:paraId="4BE48515" w14:textId="77777777" w:rsidR="00DE7955" w:rsidRDefault="00DE7955" w:rsidP="00DE7955">
      <w:pPr>
        <w:tabs>
          <w:tab w:val="left" w:pos="1720"/>
        </w:tabs>
      </w:pPr>
      <w:r>
        <w:t>&gt; cross_validate(container2,N,"TREE")</w:t>
      </w:r>
    </w:p>
    <w:p w14:paraId="18D2605B" w14:textId="77777777" w:rsidR="00DE7955" w:rsidRDefault="00DE7955" w:rsidP="00DE7955">
      <w:pPr>
        <w:tabs>
          <w:tab w:val="left" w:pos="1720"/>
        </w:tabs>
      </w:pPr>
      <w:r>
        <w:t>Fold 1 Out of Sample Accuracy = 0.7358491</w:t>
      </w:r>
    </w:p>
    <w:p w14:paraId="59C741D9" w14:textId="77777777" w:rsidR="00DE7955" w:rsidRDefault="00DE7955" w:rsidP="00DE7955">
      <w:pPr>
        <w:tabs>
          <w:tab w:val="left" w:pos="1720"/>
        </w:tabs>
      </w:pPr>
      <w:r>
        <w:t>Fold 2 Out of Sample Accuracy = 0.6909091</w:t>
      </w:r>
    </w:p>
    <w:p w14:paraId="4C3603EA" w14:textId="77777777" w:rsidR="00DE7955" w:rsidRDefault="00DE7955" w:rsidP="00DE7955">
      <w:pPr>
        <w:tabs>
          <w:tab w:val="left" w:pos="1720"/>
        </w:tabs>
      </w:pPr>
      <w:r>
        <w:t>Fold 3 Out of Sample Accuracy = 0.7657658</w:t>
      </w:r>
    </w:p>
    <w:p w14:paraId="4F40F8EE" w14:textId="77777777" w:rsidR="00DE7955" w:rsidRDefault="00DE7955" w:rsidP="00DE7955">
      <w:pPr>
        <w:tabs>
          <w:tab w:val="left" w:pos="1720"/>
        </w:tabs>
      </w:pPr>
      <w:r>
        <w:t>Fold 4 Out of Sample Accuracy = 0.7297297</w:t>
      </w:r>
    </w:p>
    <w:p w14:paraId="0A9AA2E6" w14:textId="77777777" w:rsidR="00DE7955" w:rsidRDefault="00DE7955" w:rsidP="00DE7955">
      <w:pPr>
        <w:tabs>
          <w:tab w:val="left" w:pos="1720"/>
        </w:tabs>
      </w:pPr>
      <w:r>
        <w:t>Fold 5 Out of Sample Accuracy = 0.6788991</w:t>
      </w:r>
    </w:p>
    <w:p w14:paraId="6967FC43" w14:textId="77777777" w:rsidR="00DE7955" w:rsidRDefault="00DE7955" w:rsidP="00DE7955">
      <w:pPr>
        <w:tabs>
          <w:tab w:val="left" w:pos="1720"/>
        </w:tabs>
      </w:pPr>
      <w:r>
        <w:t>Fold 6 Out of Sample Accuracy = 0.7398374</w:t>
      </w:r>
    </w:p>
    <w:p w14:paraId="554584B5" w14:textId="77777777" w:rsidR="00DE7955" w:rsidRDefault="00DE7955" w:rsidP="00DE7955">
      <w:pPr>
        <w:tabs>
          <w:tab w:val="left" w:pos="1720"/>
        </w:tabs>
      </w:pPr>
      <w:r>
        <w:t>Fold 7 Out of Sample Accuracy = 0.7196262</w:t>
      </w:r>
    </w:p>
    <w:p w14:paraId="670102F2" w14:textId="77777777" w:rsidR="00DE7955" w:rsidRDefault="00DE7955" w:rsidP="00DE7955">
      <w:pPr>
        <w:tabs>
          <w:tab w:val="left" w:pos="1720"/>
        </w:tabs>
      </w:pPr>
      <w:r>
        <w:t>Fold 8 Out of Sample Accuracy = 0.7364341</w:t>
      </w:r>
    </w:p>
    <w:p w14:paraId="2CDAED09" w14:textId="77777777" w:rsidR="00DE7955" w:rsidRDefault="00DE7955" w:rsidP="00DE7955">
      <w:pPr>
        <w:tabs>
          <w:tab w:val="left" w:pos="1720"/>
        </w:tabs>
      </w:pPr>
      <w:r>
        <w:t>Fold 9 Out of Sample Accuracy = 0.7906977</w:t>
      </w:r>
    </w:p>
    <w:p w14:paraId="65C4340E" w14:textId="77777777" w:rsidR="00DE7955" w:rsidRDefault="00DE7955" w:rsidP="00DE7955">
      <w:pPr>
        <w:tabs>
          <w:tab w:val="left" w:pos="1720"/>
        </w:tabs>
      </w:pPr>
      <w:r>
        <w:t>Fold 10 Out of Sample Accuracy = 0.7033898</w:t>
      </w:r>
    </w:p>
    <w:p w14:paraId="330DE95C" w14:textId="77777777" w:rsidR="00DE7955" w:rsidRDefault="00DE7955" w:rsidP="00DE7955">
      <w:pPr>
        <w:tabs>
          <w:tab w:val="left" w:pos="1720"/>
        </w:tabs>
      </w:pPr>
      <w:r>
        <w:t>[[1]]</w:t>
      </w:r>
    </w:p>
    <w:p w14:paraId="37BE33F5" w14:textId="77777777" w:rsidR="00DE7955" w:rsidRDefault="00DE7955" w:rsidP="00DE7955">
      <w:pPr>
        <w:tabs>
          <w:tab w:val="left" w:pos="1720"/>
        </w:tabs>
      </w:pPr>
      <w:r>
        <w:t xml:space="preserve"> [1] 0.7358491 0.6909091 0.7657658 0.7297297 0.6788991 0.7398374</w:t>
      </w:r>
    </w:p>
    <w:p w14:paraId="16DC0710" w14:textId="77777777" w:rsidR="00DE7955" w:rsidRDefault="00DE7955" w:rsidP="00DE7955">
      <w:pPr>
        <w:tabs>
          <w:tab w:val="left" w:pos="1720"/>
        </w:tabs>
      </w:pPr>
      <w:r>
        <w:t xml:space="preserve"> [7] 0.7196262 0.7364341 0.7906977 0.7033898</w:t>
      </w:r>
    </w:p>
    <w:p w14:paraId="1207A81D" w14:textId="77777777" w:rsidR="00DE7955" w:rsidRDefault="00DE7955" w:rsidP="00DE7955">
      <w:pPr>
        <w:tabs>
          <w:tab w:val="left" w:pos="1720"/>
        </w:tabs>
      </w:pPr>
    </w:p>
    <w:p w14:paraId="4AC915F5" w14:textId="77777777" w:rsidR="00DE7955" w:rsidRDefault="00DE7955" w:rsidP="00DE7955">
      <w:pPr>
        <w:tabs>
          <w:tab w:val="left" w:pos="1720"/>
        </w:tabs>
      </w:pPr>
      <w:r>
        <w:t>$meanAccuracy</w:t>
      </w:r>
    </w:p>
    <w:p w14:paraId="1F5C4567" w14:textId="77777777" w:rsidR="00DE7955" w:rsidRDefault="00DE7955" w:rsidP="00DE7955">
      <w:pPr>
        <w:tabs>
          <w:tab w:val="left" w:pos="1720"/>
        </w:tabs>
      </w:pPr>
      <w:r>
        <w:t>[1] 0.7291138</w:t>
      </w:r>
    </w:p>
    <w:p w14:paraId="31DF3B63" w14:textId="77777777" w:rsidR="00DE7955" w:rsidRDefault="00DE7955" w:rsidP="00DE7955">
      <w:pPr>
        <w:tabs>
          <w:tab w:val="left" w:pos="1720"/>
        </w:tabs>
      </w:pPr>
    </w:p>
    <w:p w14:paraId="5BF61CEE" w14:textId="77777777" w:rsidR="00DE7955" w:rsidRDefault="00DE7955" w:rsidP="00DE7955">
      <w:pPr>
        <w:tabs>
          <w:tab w:val="left" w:pos="1720"/>
        </w:tabs>
      </w:pPr>
      <w:r>
        <w:t>&gt; cross_validate(container2,N,"SVM")</w:t>
      </w:r>
    </w:p>
    <w:p w14:paraId="0BC0B9BF" w14:textId="77777777" w:rsidR="00DE7955" w:rsidRDefault="00DE7955" w:rsidP="00DE7955">
      <w:pPr>
        <w:tabs>
          <w:tab w:val="left" w:pos="1720"/>
        </w:tabs>
      </w:pPr>
      <w:r>
        <w:t>Fold 1 Out of Sample Accuracy = 0.8105263</w:t>
      </w:r>
    </w:p>
    <w:p w14:paraId="7BA27B59" w14:textId="77777777" w:rsidR="00DE7955" w:rsidRDefault="00DE7955" w:rsidP="00DE7955">
      <w:pPr>
        <w:tabs>
          <w:tab w:val="left" w:pos="1720"/>
        </w:tabs>
      </w:pPr>
      <w:r>
        <w:t>Fold 2 Out of Sample Accuracy = 0.8559322</w:t>
      </w:r>
    </w:p>
    <w:p w14:paraId="2362F08E" w14:textId="77777777" w:rsidR="00DE7955" w:rsidRDefault="00DE7955" w:rsidP="00DE7955">
      <w:pPr>
        <w:tabs>
          <w:tab w:val="left" w:pos="1720"/>
        </w:tabs>
      </w:pPr>
      <w:r>
        <w:t>Fold 3 Out of Sample Accuracy = 0.8640777</w:t>
      </w:r>
    </w:p>
    <w:p w14:paraId="25B34EBB" w14:textId="77777777" w:rsidR="00DE7955" w:rsidRDefault="00DE7955" w:rsidP="00DE7955">
      <w:pPr>
        <w:tabs>
          <w:tab w:val="left" w:pos="1720"/>
        </w:tabs>
      </w:pPr>
      <w:r>
        <w:t>Fold 4 Out of Sample Accuracy = 0.7583333</w:t>
      </w:r>
    </w:p>
    <w:p w14:paraId="6AE018EC" w14:textId="77777777" w:rsidR="00DE7955" w:rsidRDefault="00DE7955" w:rsidP="00DE7955">
      <w:pPr>
        <w:tabs>
          <w:tab w:val="left" w:pos="1720"/>
        </w:tabs>
      </w:pPr>
      <w:r>
        <w:t>Fold 5 Out of Sample Accuracy = 0.8278689</w:t>
      </w:r>
    </w:p>
    <w:p w14:paraId="32291065" w14:textId="77777777" w:rsidR="00DE7955" w:rsidRDefault="00DE7955" w:rsidP="00DE7955">
      <w:pPr>
        <w:tabs>
          <w:tab w:val="left" w:pos="1720"/>
        </w:tabs>
      </w:pPr>
      <w:r>
        <w:t>Fold 6 Out of Sample Accuracy = 0.8389831</w:t>
      </w:r>
    </w:p>
    <w:p w14:paraId="6C66B381" w14:textId="77777777" w:rsidR="00DE7955" w:rsidRDefault="00DE7955" w:rsidP="00DE7955">
      <w:pPr>
        <w:tabs>
          <w:tab w:val="left" w:pos="1720"/>
        </w:tabs>
      </w:pPr>
      <w:r>
        <w:t>Fold 7 Out of Sample Accuracy = 0.7916667</w:t>
      </w:r>
    </w:p>
    <w:p w14:paraId="3B013A46" w14:textId="77777777" w:rsidR="00DE7955" w:rsidRDefault="00DE7955" w:rsidP="00DE7955">
      <w:pPr>
        <w:tabs>
          <w:tab w:val="left" w:pos="1720"/>
        </w:tabs>
      </w:pPr>
      <w:r>
        <w:t>Fold 8 Out of Sample Accuracy = 0.8256881</w:t>
      </w:r>
    </w:p>
    <w:p w14:paraId="3925642D" w14:textId="77777777" w:rsidR="00DE7955" w:rsidRDefault="00DE7955" w:rsidP="00DE7955">
      <w:pPr>
        <w:tabs>
          <w:tab w:val="left" w:pos="1720"/>
        </w:tabs>
      </w:pPr>
      <w:r>
        <w:t>Fold 9 Out of Sample Accuracy = 0.8415842</w:t>
      </w:r>
    </w:p>
    <w:p w14:paraId="6A80D688" w14:textId="77777777" w:rsidR="00DE7955" w:rsidRDefault="00DE7955" w:rsidP="00DE7955">
      <w:pPr>
        <w:tabs>
          <w:tab w:val="left" w:pos="1720"/>
        </w:tabs>
      </w:pPr>
      <w:r>
        <w:t>Fold 10 Out of Sample Accuracy = 0.7211538</w:t>
      </w:r>
    </w:p>
    <w:p w14:paraId="6BB3047B" w14:textId="77777777" w:rsidR="00DE7955" w:rsidRDefault="00DE7955" w:rsidP="00DE7955">
      <w:pPr>
        <w:tabs>
          <w:tab w:val="left" w:pos="1720"/>
        </w:tabs>
      </w:pPr>
      <w:r>
        <w:t>[[1]]</w:t>
      </w:r>
    </w:p>
    <w:p w14:paraId="4DBFE429" w14:textId="77777777" w:rsidR="00DE7955" w:rsidRDefault="00DE7955" w:rsidP="00DE7955">
      <w:pPr>
        <w:tabs>
          <w:tab w:val="left" w:pos="1720"/>
        </w:tabs>
      </w:pPr>
      <w:r>
        <w:t xml:space="preserve"> [1] 0.8105263 0.8559322 0.8640777 0.7583333 0.8278689 0.8389831</w:t>
      </w:r>
    </w:p>
    <w:p w14:paraId="55A0CDF0" w14:textId="77777777" w:rsidR="00DE7955" w:rsidRDefault="00DE7955" w:rsidP="00DE7955">
      <w:pPr>
        <w:tabs>
          <w:tab w:val="left" w:pos="1720"/>
        </w:tabs>
      </w:pPr>
      <w:r>
        <w:t xml:space="preserve"> [7] 0.7916667 0.8256881 0.8415842 0.7211538</w:t>
      </w:r>
    </w:p>
    <w:p w14:paraId="15095040" w14:textId="77777777" w:rsidR="00DE7955" w:rsidRDefault="00DE7955" w:rsidP="00DE7955">
      <w:pPr>
        <w:tabs>
          <w:tab w:val="left" w:pos="1720"/>
        </w:tabs>
      </w:pPr>
    </w:p>
    <w:p w14:paraId="2158557C" w14:textId="77777777" w:rsidR="00DE7955" w:rsidRDefault="00DE7955" w:rsidP="00DE7955">
      <w:pPr>
        <w:tabs>
          <w:tab w:val="left" w:pos="1720"/>
        </w:tabs>
      </w:pPr>
      <w:r>
        <w:t>$meanAccuracy</w:t>
      </w:r>
    </w:p>
    <w:p w14:paraId="54D42C4B" w14:textId="77777777" w:rsidR="00DE7955" w:rsidRDefault="00DE7955" w:rsidP="00DE7955">
      <w:pPr>
        <w:tabs>
          <w:tab w:val="left" w:pos="1720"/>
        </w:tabs>
      </w:pPr>
      <w:r>
        <w:t>[1] 0.8135814</w:t>
      </w:r>
    </w:p>
    <w:p w14:paraId="6AB42690" w14:textId="77777777" w:rsidR="00DE7955" w:rsidRDefault="00DE7955" w:rsidP="00DE7955">
      <w:pPr>
        <w:tabs>
          <w:tab w:val="left" w:pos="1720"/>
        </w:tabs>
      </w:pPr>
    </w:p>
    <w:p w14:paraId="1C38630B" w14:textId="77777777" w:rsidR="00DE7955" w:rsidRDefault="00DE7955" w:rsidP="00DE7955">
      <w:pPr>
        <w:tabs>
          <w:tab w:val="left" w:pos="1720"/>
        </w:tabs>
      </w:pPr>
      <w:r>
        <w:t>&gt; cross_validate(container2,N,"MAXENT")</w:t>
      </w:r>
    </w:p>
    <w:p w14:paraId="3A3C52B8" w14:textId="77777777" w:rsidR="00DE7955" w:rsidRDefault="00DE7955" w:rsidP="00DE7955">
      <w:pPr>
        <w:tabs>
          <w:tab w:val="left" w:pos="1720"/>
        </w:tabs>
      </w:pPr>
      <w:r>
        <w:t>Fold 1 Out of Sample Accuracy = 1</w:t>
      </w:r>
    </w:p>
    <w:p w14:paraId="373E3FC0" w14:textId="77777777" w:rsidR="00DE7955" w:rsidRDefault="00DE7955" w:rsidP="00DE7955">
      <w:pPr>
        <w:tabs>
          <w:tab w:val="left" w:pos="1720"/>
        </w:tabs>
      </w:pPr>
      <w:r>
        <w:t>Fold 2 Out of Sample Accuracy = 1</w:t>
      </w:r>
    </w:p>
    <w:p w14:paraId="6A207998" w14:textId="77777777" w:rsidR="00DE7955" w:rsidRDefault="00DE7955" w:rsidP="00DE7955">
      <w:pPr>
        <w:tabs>
          <w:tab w:val="left" w:pos="1720"/>
        </w:tabs>
      </w:pPr>
      <w:r>
        <w:t>Fold 3 Out of Sample Accuracy = 0.9903846</w:t>
      </w:r>
    </w:p>
    <w:p w14:paraId="7AE5BC0B" w14:textId="77777777" w:rsidR="00DE7955" w:rsidRDefault="00DE7955" w:rsidP="00DE7955">
      <w:pPr>
        <w:tabs>
          <w:tab w:val="left" w:pos="1720"/>
        </w:tabs>
      </w:pPr>
      <w:r>
        <w:t>Fold 4 Out of Sample Accuracy = 0.9909091</w:t>
      </w:r>
    </w:p>
    <w:p w14:paraId="5A6BED8D" w14:textId="77777777" w:rsidR="00DE7955" w:rsidRDefault="00DE7955" w:rsidP="00DE7955">
      <w:pPr>
        <w:tabs>
          <w:tab w:val="left" w:pos="1720"/>
        </w:tabs>
      </w:pPr>
      <w:r>
        <w:t>Fold 5 Out of Sample Accuracy = 1</w:t>
      </w:r>
    </w:p>
    <w:p w14:paraId="7985284A" w14:textId="77777777" w:rsidR="00DE7955" w:rsidRDefault="00DE7955" w:rsidP="00DE7955">
      <w:pPr>
        <w:tabs>
          <w:tab w:val="left" w:pos="1720"/>
        </w:tabs>
      </w:pPr>
      <w:r>
        <w:t>Fold 6 Out of Sample Accuracy = 1</w:t>
      </w:r>
    </w:p>
    <w:p w14:paraId="04679892" w14:textId="77777777" w:rsidR="00DE7955" w:rsidRDefault="00DE7955" w:rsidP="00DE7955">
      <w:pPr>
        <w:tabs>
          <w:tab w:val="left" w:pos="1720"/>
        </w:tabs>
      </w:pPr>
      <w:r>
        <w:lastRenderedPageBreak/>
        <w:t>Fold 7 Out of Sample Accuracy = 1</w:t>
      </w:r>
    </w:p>
    <w:p w14:paraId="1554CBEB" w14:textId="77777777" w:rsidR="00DE7955" w:rsidRDefault="00DE7955" w:rsidP="00DE7955">
      <w:pPr>
        <w:tabs>
          <w:tab w:val="left" w:pos="1720"/>
        </w:tabs>
      </w:pPr>
      <w:r>
        <w:t>Fold 8 Out of Sample Accuracy = 1</w:t>
      </w:r>
    </w:p>
    <w:p w14:paraId="711FB6A8" w14:textId="77777777" w:rsidR="00DE7955" w:rsidRDefault="00DE7955" w:rsidP="00DE7955">
      <w:pPr>
        <w:tabs>
          <w:tab w:val="left" w:pos="1720"/>
        </w:tabs>
      </w:pPr>
      <w:r>
        <w:t>Fold 9 Out of Sample Accuracy = 0.980198</w:t>
      </w:r>
    </w:p>
    <w:p w14:paraId="68AF4563" w14:textId="77777777" w:rsidR="00DE7955" w:rsidRDefault="00DE7955" w:rsidP="00DE7955">
      <w:pPr>
        <w:tabs>
          <w:tab w:val="left" w:pos="1720"/>
        </w:tabs>
      </w:pPr>
      <w:r>
        <w:t>Fold 10 Out of Sample Accuracy = 0.9912281</w:t>
      </w:r>
    </w:p>
    <w:p w14:paraId="2705D8A2" w14:textId="77777777" w:rsidR="00DE7955" w:rsidRDefault="00DE7955" w:rsidP="00DE7955">
      <w:pPr>
        <w:tabs>
          <w:tab w:val="left" w:pos="1720"/>
        </w:tabs>
      </w:pPr>
      <w:r>
        <w:t>[[1]]</w:t>
      </w:r>
    </w:p>
    <w:p w14:paraId="26548762" w14:textId="77777777" w:rsidR="00DE7955" w:rsidRDefault="00DE7955" w:rsidP="00DE7955">
      <w:pPr>
        <w:tabs>
          <w:tab w:val="left" w:pos="1720"/>
        </w:tabs>
      </w:pPr>
      <w:r>
        <w:t xml:space="preserve"> [1] 1.0000000 1.0000000 0.9903846 0.9909091 1.0000000 1.0000000</w:t>
      </w:r>
    </w:p>
    <w:p w14:paraId="13DA8DDA" w14:textId="77777777" w:rsidR="00DE7955" w:rsidRDefault="00DE7955" w:rsidP="00DE7955">
      <w:pPr>
        <w:tabs>
          <w:tab w:val="left" w:pos="1720"/>
        </w:tabs>
      </w:pPr>
      <w:r>
        <w:t xml:space="preserve"> [7] 1.0000000 1.0000000 0.9801980 0.9912281</w:t>
      </w:r>
    </w:p>
    <w:p w14:paraId="4280901A" w14:textId="77777777" w:rsidR="00DE7955" w:rsidRDefault="00DE7955" w:rsidP="00DE7955">
      <w:pPr>
        <w:tabs>
          <w:tab w:val="left" w:pos="1720"/>
        </w:tabs>
      </w:pPr>
    </w:p>
    <w:p w14:paraId="59252038" w14:textId="77777777" w:rsidR="00DE7955" w:rsidRDefault="00DE7955" w:rsidP="00DE7955">
      <w:pPr>
        <w:tabs>
          <w:tab w:val="left" w:pos="1720"/>
        </w:tabs>
      </w:pPr>
      <w:r>
        <w:t>$meanAccuracy</w:t>
      </w:r>
    </w:p>
    <w:p w14:paraId="782CCD72" w14:textId="0051D7F8" w:rsidR="00DE7955" w:rsidRDefault="00DE7955" w:rsidP="00DE7955">
      <w:pPr>
        <w:tabs>
          <w:tab w:val="left" w:pos="1720"/>
        </w:tabs>
      </w:pPr>
      <w:r>
        <w:t>[1] 0.995272</w:t>
      </w:r>
    </w:p>
    <w:p w14:paraId="5ED6ED7B" w14:textId="77777777" w:rsidR="00DE7955" w:rsidRDefault="00DE7955" w:rsidP="00DE7955">
      <w:pPr>
        <w:tabs>
          <w:tab w:val="left" w:pos="1720"/>
        </w:tabs>
      </w:pPr>
    </w:p>
    <w:p w14:paraId="6768BF08" w14:textId="77777777" w:rsidR="002806C6" w:rsidRDefault="002806C6" w:rsidP="002806C6">
      <w:pPr>
        <w:tabs>
          <w:tab w:val="left" w:pos="1720"/>
        </w:tabs>
      </w:pPr>
      <w:r>
        <w:t>&gt; cross_validate(container2,N,"RF")</w:t>
      </w:r>
    </w:p>
    <w:p w14:paraId="38759583" w14:textId="77777777" w:rsidR="002806C6" w:rsidRDefault="002806C6" w:rsidP="002806C6">
      <w:pPr>
        <w:tabs>
          <w:tab w:val="left" w:pos="1720"/>
        </w:tabs>
      </w:pPr>
      <w:r>
        <w:t>Fold 1 Out of Sample Accuracy = 0.7636364</w:t>
      </w:r>
    </w:p>
    <w:p w14:paraId="11F582E2" w14:textId="77777777" w:rsidR="002806C6" w:rsidRDefault="002806C6" w:rsidP="002806C6">
      <w:pPr>
        <w:tabs>
          <w:tab w:val="left" w:pos="1720"/>
        </w:tabs>
      </w:pPr>
      <w:r>
        <w:t>Fold 2 Out of Sample Accuracy = 0.8165138</w:t>
      </w:r>
    </w:p>
    <w:p w14:paraId="12AAC5BC" w14:textId="77777777" w:rsidR="002806C6" w:rsidRDefault="002806C6" w:rsidP="002806C6">
      <w:pPr>
        <w:tabs>
          <w:tab w:val="left" w:pos="1720"/>
        </w:tabs>
      </w:pPr>
      <w:r>
        <w:t>Fold 3 Out of Sample Accuracy = 0.7652174</w:t>
      </w:r>
    </w:p>
    <w:p w14:paraId="3C708887" w14:textId="77777777" w:rsidR="002806C6" w:rsidRDefault="002806C6" w:rsidP="002806C6">
      <w:pPr>
        <w:tabs>
          <w:tab w:val="left" w:pos="1720"/>
        </w:tabs>
      </w:pPr>
      <w:r>
        <w:t>Fold 4 Out of Sample Accuracy = 0.7948718</w:t>
      </w:r>
    </w:p>
    <w:p w14:paraId="4432649B" w14:textId="77777777" w:rsidR="002806C6" w:rsidRDefault="002806C6" w:rsidP="002806C6">
      <w:pPr>
        <w:tabs>
          <w:tab w:val="left" w:pos="1720"/>
        </w:tabs>
      </w:pPr>
      <w:r>
        <w:t>Fold 5 Out of Sample Accuracy = 0.7614679</w:t>
      </w:r>
    </w:p>
    <w:p w14:paraId="5C4A65AC" w14:textId="77777777" w:rsidR="002806C6" w:rsidRDefault="002806C6" w:rsidP="002806C6">
      <w:pPr>
        <w:tabs>
          <w:tab w:val="left" w:pos="1720"/>
        </w:tabs>
      </w:pPr>
      <w:r>
        <w:t>Fold 6 Out of Sample Accuracy = 0.7818182</w:t>
      </w:r>
    </w:p>
    <w:p w14:paraId="2D2B6FBF" w14:textId="77777777" w:rsidR="002806C6" w:rsidRDefault="002806C6" w:rsidP="002806C6">
      <w:pPr>
        <w:tabs>
          <w:tab w:val="left" w:pos="1720"/>
        </w:tabs>
      </w:pPr>
      <w:r>
        <w:t>Fold 7 Out of Sample Accuracy = 0.7657658</w:t>
      </w:r>
    </w:p>
    <w:p w14:paraId="766ABA51" w14:textId="77777777" w:rsidR="002806C6" w:rsidRDefault="002806C6" w:rsidP="002806C6">
      <w:pPr>
        <w:tabs>
          <w:tab w:val="left" w:pos="1720"/>
        </w:tabs>
      </w:pPr>
      <w:r>
        <w:t>Fold 8 Out of Sample Accuracy = 0.8782609</w:t>
      </w:r>
    </w:p>
    <w:p w14:paraId="777A9DA6" w14:textId="77777777" w:rsidR="002806C6" w:rsidRDefault="002806C6" w:rsidP="002806C6">
      <w:pPr>
        <w:tabs>
          <w:tab w:val="left" w:pos="1720"/>
        </w:tabs>
      </w:pPr>
      <w:r>
        <w:t>Fold 9 Out of Sample Accuracy = 0.8272727</w:t>
      </w:r>
    </w:p>
    <w:p w14:paraId="35FEDC9F" w14:textId="77777777" w:rsidR="002806C6" w:rsidRDefault="002806C6" w:rsidP="002806C6">
      <w:pPr>
        <w:tabs>
          <w:tab w:val="left" w:pos="1720"/>
        </w:tabs>
      </w:pPr>
      <w:r>
        <w:t>Fold 10 Out of Sample Accuracy = 0.8365385</w:t>
      </w:r>
    </w:p>
    <w:p w14:paraId="0D628839" w14:textId="77777777" w:rsidR="002806C6" w:rsidRDefault="002806C6" w:rsidP="002806C6">
      <w:pPr>
        <w:tabs>
          <w:tab w:val="left" w:pos="1720"/>
        </w:tabs>
      </w:pPr>
      <w:r>
        <w:t>[[1]]</w:t>
      </w:r>
    </w:p>
    <w:p w14:paraId="181098A0" w14:textId="77777777" w:rsidR="002806C6" w:rsidRDefault="002806C6" w:rsidP="002806C6">
      <w:pPr>
        <w:tabs>
          <w:tab w:val="left" w:pos="1720"/>
        </w:tabs>
      </w:pPr>
      <w:r>
        <w:t xml:space="preserve"> [1] 0.7636364 0.8165138 0.7652174 0.7948718 0.7614679 0.7818182</w:t>
      </w:r>
    </w:p>
    <w:p w14:paraId="4FBBE227" w14:textId="77777777" w:rsidR="002806C6" w:rsidRDefault="002806C6" w:rsidP="002806C6">
      <w:pPr>
        <w:tabs>
          <w:tab w:val="left" w:pos="1720"/>
        </w:tabs>
      </w:pPr>
      <w:r>
        <w:t xml:space="preserve"> [7] 0.7657658 0.8782609 0.8272727 0.8365385</w:t>
      </w:r>
    </w:p>
    <w:p w14:paraId="75DFDC90" w14:textId="77777777" w:rsidR="002806C6" w:rsidRDefault="002806C6" w:rsidP="002806C6">
      <w:pPr>
        <w:tabs>
          <w:tab w:val="left" w:pos="1720"/>
        </w:tabs>
      </w:pPr>
    </w:p>
    <w:p w14:paraId="281D7DD2" w14:textId="77777777" w:rsidR="002806C6" w:rsidRDefault="002806C6" w:rsidP="002806C6">
      <w:pPr>
        <w:tabs>
          <w:tab w:val="left" w:pos="1720"/>
        </w:tabs>
      </w:pPr>
      <w:r>
        <w:t>$meanAccuracy</w:t>
      </w:r>
    </w:p>
    <w:p w14:paraId="76615DD9" w14:textId="0E709E5C" w:rsidR="00DE7955" w:rsidRDefault="002806C6" w:rsidP="002806C6">
      <w:pPr>
        <w:tabs>
          <w:tab w:val="left" w:pos="1720"/>
        </w:tabs>
      </w:pPr>
      <w:r>
        <w:t>[1] 0.7991363</w:t>
      </w:r>
    </w:p>
    <w:p w14:paraId="1177E453" w14:textId="77777777" w:rsidR="002806C6" w:rsidRDefault="002806C6" w:rsidP="002806C6">
      <w:pPr>
        <w:tabs>
          <w:tab w:val="left" w:pos="1720"/>
        </w:tabs>
      </w:pPr>
    </w:p>
    <w:p w14:paraId="3F7F00C5" w14:textId="064D5D63" w:rsidR="002806C6" w:rsidRDefault="002806C6" w:rsidP="002806C6">
      <w:pPr>
        <w:tabs>
          <w:tab w:val="left" w:pos="1720"/>
        </w:tabs>
      </w:pPr>
      <w:r>
        <w:t>spec = anc</w:t>
      </w:r>
    </w:p>
    <w:p w14:paraId="61044DF1" w14:textId="77777777" w:rsidR="002806C6" w:rsidRDefault="002806C6" w:rsidP="002806C6">
      <w:pPr>
        <w:tabs>
          <w:tab w:val="left" w:pos="1720"/>
        </w:tabs>
      </w:pPr>
    </w:p>
    <w:p w14:paraId="059AF67C" w14:textId="77777777" w:rsidR="002806C6" w:rsidRDefault="002806C6" w:rsidP="002806C6">
      <w:pPr>
        <w:tabs>
          <w:tab w:val="left" w:pos="1720"/>
        </w:tabs>
      </w:pPr>
      <w:r>
        <w:t>$SVM</w:t>
      </w:r>
    </w:p>
    <w:p w14:paraId="24EE9F08" w14:textId="77777777" w:rsidR="002806C6" w:rsidRDefault="002806C6" w:rsidP="002806C6">
      <w:pPr>
        <w:tabs>
          <w:tab w:val="left" w:pos="1720"/>
        </w:tabs>
      </w:pPr>
    </w:p>
    <w:p w14:paraId="7157C148" w14:textId="77777777" w:rsidR="002806C6" w:rsidRDefault="002806C6" w:rsidP="002806C6">
      <w:pPr>
        <w:tabs>
          <w:tab w:val="left" w:pos="1720"/>
        </w:tabs>
      </w:pPr>
      <w:r>
        <w:t>Call:</w:t>
      </w:r>
    </w:p>
    <w:p w14:paraId="4E9EDD05" w14:textId="77777777" w:rsidR="002806C6" w:rsidRDefault="002806C6" w:rsidP="002806C6">
      <w:pPr>
        <w:tabs>
          <w:tab w:val="left" w:pos="1720"/>
        </w:tabs>
      </w:pPr>
      <w:r>
        <w:t xml:space="preserve">svm.default(x = container@training_matrix, y = container@training_codes, </w:t>
      </w:r>
    </w:p>
    <w:p w14:paraId="3F91D804" w14:textId="77777777" w:rsidR="002806C6" w:rsidRDefault="002806C6" w:rsidP="002806C6">
      <w:pPr>
        <w:tabs>
          <w:tab w:val="left" w:pos="1720"/>
        </w:tabs>
      </w:pPr>
      <w:r>
        <w:t xml:space="preserve">    kernel = kernel, cost = cost, cross = cross, probability = TRUE, </w:t>
      </w:r>
    </w:p>
    <w:p w14:paraId="5918EB11" w14:textId="77777777" w:rsidR="002806C6" w:rsidRDefault="002806C6" w:rsidP="002806C6">
      <w:pPr>
        <w:tabs>
          <w:tab w:val="left" w:pos="1720"/>
        </w:tabs>
      </w:pPr>
      <w:r>
        <w:t xml:space="preserve">    method = method)</w:t>
      </w:r>
    </w:p>
    <w:p w14:paraId="2BFECE4F" w14:textId="77777777" w:rsidR="002806C6" w:rsidRDefault="002806C6" w:rsidP="002806C6">
      <w:pPr>
        <w:tabs>
          <w:tab w:val="left" w:pos="1720"/>
        </w:tabs>
      </w:pPr>
    </w:p>
    <w:p w14:paraId="693D6C16" w14:textId="77777777" w:rsidR="002806C6" w:rsidRDefault="002806C6" w:rsidP="002806C6">
      <w:pPr>
        <w:tabs>
          <w:tab w:val="left" w:pos="1720"/>
        </w:tabs>
      </w:pPr>
    </w:p>
    <w:p w14:paraId="74687B74" w14:textId="77777777" w:rsidR="002806C6" w:rsidRDefault="002806C6" w:rsidP="002806C6">
      <w:pPr>
        <w:tabs>
          <w:tab w:val="left" w:pos="1720"/>
        </w:tabs>
      </w:pPr>
      <w:r>
        <w:t>Parameters:</w:t>
      </w:r>
    </w:p>
    <w:p w14:paraId="67550DD2" w14:textId="77777777" w:rsidR="002806C6" w:rsidRDefault="002806C6" w:rsidP="002806C6">
      <w:pPr>
        <w:tabs>
          <w:tab w:val="left" w:pos="1720"/>
        </w:tabs>
      </w:pPr>
      <w:r>
        <w:t xml:space="preserve">   SVM-Type:  C-classification </w:t>
      </w:r>
    </w:p>
    <w:p w14:paraId="450014B8" w14:textId="77777777" w:rsidR="002806C6" w:rsidRDefault="002806C6" w:rsidP="002806C6">
      <w:pPr>
        <w:tabs>
          <w:tab w:val="left" w:pos="1720"/>
        </w:tabs>
      </w:pPr>
      <w:r>
        <w:t xml:space="preserve"> SVM-Kernel:  radial </w:t>
      </w:r>
    </w:p>
    <w:p w14:paraId="2F27B21C" w14:textId="77777777" w:rsidR="002806C6" w:rsidRDefault="002806C6" w:rsidP="002806C6">
      <w:pPr>
        <w:tabs>
          <w:tab w:val="left" w:pos="1720"/>
        </w:tabs>
      </w:pPr>
      <w:r>
        <w:t xml:space="preserve">       cost:  100 </w:t>
      </w:r>
    </w:p>
    <w:p w14:paraId="20E898CB" w14:textId="77777777" w:rsidR="002806C6" w:rsidRDefault="002806C6" w:rsidP="002806C6">
      <w:pPr>
        <w:tabs>
          <w:tab w:val="left" w:pos="1720"/>
        </w:tabs>
      </w:pPr>
      <w:r>
        <w:t xml:space="preserve">      gamma:  0.0005324814 </w:t>
      </w:r>
    </w:p>
    <w:p w14:paraId="163A5534" w14:textId="77777777" w:rsidR="002806C6" w:rsidRDefault="002806C6" w:rsidP="002806C6">
      <w:pPr>
        <w:tabs>
          <w:tab w:val="left" w:pos="1720"/>
        </w:tabs>
      </w:pPr>
    </w:p>
    <w:p w14:paraId="56E35ADF" w14:textId="77777777" w:rsidR="002806C6" w:rsidRDefault="002806C6" w:rsidP="002806C6">
      <w:pPr>
        <w:tabs>
          <w:tab w:val="left" w:pos="1720"/>
        </w:tabs>
      </w:pPr>
      <w:r>
        <w:t>Number of Support Vectors:  976</w:t>
      </w:r>
    </w:p>
    <w:p w14:paraId="6B21F294" w14:textId="77777777" w:rsidR="002806C6" w:rsidRDefault="002806C6" w:rsidP="002806C6">
      <w:pPr>
        <w:tabs>
          <w:tab w:val="left" w:pos="1720"/>
        </w:tabs>
      </w:pPr>
    </w:p>
    <w:p w14:paraId="1064023E" w14:textId="77777777" w:rsidR="002806C6" w:rsidRDefault="002806C6" w:rsidP="002806C6">
      <w:pPr>
        <w:tabs>
          <w:tab w:val="left" w:pos="1720"/>
        </w:tabs>
      </w:pPr>
    </w:p>
    <w:p w14:paraId="67B6BC58" w14:textId="77777777" w:rsidR="002806C6" w:rsidRDefault="002806C6" w:rsidP="002806C6">
      <w:pPr>
        <w:tabs>
          <w:tab w:val="left" w:pos="1720"/>
        </w:tabs>
      </w:pPr>
      <w:r>
        <w:t>$TREE</w:t>
      </w:r>
    </w:p>
    <w:p w14:paraId="6864622B" w14:textId="77777777" w:rsidR="002806C6" w:rsidRDefault="002806C6" w:rsidP="002806C6">
      <w:pPr>
        <w:tabs>
          <w:tab w:val="left" w:pos="1720"/>
        </w:tabs>
      </w:pPr>
      <w:r>
        <w:t>node), split, n, deviance, yval, (yprob)</w:t>
      </w:r>
    </w:p>
    <w:p w14:paraId="6E170288" w14:textId="77777777" w:rsidR="002806C6" w:rsidRDefault="002806C6" w:rsidP="002806C6">
      <w:pPr>
        <w:tabs>
          <w:tab w:val="left" w:pos="1720"/>
        </w:tabs>
      </w:pPr>
      <w:r>
        <w:t xml:space="preserve">      * denotes terminal node</w:t>
      </w:r>
    </w:p>
    <w:p w14:paraId="03C8FF5D" w14:textId="77777777" w:rsidR="002806C6" w:rsidRDefault="002806C6" w:rsidP="002806C6">
      <w:pPr>
        <w:tabs>
          <w:tab w:val="left" w:pos="1720"/>
        </w:tabs>
      </w:pPr>
    </w:p>
    <w:p w14:paraId="50F95240" w14:textId="77777777" w:rsidR="002806C6" w:rsidRDefault="002806C6" w:rsidP="002806C6">
      <w:pPr>
        <w:tabs>
          <w:tab w:val="left" w:pos="1720"/>
        </w:tabs>
      </w:pPr>
      <w:r>
        <w:t xml:space="preserve">    1) root 1000 1386.000 2 ( 0.49900 0.50100 )  </w:t>
      </w:r>
    </w:p>
    <w:p w14:paraId="07D53553" w14:textId="77777777" w:rsidR="002806C6" w:rsidRDefault="002806C6" w:rsidP="002806C6">
      <w:pPr>
        <w:tabs>
          <w:tab w:val="left" w:pos="1720"/>
        </w:tabs>
      </w:pPr>
      <w:r>
        <w:t xml:space="preserve">      2) X712 &lt; 0.122068 936 1293.000 1 ( 0.53312 0.46688 )  </w:t>
      </w:r>
    </w:p>
    <w:p w14:paraId="196B5CFD" w14:textId="77777777" w:rsidR="002806C6" w:rsidRDefault="002806C6" w:rsidP="002806C6">
      <w:pPr>
        <w:tabs>
          <w:tab w:val="left" w:pos="1720"/>
        </w:tabs>
      </w:pPr>
      <w:r>
        <w:t xml:space="preserve">        4) X698 &lt; 0.29003 858 1176.000 1 ( 0.56177 0.43823 )  </w:t>
      </w:r>
    </w:p>
    <w:p w14:paraId="46DB135A" w14:textId="77777777" w:rsidR="002806C6" w:rsidRDefault="002806C6" w:rsidP="002806C6">
      <w:pPr>
        <w:tabs>
          <w:tab w:val="left" w:pos="1720"/>
        </w:tabs>
      </w:pPr>
      <w:r>
        <w:t xml:space="preserve">          8) X414 &lt; 0.129099 837 1141.000 1 ( 0.57587 0.42413 )  </w:t>
      </w:r>
    </w:p>
    <w:p w14:paraId="5D823B6F" w14:textId="77777777" w:rsidR="002806C6" w:rsidRDefault="002806C6" w:rsidP="002806C6">
      <w:pPr>
        <w:tabs>
          <w:tab w:val="left" w:pos="1720"/>
        </w:tabs>
      </w:pPr>
      <w:r>
        <w:lastRenderedPageBreak/>
        <w:t xml:space="preserve">           16) X29 &lt; 0.150756 816 1105.000 1 ( 0.58946 0.41054 )  </w:t>
      </w:r>
    </w:p>
    <w:p w14:paraId="682F060F" w14:textId="77777777" w:rsidR="002806C6" w:rsidRDefault="002806C6" w:rsidP="002806C6">
      <w:pPr>
        <w:tabs>
          <w:tab w:val="left" w:pos="1720"/>
        </w:tabs>
      </w:pPr>
      <w:r>
        <w:t xml:space="preserve">             32) X1090 &lt; 0.277968 794 1067.000 1 ( 0.60327 0.39673 )  </w:t>
      </w:r>
    </w:p>
    <w:p w14:paraId="6F086D80" w14:textId="77777777" w:rsidR="002806C6" w:rsidRDefault="002806C6" w:rsidP="002806C6">
      <w:pPr>
        <w:tabs>
          <w:tab w:val="left" w:pos="1720"/>
        </w:tabs>
      </w:pPr>
      <w:r>
        <w:t xml:space="preserve">               64) X588 &lt; 0.134704 782 1044.000 1 ( 0.61253 0.38747 )  </w:t>
      </w:r>
    </w:p>
    <w:p w14:paraId="315DB19A" w14:textId="77777777" w:rsidR="002806C6" w:rsidRDefault="002806C6" w:rsidP="002806C6">
      <w:pPr>
        <w:tabs>
          <w:tab w:val="left" w:pos="1720"/>
        </w:tabs>
      </w:pPr>
      <w:r>
        <w:t xml:space="preserve">                128) X656 &lt; 0.427731 770 1021.000 1 ( 0.62208 0.37792 )  </w:t>
      </w:r>
    </w:p>
    <w:p w14:paraId="72731C36" w14:textId="77777777" w:rsidR="002806C6" w:rsidRDefault="002806C6" w:rsidP="002806C6">
      <w:pPr>
        <w:tabs>
          <w:tab w:val="left" w:pos="1720"/>
        </w:tabs>
      </w:pPr>
      <w:r>
        <w:t xml:space="preserve">                  256) X86 &lt; 0.188982 761 1003.000 1 ( 0.62943 0.37057 )  </w:t>
      </w:r>
    </w:p>
    <w:p w14:paraId="450E3775" w14:textId="77777777" w:rsidR="002806C6" w:rsidRDefault="002806C6" w:rsidP="002806C6">
      <w:pPr>
        <w:tabs>
          <w:tab w:val="left" w:pos="1720"/>
        </w:tabs>
      </w:pPr>
      <w:r>
        <w:t xml:space="preserve">                    512) X556 &lt; 0.130066 753  987.400 1 ( 0.63612 0.36388 )  </w:t>
      </w:r>
    </w:p>
    <w:p w14:paraId="4D725673" w14:textId="77777777" w:rsidR="002806C6" w:rsidRDefault="002806C6" w:rsidP="002806C6">
      <w:pPr>
        <w:tabs>
          <w:tab w:val="left" w:pos="1720"/>
        </w:tabs>
      </w:pPr>
      <w:r>
        <w:t xml:space="preserve">                     1024) X957 &lt; 0.393106 745  971.000 1 ( 0.64295 0.35705 )  </w:t>
      </w:r>
    </w:p>
    <w:p w14:paraId="366B568A" w14:textId="77777777" w:rsidR="002806C6" w:rsidRDefault="002806C6" w:rsidP="002806C6">
      <w:pPr>
        <w:tabs>
          <w:tab w:val="left" w:pos="1720"/>
        </w:tabs>
      </w:pPr>
      <w:r>
        <w:t xml:space="preserve">                       2048) X958 &lt; 0.166667 737  954.400 1 ( 0.64993 0.35007 )  </w:t>
      </w:r>
    </w:p>
    <w:p w14:paraId="4EE3C107" w14:textId="77777777" w:rsidR="002806C6" w:rsidRDefault="002806C6" w:rsidP="002806C6">
      <w:pPr>
        <w:tabs>
          <w:tab w:val="left" w:pos="1720"/>
        </w:tabs>
      </w:pPr>
      <w:r>
        <w:t xml:space="preserve">                         4096) X1195 &lt; 0.166667 729  937.400 1 ( 0.65706 0.34294 )  </w:t>
      </w:r>
    </w:p>
    <w:p w14:paraId="1270FBAB" w14:textId="77777777" w:rsidR="002806C6" w:rsidRDefault="002806C6" w:rsidP="002806C6">
      <w:pPr>
        <w:tabs>
          <w:tab w:val="left" w:pos="1720"/>
        </w:tabs>
      </w:pPr>
      <w:r>
        <w:t xml:space="preserve">                           8192) X138 &lt; 0.30887 706  895.500 1 ( 0.66997 0.33003 )  </w:t>
      </w:r>
    </w:p>
    <w:p w14:paraId="13738599" w14:textId="77777777" w:rsidR="002806C6" w:rsidRDefault="002806C6" w:rsidP="002806C6">
      <w:pPr>
        <w:tabs>
          <w:tab w:val="left" w:pos="1720"/>
        </w:tabs>
      </w:pPr>
      <w:r>
        <w:t xml:space="preserve">                            16384) X752 &lt; 0.176777 699  879.800 1 ( 0.67668 0.32332 ) *</w:t>
      </w:r>
    </w:p>
    <w:p w14:paraId="51D8F414" w14:textId="77777777" w:rsidR="002806C6" w:rsidRDefault="002806C6" w:rsidP="002806C6">
      <w:pPr>
        <w:tabs>
          <w:tab w:val="left" w:pos="1720"/>
        </w:tabs>
      </w:pPr>
      <w:r>
        <w:t xml:space="preserve">                            16385) X752 &gt; 0.176777 7    0.000 2 ( 0.00000 1.00000 ) *</w:t>
      </w:r>
    </w:p>
    <w:p w14:paraId="0B1897A2" w14:textId="77777777" w:rsidR="002806C6" w:rsidRDefault="002806C6" w:rsidP="002806C6">
      <w:pPr>
        <w:tabs>
          <w:tab w:val="left" w:pos="1720"/>
        </w:tabs>
      </w:pPr>
      <w:r>
        <w:t xml:space="preserve">                           8193) X138 &gt; 0.30887 23   26.400 2 ( 0.26087 0.73913 ) *</w:t>
      </w:r>
    </w:p>
    <w:p w14:paraId="497DD8B3" w14:textId="77777777" w:rsidR="002806C6" w:rsidRDefault="002806C6" w:rsidP="002806C6">
      <w:pPr>
        <w:tabs>
          <w:tab w:val="left" w:pos="1720"/>
        </w:tabs>
      </w:pPr>
      <w:r>
        <w:t xml:space="preserve">                         4097) X1195 &gt; 0.166667 8    0.000 2 ( 0.00000 1.00000 ) *</w:t>
      </w:r>
    </w:p>
    <w:p w14:paraId="7BEF235D" w14:textId="77777777" w:rsidR="002806C6" w:rsidRDefault="002806C6" w:rsidP="002806C6">
      <w:pPr>
        <w:tabs>
          <w:tab w:val="left" w:pos="1720"/>
        </w:tabs>
      </w:pPr>
      <w:r>
        <w:t xml:space="preserve">                       2049) X958 &gt; 0.166667 8    0.000 2 ( 0.00000 1.00000 ) *</w:t>
      </w:r>
    </w:p>
    <w:p w14:paraId="202CACE9" w14:textId="77777777" w:rsidR="002806C6" w:rsidRDefault="002806C6" w:rsidP="002806C6">
      <w:pPr>
        <w:tabs>
          <w:tab w:val="left" w:pos="1720"/>
        </w:tabs>
      </w:pPr>
      <w:r>
        <w:t xml:space="preserve">                     1025) X957 &gt; 0.393106 8    0.000 2 ( 0.00000 1.00000 ) *</w:t>
      </w:r>
    </w:p>
    <w:p w14:paraId="6CF21F83" w14:textId="77777777" w:rsidR="002806C6" w:rsidRDefault="002806C6" w:rsidP="002806C6">
      <w:pPr>
        <w:tabs>
          <w:tab w:val="left" w:pos="1720"/>
        </w:tabs>
      </w:pPr>
      <w:r>
        <w:t xml:space="preserve">                    513) X556 &gt; 0.130066 8    0.000 2 ( 0.00000 1.00000 ) *</w:t>
      </w:r>
    </w:p>
    <w:p w14:paraId="1FAFDFA0" w14:textId="77777777" w:rsidR="002806C6" w:rsidRDefault="002806C6" w:rsidP="002806C6">
      <w:pPr>
        <w:tabs>
          <w:tab w:val="left" w:pos="1720"/>
        </w:tabs>
      </w:pPr>
      <w:r>
        <w:t xml:space="preserve">                  257) X86 &gt; 0.188982 9    0.000 2 ( 0.00000 1.00000 ) *</w:t>
      </w:r>
    </w:p>
    <w:p w14:paraId="3922BA7E" w14:textId="77777777" w:rsidR="002806C6" w:rsidRDefault="002806C6" w:rsidP="002806C6">
      <w:pPr>
        <w:tabs>
          <w:tab w:val="left" w:pos="1720"/>
        </w:tabs>
      </w:pPr>
      <w:r>
        <w:t xml:space="preserve">                129) X656 &gt; 0.427731 12    0.000 2 ( 0.00000 1.00000 ) *</w:t>
      </w:r>
    </w:p>
    <w:p w14:paraId="0459448D" w14:textId="77777777" w:rsidR="002806C6" w:rsidRDefault="002806C6" w:rsidP="002806C6">
      <w:pPr>
        <w:tabs>
          <w:tab w:val="left" w:pos="1720"/>
        </w:tabs>
      </w:pPr>
      <w:r>
        <w:t xml:space="preserve">               65) X588 &gt; 0.134704 12    0.000 2 ( 0.00000 1.00000 ) *</w:t>
      </w:r>
    </w:p>
    <w:p w14:paraId="6FA7815A" w14:textId="77777777" w:rsidR="002806C6" w:rsidRDefault="002806C6" w:rsidP="002806C6">
      <w:pPr>
        <w:tabs>
          <w:tab w:val="left" w:pos="1720"/>
        </w:tabs>
      </w:pPr>
      <w:r>
        <w:t xml:space="preserve">             33) X1090 &gt; 0.277968 22   13.400 2 ( 0.09091 0.90909 ) *</w:t>
      </w:r>
    </w:p>
    <w:p w14:paraId="081A5960" w14:textId="77777777" w:rsidR="002806C6" w:rsidRDefault="002806C6" w:rsidP="002806C6">
      <w:pPr>
        <w:tabs>
          <w:tab w:val="left" w:pos="1720"/>
        </w:tabs>
      </w:pPr>
      <w:r>
        <w:t xml:space="preserve">           17) X29 &gt; 0.150756 21    8.041 2 ( 0.04762 0.95238 ) *</w:t>
      </w:r>
    </w:p>
    <w:p w14:paraId="75E37F21" w14:textId="77777777" w:rsidR="002806C6" w:rsidRDefault="002806C6" w:rsidP="002806C6">
      <w:pPr>
        <w:tabs>
          <w:tab w:val="left" w:pos="1720"/>
        </w:tabs>
      </w:pPr>
      <w:r>
        <w:t xml:space="preserve">          9) X414 &gt; 0.129099 21    0.000 2 ( 0.00000 1.00000 ) *</w:t>
      </w:r>
    </w:p>
    <w:p w14:paraId="33910B3A" w14:textId="77777777" w:rsidR="002806C6" w:rsidRDefault="002806C6" w:rsidP="002806C6">
      <w:pPr>
        <w:tabs>
          <w:tab w:val="left" w:pos="1720"/>
        </w:tabs>
      </w:pPr>
      <w:r>
        <w:t xml:space="preserve">        5) X698 &gt; 0.29003 78   81.790 2 ( 0.21795 0.78205 ) *</w:t>
      </w:r>
    </w:p>
    <w:p w14:paraId="5E687BD2" w14:textId="77777777" w:rsidR="002806C6" w:rsidRDefault="002806C6" w:rsidP="002806C6">
      <w:pPr>
        <w:tabs>
          <w:tab w:val="left" w:pos="1720"/>
        </w:tabs>
      </w:pPr>
      <w:r>
        <w:t xml:space="preserve">      3) X712 &gt; 0.122068 64    0.000 2 ( 0.00000 1.00000 ) *</w:t>
      </w:r>
    </w:p>
    <w:p w14:paraId="696319A1" w14:textId="77777777" w:rsidR="002806C6" w:rsidRDefault="002806C6" w:rsidP="002806C6">
      <w:pPr>
        <w:tabs>
          <w:tab w:val="left" w:pos="1720"/>
        </w:tabs>
      </w:pPr>
    </w:p>
    <w:p w14:paraId="19DB1660" w14:textId="77777777" w:rsidR="002806C6" w:rsidRDefault="002806C6" w:rsidP="002806C6">
      <w:pPr>
        <w:tabs>
          <w:tab w:val="left" w:pos="1720"/>
        </w:tabs>
      </w:pPr>
      <w:r>
        <w:t>$RF</w:t>
      </w:r>
    </w:p>
    <w:p w14:paraId="04F60F09" w14:textId="77777777" w:rsidR="002806C6" w:rsidRDefault="002806C6" w:rsidP="002806C6">
      <w:pPr>
        <w:tabs>
          <w:tab w:val="left" w:pos="1720"/>
        </w:tabs>
      </w:pPr>
    </w:p>
    <w:p w14:paraId="6EAB7B8C" w14:textId="77777777" w:rsidR="002806C6" w:rsidRDefault="002806C6" w:rsidP="002806C6">
      <w:pPr>
        <w:tabs>
          <w:tab w:val="left" w:pos="1720"/>
        </w:tabs>
      </w:pPr>
      <w:r>
        <w:t>Call:</w:t>
      </w:r>
    </w:p>
    <w:p w14:paraId="43AF9B4D" w14:textId="77777777" w:rsidR="002806C6" w:rsidRDefault="002806C6" w:rsidP="002806C6">
      <w:pPr>
        <w:tabs>
          <w:tab w:val="left" w:pos="1720"/>
        </w:tabs>
      </w:pPr>
      <w:r>
        <w:t xml:space="preserve"> randomForest(x = as.matrix(container@training_matrix), y = container@training_codes,      ntree = ntree) </w:t>
      </w:r>
    </w:p>
    <w:p w14:paraId="42E5B31D" w14:textId="77777777" w:rsidR="002806C6" w:rsidRDefault="002806C6" w:rsidP="002806C6">
      <w:pPr>
        <w:tabs>
          <w:tab w:val="left" w:pos="1720"/>
        </w:tabs>
      </w:pPr>
      <w:r>
        <w:t xml:space="preserve">               Type of random forest: classification</w:t>
      </w:r>
    </w:p>
    <w:p w14:paraId="011526B9" w14:textId="77777777" w:rsidR="002806C6" w:rsidRDefault="002806C6" w:rsidP="002806C6">
      <w:pPr>
        <w:tabs>
          <w:tab w:val="left" w:pos="1720"/>
        </w:tabs>
      </w:pPr>
      <w:r>
        <w:t xml:space="preserve">                     Number of trees: 200</w:t>
      </w:r>
    </w:p>
    <w:p w14:paraId="237B29C0" w14:textId="77777777" w:rsidR="002806C6" w:rsidRDefault="002806C6" w:rsidP="002806C6">
      <w:pPr>
        <w:tabs>
          <w:tab w:val="left" w:pos="1720"/>
        </w:tabs>
      </w:pPr>
      <w:r>
        <w:t>No. of variables tried at each split: 43</w:t>
      </w:r>
    </w:p>
    <w:p w14:paraId="46FD7A7A" w14:textId="77777777" w:rsidR="002806C6" w:rsidRDefault="002806C6" w:rsidP="002806C6">
      <w:pPr>
        <w:tabs>
          <w:tab w:val="left" w:pos="1720"/>
        </w:tabs>
      </w:pPr>
    </w:p>
    <w:p w14:paraId="0550637E" w14:textId="77777777" w:rsidR="002806C6" w:rsidRDefault="002806C6" w:rsidP="002806C6">
      <w:pPr>
        <w:tabs>
          <w:tab w:val="left" w:pos="1720"/>
        </w:tabs>
      </w:pPr>
      <w:r>
        <w:t xml:space="preserve">        OOB estimate of  error rate: 23.4%</w:t>
      </w:r>
    </w:p>
    <w:p w14:paraId="78058760" w14:textId="77777777" w:rsidR="002806C6" w:rsidRDefault="002806C6" w:rsidP="002806C6">
      <w:pPr>
        <w:tabs>
          <w:tab w:val="left" w:pos="1720"/>
        </w:tabs>
      </w:pPr>
      <w:r>
        <w:t>Confusion matrix:</w:t>
      </w:r>
    </w:p>
    <w:p w14:paraId="07276D55" w14:textId="77777777" w:rsidR="002806C6" w:rsidRDefault="002806C6" w:rsidP="002806C6">
      <w:pPr>
        <w:tabs>
          <w:tab w:val="left" w:pos="1720"/>
        </w:tabs>
      </w:pPr>
      <w:r>
        <w:t xml:space="preserve">    1   2 class.error</w:t>
      </w:r>
    </w:p>
    <w:p w14:paraId="0E9A084F" w14:textId="77777777" w:rsidR="002806C6" w:rsidRDefault="002806C6" w:rsidP="002806C6">
      <w:pPr>
        <w:tabs>
          <w:tab w:val="left" w:pos="1720"/>
        </w:tabs>
      </w:pPr>
      <w:r>
        <w:t>1 421  78   0.1563126</w:t>
      </w:r>
    </w:p>
    <w:p w14:paraId="7D2F127B" w14:textId="463D7B8A" w:rsidR="002806C6" w:rsidRDefault="002806C6" w:rsidP="002806C6">
      <w:pPr>
        <w:tabs>
          <w:tab w:val="left" w:pos="1720"/>
        </w:tabs>
      </w:pPr>
      <w:r>
        <w:t>2 156 345   0.3113772</w:t>
      </w:r>
    </w:p>
    <w:p w14:paraId="3FB949DB" w14:textId="77777777" w:rsidR="002806C6" w:rsidRDefault="002806C6" w:rsidP="002806C6">
      <w:pPr>
        <w:tabs>
          <w:tab w:val="left" w:pos="1720"/>
        </w:tabs>
      </w:pPr>
    </w:p>
    <w:p w14:paraId="42531F8A" w14:textId="77777777" w:rsidR="002806C6" w:rsidRDefault="002806C6" w:rsidP="002806C6">
      <w:pPr>
        <w:tabs>
          <w:tab w:val="left" w:pos="1720"/>
        </w:tabs>
      </w:pPr>
    </w:p>
    <w:p w14:paraId="09EDC7D4" w14:textId="659C5FF8" w:rsidR="002806C6" w:rsidRDefault="002806C6" w:rsidP="002806C6">
      <w:pPr>
        <w:tabs>
          <w:tab w:val="left" w:pos="1720"/>
        </w:tabs>
      </w:pPr>
      <w:r>
        <w:t>recall accuracy</w:t>
      </w:r>
    </w:p>
    <w:p w14:paraId="0217C991" w14:textId="007937C1" w:rsidR="002806C6" w:rsidRDefault="002806C6" w:rsidP="002806C6">
      <w:pPr>
        <w:tabs>
          <w:tab w:val="left" w:pos="1720"/>
        </w:tabs>
      </w:pPr>
      <w:r>
        <w:t>svm: 91.81818</w:t>
      </w:r>
    </w:p>
    <w:p w14:paraId="055DF47E" w14:textId="7B0F2141" w:rsidR="002806C6" w:rsidRDefault="002806C6" w:rsidP="002806C6">
      <w:pPr>
        <w:tabs>
          <w:tab w:val="left" w:pos="1720"/>
        </w:tabs>
      </w:pPr>
      <w:r>
        <w:t>tree:80.90</w:t>
      </w:r>
    </w:p>
    <w:p w14:paraId="0D867A51" w14:textId="3D390466" w:rsidR="002806C6" w:rsidRDefault="002806C6" w:rsidP="002806C6">
      <w:pPr>
        <w:tabs>
          <w:tab w:val="left" w:pos="1720"/>
        </w:tabs>
      </w:pPr>
      <w:r>
        <w:t>max:100</w:t>
      </w:r>
    </w:p>
    <w:p w14:paraId="0E7BC4C9" w14:textId="07B1CE68" w:rsidR="002806C6" w:rsidRDefault="002806C6" w:rsidP="002806C6">
      <w:pPr>
        <w:tabs>
          <w:tab w:val="left" w:pos="1720"/>
        </w:tabs>
      </w:pPr>
      <w:r>
        <w:t>rf:97.27273</w:t>
      </w:r>
    </w:p>
    <w:p w14:paraId="4573D4A6" w14:textId="77777777" w:rsidR="002806C6" w:rsidRDefault="002806C6" w:rsidP="002806C6">
      <w:pPr>
        <w:tabs>
          <w:tab w:val="left" w:pos="1720"/>
        </w:tabs>
      </w:pPr>
    </w:p>
    <w:p w14:paraId="4E3A2A77" w14:textId="77777777" w:rsidR="00F7711C" w:rsidRDefault="00F7711C" w:rsidP="00F7711C">
      <w:pPr>
        <w:tabs>
          <w:tab w:val="left" w:pos="1720"/>
        </w:tabs>
      </w:pPr>
      <w:r>
        <w:t>ENSEMBLE SUMMARY</w:t>
      </w:r>
    </w:p>
    <w:p w14:paraId="287BFAD0" w14:textId="77777777" w:rsidR="00F7711C" w:rsidRDefault="00F7711C" w:rsidP="00F7711C">
      <w:pPr>
        <w:tabs>
          <w:tab w:val="left" w:pos="1720"/>
        </w:tabs>
      </w:pPr>
    </w:p>
    <w:p w14:paraId="3751C066" w14:textId="77777777" w:rsidR="00F7711C" w:rsidRDefault="00F7711C" w:rsidP="00F7711C">
      <w:pPr>
        <w:tabs>
          <w:tab w:val="left" w:pos="1720"/>
        </w:tabs>
      </w:pPr>
      <w:r>
        <w:t xml:space="preserve">       n-ENSEMBLE COVERAGE n-ENSEMBLE RECALL</w:t>
      </w:r>
    </w:p>
    <w:p w14:paraId="564EE3CB" w14:textId="77777777" w:rsidR="00F7711C" w:rsidRDefault="00F7711C" w:rsidP="00F7711C">
      <w:pPr>
        <w:tabs>
          <w:tab w:val="left" w:pos="1720"/>
        </w:tabs>
      </w:pPr>
      <w:r>
        <w:t>n &gt;= 1                1.00              0.92</w:t>
      </w:r>
    </w:p>
    <w:p w14:paraId="2B85BB50" w14:textId="77777777" w:rsidR="00F7711C" w:rsidRDefault="00F7711C" w:rsidP="00F7711C">
      <w:pPr>
        <w:tabs>
          <w:tab w:val="left" w:pos="1720"/>
        </w:tabs>
      </w:pPr>
      <w:r>
        <w:t>n &gt;= 2                1.00              0.92</w:t>
      </w:r>
    </w:p>
    <w:p w14:paraId="446FBA5D" w14:textId="77777777" w:rsidR="00F7711C" w:rsidRDefault="00F7711C" w:rsidP="00F7711C">
      <w:pPr>
        <w:tabs>
          <w:tab w:val="left" w:pos="1720"/>
        </w:tabs>
      </w:pPr>
      <w:r>
        <w:t>n &gt;= 3                0.94              0.98</w:t>
      </w:r>
    </w:p>
    <w:p w14:paraId="0D4D5482" w14:textId="77777777" w:rsidR="00F7711C" w:rsidRDefault="00F7711C" w:rsidP="00F7711C">
      <w:pPr>
        <w:tabs>
          <w:tab w:val="left" w:pos="1720"/>
        </w:tabs>
      </w:pPr>
      <w:r>
        <w:t>n &gt;= 4                0.80              1.00</w:t>
      </w:r>
    </w:p>
    <w:p w14:paraId="6AAFC715" w14:textId="77777777" w:rsidR="00F7711C" w:rsidRDefault="00F7711C" w:rsidP="00F7711C">
      <w:pPr>
        <w:tabs>
          <w:tab w:val="left" w:pos="1720"/>
        </w:tabs>
      </w:pPr>
    </w:p>
    <w:p w14:paraId="747551E2" w14:textId="77777777" w:rsidR="00F7711C" w:rsidRDefault="00F7711C" w:rsidP="00F7711C">
      <w:pPr>
        <w:tabs>
          <w:tab w:val="left" w:pos="1720"/>
        </w:tabs>
      </w:pPr>
    </w:p>
    <w:p w14:paraId="53D34276" w14:textId="77777777" w:rsidR="00F7711C" w:rsidRDefault="00F7711C" w:rsidP="00F7711C">
      <w:pPr>
        <w:tabs>
          <w:tab w:val="left" w:pos="1720"/>
        </w:tabs>
      </w:pPr>
      <w:r>
        <w:lastRenderedPageBreak/>
        <w:t>ALGORITHM PERFORMANCE</w:t>
      </w:r>
    </w:p>
    <w:p w14:paraId="6AA99057" w14:textId="77777777" w:rsidR="00F7711C" w:rsidRDefault="00F7711C" w:rsidP="00F7711C">
      <w:pPr>
        <w:tabs>
          <w:tab w:val="left" w:pos="1720"/>
        </w:tabs>
      </w:pPr>
    </w:p>
    <w:p w14:paraId="061353E4" w14:textId="77777777" w:rsidR="00F7711C" w:rsidRDefault="00F7711C" w:rsidP="00F7711C">
      <w:pPr>
        <w:tabs>
          <w:tab w:val="left" w:pos="1720"/>
        </w:tabs>
      </w:pPr>
      <w:r>
        <w:t xml:space="preserve">       SVM_PRECISION           SVM_RECALL           SVM_FSCORE </w:t>
      </w:r>
    </w:p>
    <w:p w14:paraId="2E861617" w14:textId="77777777" w:rsidR="00F7711C" w:rsidRDefault="00F7711C" w:rsidP="00F7711C">
      <w:pPr>
        <w:tabs>
          <w:tab w:val="left" w:pos="1720"/>
        </w:tabs>
      </w:pPr>
      <w:r>
        <w:t xml:space="preserve">               0.920                0.920                0.915 </w:t>
      </w:r>
    </w:p>
    <w:p w14:paraId="690A3609" w14:textId="77777777" w:rsidR="00F7711C" w:rsidRDefault="00F7711C" w:rsidP="00F7711C">
      <w:pPr>
        <w:tabs>
          <w:tab w:val="left" w:pos="1720"/>
        </w:tabs>
      </w:pPr>
      <w:r>
        <w:t xml:space="preserve">   FORESTS_PRECISION       FORESTS_RECALL       FORESTS_FSCORE </w:t>
      </w:r>
    </w:p>
    <w:p w14:paraId="47C7F4A0" w14:textId="77777777" w:rsidR="00F7711C" w:rsidRDefault="00F7711C" w:rsidP="00F7711C">
      <w:pPr>
        <w:tabs>
          <w:tab w:val="left" w:pos="1720"/>
        </w:tabs>
      </w:pPr>
      <w:r>
        <w:t xml:space="preserve">               0.975                0.970                0.970 </w:t>
      </w:r>
    </w:p>
    <w:p w14:paraId="5D00738B" w14:textId="77777777" w:rsidR="00F7711C" w:rsidRDefault="00F7711C" w:rsidP="00F7711C">
      <w:pPr>
        <w:tabs>
          <w:tab w:val="left" w:pos="1720"/>
        </w:tabs>
      </w:pPr>
      <w:r>
        <w:t xml:space="preserve">      TREE_PRECISION          TREE_RECALL          TREE_FSCORE </w:t>
      </w:r>
    </w:p>
    <w:p w14:paraId="755D7808" w14:textId="77777777" w:rsidR="00F7711C" w:rsidRDefault="00F7711C" w:rsidP="00F7711C">
      <w:pPr>
        <w:tabs>
          <w:tab w:val="left" w:pos="1720"/>
        </w:tabs>
      </w:pPr>
      <w:r>
        <w:t xml:space="preserve">               0.825                0.820                0.810 </w:t>
      </w:r>
    </w:p>
    <w:p w14:paraId="1DD2B143" w14:textId="77777777" w:rsidR="00F7711C" w:rsidRDefault="00F7711C" w:rsidP="00F7711C">
      <w:pPr>
        <w:tabs>
          <w:tab w:val="left" w:pos="1720"/>
        </w:tabs>
      </w:pPr>
      <w:r>
        <w:t xml:space="preserve">MAXENTROPY_PRECISION    MAXENTROPY_RECALL    MAXENTROPY_FSCORE </w:t>
      </w:r>
    </w:p>
    <w:p w14:paraId="4B48270D" w14:textId="36E70F9D" w:rsidR="002806C6" w:rsidRDefault="00F7711C" w:rsidP="00F7711C">
      <w:pPr>
        <w:tabs>
          <w:tab w:val="left" w:pos="1720"/>
        </w:tabs>
      </w:pPr>
      <w:r>
        <w:t xml:space="preserve">               1.000                1.000                1.000</w:t>
      </w:r>
    </w:p>
    <w:p w14:paraId="594EBD52" w14:textId="77777777" w:rsidR="00F7711C" w:rsidRDefault="00F7711C" w:rsidP="00F7711C">
      <w:pPr>
        <w:tabs>
          <w:tab w:val="left" w:pos="1720"/>
        </w:tabs>
      </w:pPr>
    </w:p>
    <w:p w14:paraId="3CC1D0F9" w14:textId="77777777" w:rsidR="00F7711C" w:rsidRDefault="00F7711C" w:rsidP="00F7711C">
      <w:pPr>
        <w:tabs>
          <w:tab w:val="left" w:pos="1720"/>
        </w:tabs>
      </w:pPr>
    </w:p>
    <w:p w14:paraId="15917AAC" w14:textId="77777777" w:rsidR="00F7711C" w:rsidRDefault="00F7711C" w:rsidP="00F7711C">
      <w:pPr>
        <w:tabs>
          <w:tab w:val="left" w:pos="1720"/>
        </w:tabs>
      </w:pPr>
      <w:r>
        <w:t>&gt; cross_validate(container2,N,"TREE")</w:t>
      </w:r>
    </w:p>
    <w:p w14:paraId="091BD4BB" w14:textId="77777777" w:rsidR="00F7711C" w:rsidRDefault="00F7711C" w:rsidP="00F7711C">
      <w:pPr>
        <w:tabs>
          <w:tab w:val="left" w:pos="1720"/>
        </w:tabs>
      </w:pPr>
      <w:r>
        <w:t>Fold 1 Out of Sample Accuracy = 0.6633663</w:t>
      </w:r>
    </w:p>
    <w:p w14:paraId="0BBCBEE9" w14:textId="77777777" w:rsidR="00F7711C" w:rsidRDefault="00F7711C" w:rsidP="00F7711C">
      <w:pPr>
        <w:tabs>
          <w:tab w:val="left" w:pos="1720"/>
        </w:tabs>
      </w:pPr>
      <w:r>
        <w:t>Fold 2 Out of Sample Accuracy = 0.6717557</w:t>
      </w:r>
    </w:p>
    <w:p w14:paraId="62F4B43A" w14:textId="77777777" w:rsidR="00F7711C" w:rsidRDefault="00F7711C" w:rsidP="00F7711C">
      <w:pPr>
        <w:tabs>
          <w:tab w:val="left" w:pos="1720"/>
        </w:tabs>
      </w:pPr>
      <w:r>
        <w:t>Fold 3 Out of Sample Accuracy = 0.7391304</w:t>
      </w:r>
    </w:p>
    <w:p w14:paraId="60B30F20" w14:textId="77777777" w:rsidR="00F7711C" w:rsidRDefault="00F7711C" w:rsidP="00F7711C">
      <w:pPr>
        <w:tabs>
          <w:tab w:val="left" w:pos="1720"/>
        </w:tabs>
      </w:pPr>
      <w:r>
        <w:t>Fold 4 Out of Sample Accuracy = 0.7555556</w:t>
      </w:r>
    </w:p>
    <w:p w14:paraId="50583AB5" w14:textId="77777777" w:rsidR="00F7711C" w:rsidRDefault="00F7711C" w:rsidP="00F7711C">
      <w:pPr>
        <w:tabs>
          <w:tab w:val="left" w:pos="1720"/>
        </w:tabs>
      </w:pPr>
      <w:r>
        <w:t>Fold 5 Out of Sample Accuracy = 0.6904762</w:t>
      </w:r>
    </w:p>
    <w:p w14:paraId="63D103CC" w14:textId="77777777" w:rsidR="00F7711C" w:rsidRDefault="00F7711C" w:rsidP="00F7711C">
      <w:pPr>
        <w:tabs>
          <w:tab w:val="left" w:pos="1720"/>
        </w:tabs>
      </w:pPr>
      <w:r>
        <w:t>Fold 6 Out of Sample Accuracy = 0.6989247</w:t>
      </w:r>
    </w:p>
    <w:p w14:paraId="648BA557" w14:textId="77777777" w:rsidR="00F7711C" w:rsidRDefault="00F7711C" w:rsidP="00F7711C">
      <w:pPr>
        <w:tabs>
          <w:tab w:val="left" w:pos="1720"/>
        </w:tabs>
      </w:pPr>
      <w:r>
        <w:t>Fold 7 Out of Sample Accuracy = 0.795082</w:t>
      </w:r>
    </w:p>
    <w:p w14:paraId="5C52DA96" w14:textId="77777777" w:rsidR="00F7711C" w:rsidRDefault="00F7711C" w:rsidP="00F7711C">
      <w:pPr>
        <w:tabs>
          <w:tab w:val="left" w:pos="1720"/>
        </w:tabs>
      </w:pPr>
      <w:r>
        <w:t>Fold 8 Out of Sample Accuracy = 0.7391304</w:t>
      </w:r>
    </w:p>
    <w:p w14:paraId="7198A07A" w14:textId="77777777" w:rsidR="00F7711C" w:rsidRDefault="00F7711C" w:rsidP="00F7711C">
      <w:pPr>
        <w:tabs>
          <w:tab w:val="left" w:pos="1720"/>
        </w:tabs>
      </w:pPr>
      <w:r>
        <w:t>Fold 9 Out of Sample Accuracy = 0.7857143</w:t>
      </w:r>
    </w:p>
    <w:p w14:paraId="07516F6B" w14:textId="77777777" w:rsidR="00F7711C" w:rsidRDefault="00F7711C" w:rsidP="00F7711C">
      <w:pPr>
        <w:tabs>
          <w:tab w:val="left" w:pos="1720"/>
        </w:tabs>
      </w:pPr>
      <w:r>
        <w:t>Fold 10 Out of Sample Accuracy = 0.6571429</w:t>
      </w:r>
    </w:p>
    <w:p w14:paraId="5A2C2287" w14:textId="77777777" w:rsidR="00F7711C" w:rsidRDefault="00F7711C" w:rsidP="00F7711C">
      <w:pPr>
        <w:tabs>
          <w:tab w:val="left" w:pos="1720"/>
        </w:tabs>
      </w:pPr>
      <w:r>
        <w:t>[[1]]</w:t>
      </w:r>
    </w:p>
    <w:p w14:paraId="6A3579E5" w14:textId="77777777" w:rsidR="00F7711C" w:rsidRDefault="00F7711C" w:rsidP="00F7711C">
      <w:pPr>
        <w:tabs>
          <w:tab w:val="left" w:pos="1720"/>
        </w:tabs>
      </w:pPr>
      <w:r>
        <w:t xml:space="preserve"> [1] 0.6633663 0.6717557 0.7391304 0.7555556 0.6904762 0.6989247</w:t>
      </w:r>
    </w:p>
    <w:p w14:paraId="209232C4" w14:textId="77777777" w:rsidR="00F7711C" w:rsidRDefault="00F7711C" w:rsidP="00F7711C">
      <w:pPr>
        <w:tabs>
          <w:tab w:val="left" w:pos="1720"/>
        </w:tabs>
      </w:pPr>
      <w:r>
        <w:t xml:space="preserve"> [7] 0.7950820 0.7391304 0.7857143 0.6571429</w:t>
      </w:r>
    </w:p>
    <w:p w14:paraId="23B24440" w14:textId="77777777" w:rsidR="00F7711C" w:rsidRDefault="00F7711C" w:rsidP="00F7711C">
      <w:pPr>
        <w:tabs>
          <w:tab w:val="left" w:pos="1720"/>
        </w:tabs>
      </w:pPr>
    </w:p>
    <w:p w14:paraId="08F103D3" w14:textId="77777777" w:rsidR="00F7711C" w:rsidRDefault="00F7711C" w:rsidP="00F7711C">
      <w:pPr>
        <w:tabs>
          <w:tab w:val="left" w:pos="1720"/>
        </w:tabs>
      </w:pPr>
      <w:r>
        <w:t>$meanAccuracy</w:t>
      </w:r>
    </w:p>
    <w:p w14:paraId="212C6E73" w14:textId="77777777" w:rsidR="00F7711C" w:rsidRDefault="00F7711C" w:rsidP="00F7711C">
      <w:pPr>
        <w:tabs>
          <w:tab w:val="left" w:pos="1720"/>
        </w:tabs>
      </w:pPr>
      <w:r>
        <w:t>[1] 0.7196279</w:t>
      </w:r>
    </w:p>
    <w:p w14:paraId="4095FF7A" w14:textId="77777777" w:rsidR="00F7711C" w:rsidRDefault="00F7711C" w:rsidP="00F7711C">
      <w:pPr>
        <w:tabs>
          <w:tab w:val="left" w:pos="1720"/>
        </w:tabs>
      </w:pPr>
    </w:p>
    <w:p w14:paraId="5576D305" w14:textId="77777777" w:rsidR="00F7711C" w:rsidRDefault="00F7711C" w:rsidP="00F7711C">
      <w:pPr>
        <w:tabs>
          <w:tab w:val="left" w:pos="1720"/>
        </w:tabs>
      </w:pPr>
      <w:r>
        <w:t>&gt; cross_validate(container2,N,"SVM")</w:t>
      </w:r>
    </w:p>
    <w:p w14:paraId="4A8A4FA4" w14:textId="77777777" w:rsidR="00F7711C" w:rsidRDefault="00F7711C" w:rsidP="00F7711C">
      <w:pPr>
        <w:tabs>
          <w:tab w:val="left" w:pos="1720"/>
        </w:tabs>
      </w:pPr>
      <w:r>
        <w:t>Fold 1 Out of Sample Accuracy = 0.7222222</w:t>
      </w:r>
    </w:p>
    <w:p w14:paraId="371E24D7" w14:textId="77777777" w:rsidR="00F7711C" w:rsidRDefault="00F7711C" w:rsidP="00F7711C">
      <w:pPr>
        <w:tabs>
          <w:tab w:val="left" w:pos="1720"/>
        </w:tabs>
      </w:pPr>
      <w:r>
        <w:t>Fold 2 Out of Sample Accuracy = 0.6285714</w:t>
      </w:r>
    </w:p>
    <w:p w14:paraId="1A7812EA" w14:textId="77777777" w:rsidR="00F7711C" w:rsidRDefault="00F7711C" w:rsidP="00F7711C">
      <w:pPr>
        <w:tabs>
          <w:tab w:val="left" w:pos="1720"/>
        </w:tabs>
      </w:pPr>
      <w:r>
        <w:t>Fold 3 Out of Sample Accuracy = 0.7222222</w:t>
      </w:r>
    </w:p>
    <w:p w14:paraId="0B7A6770" w14:textId="77777777" w:rsidR="00F7711C" w:rsidRDefault="00F7711C" w:rsidP="00F7711C">
      <w:pPr>
        <w:tabs>
          <w:tab w:val="left" w:pos="1720"/>
        </w:tabs>
      </w:pPr>
      <w:r>
        <w:t>Fold 4 Out of Sample Accuracy = 0.6666667</w:t>
      </w:r>
    </w:p>
    <w:p w14:paraId="71DEF1A7" w14:textId="77777777" w:rsidR="00F7711C" w:rsidRDefault="00F7711C" w:rsidP="00F7711C">
      <w:pPr>
        <w:tabs>
          <w:tab w:val="left" w:pos="1720"/>
        </w:tabs>
      </w:pPr>
      <w:r>
        <w:t>Fold 5 Out of Sample Accuracy = 0.7346939</w:t>
      </w:r>
    </w:p>
    <w:p w14:paraId="10E975D4" w14:textId="77777777" w:rsidR="00F7711C" w:rsidRDefault="00F7711C" w:rsidP="00F7711C">
      <w:pPr>
        <w:tabs>
          <w:tab w:val="left" w:pos="1720"/>
        </w:tabs>
      </w:pPr>
      <w:r>
        <w:t>Fold 6 Out of Sample Accuracy = 0.6434109</w:t>
      </w:r>
    </w:p>
    <w:p w14:paraId="6759F7B1" w14:textId="77777777" w:rsidR="00F7711C" w:rsidRDefault="00F7711C" w:rsidP="00F7711C">
      <w:pPr>
        <w:tabs>
          <w:tab w:val="left" w:pos="1720"/>
        </w:tabs>
      </w:pPr>
      <w:r>
        <w:t>Fold 7 Out of Sample Accuracy = 0.7592593</w:t>
      </w:r>
    </w:p>
    <w:p w14:paraId="01802B8E" w14:textId="77777777" w:rsidR="00F7711C" w:rsidRDefault="00F7711C" w:rsidP="00F7711C">
      <w:pPr>
        <w:tabs>
          <w:tab w:val="left" w:pos="1720"/>
        </w:tabs>
      </w:pPr>
      <w:r>
        <w:t>Fold 8 Out of Sample Accuracy = 0.6229508</w:t>
      </w:r>
    </w:p>
    <w:p w14:paraId="2D13896E" w14:textId="77777777" w:rsidR="00F7711C" w:rsidRDefault="00F7711C" w:rsidP="00F7711C">
      <w:pPr>
        <w:tabs>
          <w:tab w:val="left" w:pos="1720"/>
        </w:tabs>
      </w:pPr>
      <w:r>
        <w:t>Fold 9 Out of Sample Accuracy = 0.7857143</w:t>
      </w:r>
    </w:p>
    <w:p w14:paraId="618C0632" w14:textId="77777777" w:rsidR="00F7711C" w:rsidRDefault="00F7711C" w:rsidP="00F7711C">
      <w:pPr>
        <w:tabs>
          <w:tab w:val="left" w:pos="1720"/>
        </w:tabs>
      </w:pPr>
      <w:r>
        <w:t>Fold 10 Out of Sample Accuracy = 0.6893204</w:t>
      </w:r>
    </w:p>
    <w:p w14:paraId="53D68B36" w14:textId="77777777" w:rsidR="00F7711C" w:rsidRDefault="00F7711C" w:rsidP="00F7711C">
      <w:pPr>
        <w:tabs>
          <w:tab w:val="left" w:pos="1720"/>
        </w:tabs>
      </w:pPr>
      <w:r>
        <w:t>[[1]]</w:t>
      </w:r>
    </w:p>
    <w:p w14:paraId="68A76D15" w14:textId="77777777" w:rsidR="00F7711C" w:rsidRDefault="00F7711C" w:rsidP="00F7711C">
      <w:pPr>
        <w:tabs>
          <w:tab w:val="left" w:pos="1720"/>
        </w:tabs>
      </w:pPr>
      <w:r>
        <w:t xml:space="preserve"> [1] 0.7222222 0.6285714 0.7222222 0.6666667 0.7346939 0.6434109</w:t>
      </w:r>
    </w:p>
    <w:p w14:paraId="7A10AFFE" w14:textId="77777777" w:rsidR="00F7711C" w:rsidRDefault="00F7711C" w:rsidP="00F7711C">
      <w:pPr>
        <w:tabs>
          <w:tab w:val="left" w:pos="1720"/>
        </w:tabs>
      </w:pPr>
      <w:r>
        <w:t xml:space="preserve"> [7] 0.7592593 0.6229508 0.7857143 0.6893204</w:t>
      </w:r>
    </w:p>
    <w:p w14:paraId="6D3C9CA8" w14:textId="77777777" w:rsidR="00F7711C" w:rsidRDefault="00F7711C" w:rsidP="00F7711C">
      <w:pPr>
        <w:tabs>
          <w:tab w:val="left" w:pos="1720"/>
        </w:tabs>
      </w:pPr>
    </w:p>
    <w:p w14:paraId="4952BCC3" w14:textId="77777777" w:rsidR="00F7711C" w:rsidRDefault="00F7711C" w:rsidP="00F7711C">
      <w:pPr>
        <w:tabs>
          <w:tab w:val="left" w:pos="1720"/>
        </w:tabs>
      </w:pPr>
      <w:r>
        <w:t>$meanAccuracy</w:t>
      </w:r>
    </w:p>
    <w:p w14:paraId="062055B1" w14:textId="77777777" w:rsidR="00F7711C" w:rsidRDefault="00F7711C" w:rsidP="00F7711C">
      <w:pPr>
        <w:tabs>
          <w:tab w:val="left" w:pos="1720"/>
        </w:tabs>
      </w:pPr>
      <w:r>
        <w:t>[1] 0.6975032</w:t>
      </w:r>
    </w:p>
    <w:p w14:paraId="21841A67" w14:textId="77777777" w:rsidR="00F7711C" w:rsidRDefault="00F7711C" w:rsidP="00F7711C">
      <w:pPr>
        <w:tabs>
          <w:tab w:val="left" w:pos="1720"/>
        </w:tabs>
      </w:pPr>
    </w:p>
    <w:p w14:paraId="63F5B69C" w14:textId="77777777" w:rsidR="00F7711C" w:rsidRDefault="00F7711C" w:rsidP="00F7711C">
      <w:pPr>
        <w:tabs>
          <w:tab w:val="left" w:pos="1720"/>
        </w:tabs>
      </w:pPr>
      <w:r>
        <w:t>&gt; cross_validate(container2,N,"MAXENT")</w:t>
      </w:r>
    </w:p>
    <w:p w14:paraId="646B6CAA" w14:textId="77777777" w:rsidR="00F7711C" w:rsidRDefault="00F7711C" w:rsidP="00F7711C">
      <w:pPr>
        <w:tabs>
          <w:tab w:val="left" w:pos="1720"/>
        </w:tabs>
      </w:pPr>
      <w:r>
        <w:t>Fold 1 Out of Sample Accuracy = 1</w:t>
      </w:r>
    </w:p>
    <w:p w14:paraId="0834A87A" w14:textId="77777777" w:rsidR="00F7711C" w:rsidRDefault="00F7711C" w:rsidP="00F7711C">
      <w:pPr>
        <w:tabs>
          <w:tab w:val="left" w:pos="1720"/>
        </w:tabs>
      </w:pPr>
      <w:r>
        <w:t>Fold 2 Out of Sample Accuracy = 0.9908257</w:t>
      </w:r>
    </w:p>
    <w:p w14:paraId="67300751" w14:textId="77777777" w:rsidR="00F7711C" w:rsidRDefault="00F7711C" w:rsidP="00F7711C">
      <w:pPr>
        <w:tabs>
          <w:tab w:val="left" w:pos="1720"/>
        </w:tabs>
      </w:pPr>
      <w:r>
        <w:t>Fold 3 Out of Sample Accuracy = 1</w:t>
      </w:r>
    </w:p>
    <w:p w14:paraId="389594B4" w14:textId="77777777" w:rsidR="00F7711C" w:rsidRDefault="00F7711C" w:rsidP="00F7711C">
      <w:pPr>
        <w:tabs>
          <w:tab w:val="left" w:pos="1720"/>
        </w:tabs>
      </w:pPr>
      <w:r>
        <w:t>Fold 4 Out of Sample Accuracy = 0.990566</w:t>
      </w:r>
    </w:p>
    <w:p w14:paraId="5D7694E8" w14:textId="77777777" w:rsidR="00F7711C" w:rsidRDefault="00F7711C" w:rsidP="00F7711C">
      <w:pPr>
        <w:tabs>
          <w:tab w:val="left" w:pos="1720"/>
        </w:tabs>
      </w:pPr>
      <w:r>
        <w:t>Fold 5 Out of Sample Accuracy = 0.9909091</w:t>
      </w:r>
    </w:p>
    <w:p w14:paraId="293B681E" w14:textId="77777777" w:rsidR="00F7711C" w:rsidRDefault="00F7711C" w:rsidP="00F7711C">
      <w:pPr>
        <w:tabs>
          <w:tab w:val="left" w:pos="1720"/>
        </w:tabs>
      </w:pPr>
      <w:r>
        <w:t>Fold 6 Out of Sample Accuracy = 1</w:t>
      </w:r>
    </w:p>
    <w:p w14:paraId="67160696" w14:textId="77777777" w:rsidR="00F7711C" w:rsidRDefault="00F7711C" w:rsidP="00F7711C">
      <w:pPr>
        <w:tabs>
          <w:tab w:val="left" w:pos="1720"/>
        </w:tabs>
      </w:pPr>
      <w:r>
        <w:t>Fold 7 Out of Sample Accuracy = 1</w:t>
      </w:r>
    </w:p>
    <w:p w14:paraId="53079177" w14:textId="77777777" w:rsidR="00F7711C" w:rsidRDefault="00F7711C" w:rsidP="00F7711C">
      <w:pPr>
        <w:tabs>
          <w:tab w:val="left" w:pos="1720"/>
        </w:tabs>
      </w:pPr>
      <w:r>
        <w:lastRenderedPageBreak/>
        <w:t>Fold 8 Out of Sample Accuracy = 0.9833333</w:t>
      </w:r>
    </w:p>
    <w:p w14:paraId="64646E6D" w14:textId="77777777" w:rsidR="00F7711C" w:rsidRDefault="00F7711C" w:rsidP="00F7711C">
      <w:pPr>
        <w:tabs>
          <w:tab w:val="left" w:pos="1720"/>
        </w:tabs>
      </w:pPr>
      <w:r>
        <w:t>Fold 9 Out of Sample Accuracy = 1</w:t>
      </w:r>
    </w:p>
    <w:p w14:paraId="7BED3086" w14:textId="77777777" w:rsidR="00F7711C" w:rsidRDefault="00F7711C" w:rsidP="00F7711C">
      <w:pPr>
        <w:tabs>
          <w:tab w:val="left" w:pos="1720"/>
        </w:tabs>
      </w:pPr>
      <w:r>
        <w:t>Fold 10 Out of Sample Accuracy = 1</w:t>
      </w:r>
    </w:p>
    <w:p w14:paraId="556B7838" w14:textId="77777777" w:rsidR="00F7711C" w:rsidRDefault="00F7711C" w:rsidP="00F7711C">
      <w:pPr>
        <w:tabs>
          <w:tab w:val="left" w:pos="1720"/>
        </w:tabs>
      </w:pPr>
      <w:r>
        <w:t>[[1]]</w:t>
      </w:r>
    </w:p>
    <w:p w14:paraId="16EFD9C8" w14:textId="77777777" w:rsidR="00F7711C" w:rsidRDefault="00F7711C" w:rsidP="00F7711C">
      <w:pPr>
        <w:tabs>
          <w:tab w:val="left" w:pos="1720"/>
        </w:tabs>
      </w:pPr>
      <w:r>
        <w:t xml:space="preserve"> [1] 1.0000000 0.9908257 1.0000000 0.9905660 0.9909091 1.0000000</w:t>
      </w:r>
    </w:p>
    <w:p w14:paraId="0A82948B" w14:textId="77777777" w:rsidR="00F7711C" w:rsidRDefault="00F7711C" w:rsidP="00F7711C">
      <w:pPr>
        <w:tabs>
          <w:tab w:val="left" w:pos="1720"/>
        </w:tabs>
      </w:pPr>
      <w:r>
        <w:t xml:space="preserve"> [7] 1.0000000 0.9833333 1.0000000 1.0000000</w:t>
      </w:r>
    </w:p>
    <w:p w14:paraId="4E894587" w14:textId="77777777" w:rsidR="00F7711C" w:rsidRDefault="00F7711C" w:rsidP="00F7711C">
      <w:pPr>
        <w:tabs>
          <w:tab w:val="left" w:pos="1720"/>
        </w:tabs>
      </w:pPr>
    </w:p>
    <w:p w14:paraId="033D2C41" w14:textId="77777777" w:rsidR="00F7711C" w:rsidRDefault="00F7711C" w:rsidP="00F7711C">
      <w:pPr>
        <w:tabs>
          <w:tab w:val="left" w:pos="1720"/>
        </w:tabs>
      </w:pPr>
      <w:r>
        <w:t>$meanAccuracy</w:t>
      </w:r>
    </w:p>
    <w:p w14:paraId="727AC6A8" w14:textId="5CD775C7" w:rsidR="00F7711C" w:rsidRDefault="00F7711C" w:rsidP="00F7711C">
      <w:pPr>
        <w:tabs>
          <w:tab w:val="left" w:pos="1720"/>
        </w:tabs>
      </w:pPr>
      <w:r>
        <w:t>[1] 0.9955634</w:t>
      </w:r>
    </w:p>
    <w:p w14:paraId="50CE4E07" w14:textId="77777777" w:rsidR="00F7711C" w:rsidRDefault="00F7711C" w:rsidP="00F7711C">
      <w:pPr>
        <w:tabs>
          <w:tab w:val="left" w:pos="1720"/>
        </w:tabs>
      </w:pPr>
    </w:p>
    <w:p w14:paraId="23F6FE0D" w14:textId="77777777" w:rsidR="0064728D" w:rsidRDefault="0064728D" w:rsidP="0064728D">
      <w:pPr>
        <w:tabs>
          <w:tab w:val="left" w:pos="1720"/>
        </w:tabs>
      </w:pPr>
      <w:r>
        <w:t>&gt; cross_validate(container2,N,"RF")</w:t>
      </w:r>
    </w:p>
    <w:p w14:paraId="557D0A78" w14:textId="77777777" w:rsidR="0064728D" w:rsidRDefault="0064728D" w:rsidP="0064728D">
      <w:pPr>
        <w:tabs>
          <w:tab w:val="left" w:pos="1720"/>
        </w:tabs>
      </w:pPr>
      <w:r>
        <w:t>Fold 1 Out of Sample Accuracy = 0.7864078</w:t>
      </w:r>
    </w:p>
    <w:p w14:paraId="39077DF4" w14:textId="77777777" w:rsidR="0064728D" w:rsidRDefault="0064728D" w:rsidP="0064728D">
      <w:pPr>
        <w:tabs>
          <w:tab w:val="left" w:pos="1720"/>
        </w:tabs>
      </w:pPr>
      <w:r>
        <w:t>Fold 2 Out of Sample Accuracy = 0.8148148</w:t>
      </w:r>
    </w:p>
    <w:p w14:paraId="6F77C3BE" w14:textId="77777777" w:rsidR="0064728D" w:rsidRDefault="0064728D" w:rsidP="0064728D">
      <w:pPr>
        <w:tabs>
          <w:tab w:val="left" w:pos="1720"/>
        </w:tabs>
      </w:pPr>
      <w:r>
        <w:t>Fold 3 Out of Sample Accuracy = 0.8350515</w:t>
      </w:r>
    </w:p>
    <w:p w14:paraId="609D4283" w14:textId="77777777" w:rsidR="0064728D" w:rsidRDefault="0064728D" w:rsidP="0064728D">
      <w:pPr>
        <w:tabs>
          <w:tab w:val="left" w:pos="1720"/>
        </w:tabs>
      </w:pPr>
      <w:r>
        <w:t>Fold 4 Out of Sample Accuracy = 0.7938931</w:t>
      </w:r>
    </w:p>
    <w:p w14:paraId="0C0D8A6A" w14:textId="77777777" w:rsidR="0064728D" w:rsidRDefault="0064728D" w:rsidP="0064728D">
      <w:pPr>
        <w:tabs>
          <w:tab w:val="left" w:pos="1720"/>
        </w:tabs>
      </w:pPr>
      <w:r>
        <w:t>Fold 5 Out of Sample Accuracy = 0.7745098</w:t>
      </w:r>
    </w:p>
    <w:p w14:paraId="7E83AA6B" w14:textId="77777777" w:rsidR="0064728D" w:rsidRDefault="0064728D" w:rsidP="0064728D">
      <w:pPr>
        <w:tabs>
          <w:tab w:val="left" w:pos="1720"/>
        </w:tabs>
      </w:pPr>
      <w:r>
        <w:t>Fold 6 Out of Sample Accuracy = 0.8534483</w:t>
      </w:r>
    </w:p>
    <w:p w14:paraId="1C2DC7A1" w14:textId="77777777" w:rsidR="0064728D" w:rsidRDefault="0064728D" w:rsidP="0064728D">
      <w:pPr>
        <w:tabs>
          <w:tab w:val="left" w:pos="1720"/>
        </w:tabs>
      </w:pPr>
      <w:r>
        <w:t>Fold 7 Out of Sample Accuracy = 0.7593985</w:t>
      </w:r>
    </w:p>
    <w:p w14:paraId="23502F9A" w14:textId="77777777" w:rsidR="0064728D" w:rsidRDefault="0064728D" w:rsidP="0064728D">
      <w:pPr>
        <w:tabs>
          <w:tab w:val="left" w:pos="1720"/>
        </w:tabs>
      </w:pPr>
      <w:r>
        <w:t>Fold 8 Out of Sample Accuracy = 0.8350515</w:t>
      </w:r>
    </w:p>
    <w:p w14:paraId="563EDEB1" w14:textId="77777777" w:rsidR="0064728D" w:rsidRDefault="0064728D" w:rsidP="0064728D">
      <w:pPr>
        <w:tabs>
          <w:tab w:val="left" w:pos="1720"/>
        </w:tabs>
      </w:pPr>
      <w:r>
        <w:t>Fold 9 Out of Sample Accuracy = 0.75</w:t>
      </w:r>
    </w:p>
    <w:p w14:paraId="44F20B89" w14:textId="77777777" w:rsidR="0064728D" w:rsidRDefault="0064728D" w:rsidP="0064728D">
      <w:pPr>
        <w:tabs>
          <w:tab w:val="left" w:pos="1720"/>
        </w:tabs>
      </w:pPr>
      <w:r>
        <w:t>Fold 10 Out of Sample Accuracy = 0.7478261</w:t>
      </w:r>
    </w:p>
    <w:p w14:paraId="14B15B71" w14:textId="77777777" w:rsidR="0064728D" w:rsidRDefault="0064728D" w:rsidP="0064728D">
      <w:pPr>
        <w:tabs>
          <w:tab w:val="left" w:pos="1720"/>
        </w:tabs>
      </w:pPr>
      <w:r>
        <w:t>[[1]]</w:t>
      </w:r>
    </w:p>
    <w:p w14:paraId="730DBB44" w14:textId="77777777" w:rsidR="0064728D" w:rsidRDefault="0064728D" w:rsidP="0064728D">
      <w:pPr>
        <w:tabs>
          <w:tab w:val="left" w:pos="1720"/>
        </w:tabs>
      </w:pPr>
      <w:r>
        <w:t xml:space="preserve"> [1] 0.7864078 0.8148148 0.8350515 0.7938931 0.7745098 0.8534483</w:t>
      </w:r>
    </w:p>
    <w:p w14:paraId="70D608E6" w14:textId="77777777" w:rsidR="0064728D" w:rsidRDefault="0064728D" w:rsidP="0064728D">
      <w:pPr>
        <w:tabs>
          <w:tab w:val="left" w:pos="1720"/>
        </w:tabs>
      </w:pPr>
      <w:r>
        <w:t xml:space="preserve"> [7] 0.7593985 0.8350515 0.7500000 0.7478261</w:t>
      </w:r>
    </w:p>
    <w:p w14:paraId="5E2060A8" w14:textId="77777777" w:rsidR="0064728D" w:rsidRDefault="0064728D" w:rsidP="0064728D">
      <w:pPr>
        <w:tabs>
          <w:tab w:val="left" w:pos="1720"/>
        </w:tabs>
      </w:pPr>
    </w:p>
    <w:p w14:paraId="1B28E5AD" w14:textId="77777777" w:rsidR="0064728D" w:rsidRDefault="0064728D" w:rsidP="0064728D">
      <w:pPr>
        <w:tabs>
          <w:tab w:val="left" w:pos="1720"/>
        </w:tabs>
      </w:pPr>
      <w:r>
        <w:t>$meanAccuracy</w:t>
      </w:r>
    </w:p>
    <w:p w14:paraId="15944141" w14:textId="0AFFCCC2" w:rsidR="00F7711C" w:rsidRDefault="0064728D" w:rsidP="0064728D">
      <w:pPr>
        <w:tabs>
          <w:tab w:val="left" w:pos="1720"/>
        </w:tabs>
      </w:pPr>
      <w:r>
        <w:t>[1] 0.7950401</w:t>
      </w:r>
    </w:p>
    <w:p w14:paraId="125ED6B7" w14:textId="77777777" w:rsidR="0064728D" w:rsidRDefault="0064728D" w:rsidP="0064728D">
      <w:pPr>
        <w:tabs>
          <w:tab w:val="left" w:pos="1720"/>
        </w:tabs>
      </w:pPr>
    </w:p>
    <w:p w14:paraId="5B5FF2B6" w14:textId="454B2CD2" w:rsidR="0064728D" w:rsidRDefault="0064728D" w:rsidP="0064728D">
      <w:pPr>
        <w:tabs>
          <w:tab w:val="left" w:pos="1720"/>
        </w:tabs>
      </w:pPr>
      <w:r>
        <w:t xml:space="preserve">specs = </w:t>
      </w:r>
      <w:r w:rsidR="003D371F">
        <w:t>bnc</w:t>
      </w:r>
    </w:p>
    <w:p w14:paraId="365DBDE8" w14:textId="77777777" w:rsidR="003D371F" w:rsidRDefault="003D371F" w:rsidP="0064728D">
      <w:pPr>
        <w:tabs>
          <w:tab w:val="left" w:pos="1720"/>
        </w:tabs>
      </w:pPr>
    </w:p>
    <w:p w14:paraId="09040C84" w14:textId="77777777" w:rsidR="003D371F" w:rsidRDefault="003D371F" w:rsidP="003D371F">
      <w:pPr>
        <w:tabs>
          <w:tab w:val="left" w:pos="1720"/>
        </w:tabs>
      </w:pPr>
      <w:r>
        <w:t>SVM</w:t>
      </w:r>
    </w:p>
    <w:p w14:paraId="7B60D2DB" w14:textId="77777777" w:rsidR="003D371F" w:rsidRDefault="003D371F" w:rsidP="003D371F">
      <w:pPr>
        <w:tabs>
          <w:tab w:val="left" w:pos="1720"/>
        </w:tabs>
      </w:pPr>
    </w:p>
    <w:p w14:paraId="4C861085" w14:textId="77777777" w:rsidR="003D371F" w:rsidRDefault="003D371F" w:rsidP="003D371F">
      <w:pPr>
        <w:tabs>
          <w:tab w:val="left" w:pos="1720"/>
        </w:tabs>
      </w:pPr>
      <w:r>
        <w:t>Call:</w:t>
      </w:r>
    </w:p>
    <w:p w14:paraId="4E34ACFC" w14:textId="77777777" w:rsidR="003D371F" w:rsidRDefault="003D371F" w:rsidP="003D371F">
      <w:pPr>
        <w:tabs>
          <w:tab w:val="left" w:pos="1720"/>
        </w:tabs>
      </w:pPr>
      <w:r>
        <w:t xml:space="preserve">svm.default(x = container@training_matrix, y = container@training_codes, </w:t>
      </w:r>
    </w:p>
    <w:p w14:paraId="55DD2440" w14:textId="77777777" w:rsidR="003D371F" w:rsidRDefault="003D371F" w:rsidP="003D371F">
      <w:pPr>
        <w:tabs>
          <w:tab w:val="left" w:pos="1720"/>
        </w:tabs>
      </w:pPr>
      <w:r>
        <w:t xml:space="preserve">    kernel = kernel, cost = cost, cross = cross, probability = TRUE, </w:t>
      </w:r>
    </w:p>
    <w:p w14:paraId="1FC489E3" w14:textId="77777777" w:rsidR="003D371F" w:rsidRDefault="003D371F" w:rsidP="003D371F">
      <w:pPr>
        <w:tabs>
          <w:tab w:val="left" w:pos="1720"/>
        </w:tabs>
      </w:pPr>
      <w:r>
        <w:t xml:space="preserve">    method = method)</w:t>
      </w:r>
    </w:p>
    <w:p w14:paraId="51EA8CC0" w14:textId="77777777" w:rsidR="003D371F" w:rsidRDefault="003D371F" w:rsidP="003D371F">
      <w:pPr>
        <w:tabs>
          <w:tab w:val="left" w:pos="1720"/>
        </w:tabs>
      </w:pPr>
    </w:p>
    <w:p w14:paraId="2E267FF0" w14:textId="77777777" w:rsidR="003D371F" w:rsidRDefault="003D371F" w:rsidP="003D371F">
      <w:pPr>
        <w:tabs>
          <w:tab w:val="left" w:pos="1720"/>
        </w:tabs>
      </w:pPr>
    </w:p>
    <w:p w14:paraId="1606DA07" w14:textId="77777777" w:rsidR="003D371F" w:rsidRDefault="003D371F" w:rsidP="003D371F">
      <w:pPr>
        <w:tabs>
          <w:tab w:val="left" w:pos="1720"/>
        </w:tabs>
      </w:pPr>
      <w:r>
        <w:t>Parameters:</w:t>
      </w:r>
    </w:p>
    <w:p w14:paraId="1FE70F18" w14:textId="77777777" w:rsidR="003D371F" w:rsidRDefault="003D371F" w:rsidP="003D371F">
      <w:pPr>
        <w:tabs>
          <w:tab w:val="left" w:pos="1720"/>
        </w:tabs>
      </w:pPr>
      <w:r>
        <w:t xml:space="preserve">   SVM-Type:  C-classification </w:t>
      </w:r>
    </w:p>
    <w:p w14:paraId="7E3AC94E" w14:textId="77777777" w:rsidR="003D371F" w:rsidRDefault="003D371F" w:rsidP="003D371F">
      <w:pPr>
        <w:tabs>
          <w:tab w:val="left" w:pos="1720"/>
        </w:tabs>
      </w:pPr>
      <w:r>
        <w:t xml:space="preserve"> SVM-Kernel:  radial </w:t>
      </w:r>
    </w:p>
    <w:p w14:paraId="3049C161" w14:textId="77777777" w:rsidR="003D371F" w:rsidRDefault="003D371F" w:rsidP="003D371F">
      <w:pPr>
        <w:tabs>
          <w:tab w:val="left" w:pos="1720"/>
        </w:tabs>
      </w:pPr>
      <w:r>
        <w:t xml:space="preserve">       cost:  100 </w:t>
      </w:r>
    </w:p>
    <w:p w14:paraId="188C6C73" w14:textId="77777777" w:rsidR="003D371F" w:rsidRDefault="003D371F" w:rsidP="003D371F">
      <w:pPr>
        <w:tabs>
          <w:tab w:val="left" w:pos="1720"/>
        </w:tabs>
      </w:pPr>
      <w:r>
        <w:t xml:space="preserve">      gamma:  0.0005324814 </w:t>
      </w:r>
    </w:p>
    <w:p w14:paraId="5E2932D2" w14:textId="77777777" w:rsidR="003D371F" w:rsidRDefault="003D371F" w:rsidP="003D371F">
      <w:pPr>
        <w:tabs>
          <w:tab w:val="left" w:pos="1720"/>
        </w:tabs>
      </w:pPr>
    </w:p>
    <w:p w14:paraId="6D8F8139" w14:textId="77777777" w:rsidR="003D371F" w:rsidRDefault="003D371F" w:rsidP="003D371F">
      <w:pPr>
        <w:tabs>
          <w:tab w:val="left" w:pos="1720"/>
        </w:tabs>
      </w:pPr>
      <w:r>
        <w:t>Number of Support Vectors:  977</w:t>
      </w:r>
    </w:p>
    <w:p w14:paraId="355D46DE" w14:textId="77777777" w:rsidR="003D371F" w:rsidRDefault="003D371F" w:rsidP="003D371F">
      <w:pPr>
        <w:tabs>
          <w:tab w:val="left" w:pos="1720"/>
        </w:tabs>
      </w:pPr>
    </w:p>
    <w:p w14:paraId="5674807F" w14:textId="77777777" w:rsidR="003D371F" w:rsidRDefault="003D371F" w:rsidP="003D371F">
      <w:pPr>
        <w:tabs>
          <w:tab w:val="left" w:pos="1720"/>
        </w:tabs>
      </w:pPr>
    </w:p>
    <w:p w14:paraId="4E727DC6" w14:textId="77777777" w:rsidR="003D371F" w:rsidRDefault="003D371F" w:rsidP="003D371F">
      <w:pPr>
        <w:tabs>
          <w:tab w:val="left" w:pos="1720"/>
        </w:tabs>
      </w:pPr>
      <w:r>
        <w:t>$TREE</w:t>
      </w:r>
    </w:p>
    <w:p w14:paraId="194FF584" w14:textId="77777777" w:rsidR="003D371F" w:rsidRDefault="003D371F" w:rsidP="003D371F">
      <w:pPr>
        <w:tabs>
          <w:tab w:val="left" w:pos="1720"/>
        </w:tabs>
      </w:pPr>
      <w:r>
        <w:t>node), split, n, deviance, yval, (yprob)</w:t>
      </w:r>
    </w:p>
    <w:p w14:paraId="2B8A819A" w14:textId="77777777" w:rsidR="003D371F" w:rsidRDefault="003D371F" w:rsidP="003D371F">
      <w:pPr>
        <w:tabs>
          <w:tab w:val="left" w:pos="1720"/>
        </w:tabs>
      </w:pPr>
      <w:r>
        <w:t xml:space="preserve">      * denotes terminal node</w:t>
      </w:r>
    </w:p>
    <w:p w14:paraId="7B9AB0B5" w14:textId="77777777" w:rsidR="003D371F" w:rsidRDefault="003D371F" w:rsidP="003D371F">
      <w:pPr>
        <w:tabs>
          <w:tab w:val="left" w:pos="1720"/>
        </w:tabs>
      </w:pPr>
    </w:p>
    <w:p w14:paraId="7879FFB2" w14:textId="77777777" w:rsidR="003D371F" w:rsidRDefault="003D371F" w:rsidP="003D371F">
      <w:pPr>
        <w:tabs>
          <w:tab w:val="left" w:pos="1720"/>
        </w:tabs>
      </w:pPr>
      <w:r>
        <w:t xml:space="preserve">    1) root 1000 1386.000 2 ( 0.49900 0.50100 )  </w:t>
      </w:r>
    </w:p>
    <w:p w14:paraId="7B5337E3" w14:textId="77777777" w:rsidR="003D371F" w:rsidRDefault="003D371F" w:rsidP="003D371F">
      <w:pPr>
        <w:tabs>
          <w:tab w:val="left" w:pos="1720"/>
        </w:tabs>
      </w:pPr>
      <w:r>
        <w:t xml:space="preserve">      2) X712 &lt; 0.125 936 1293.000 1 ( 0.53312 0.46688 )  </w:t>
      </w:r>
    </w:p>
    <w:p w14:paraId="4293F2C8" w14:textId="77777777" w:rsidR="003D371F" w:rsidRDefault="003D371F" w:rsidP="003D371F">
      <w:pPr>
        <w:tabs>
          <w:tab w:val="left" w:pos="1720"/>
        </w:tabs>
      </w:pPr>
      <w:r>
        <w:t xml:space="preserve">        4) X698 &lt; 0.295093 856 1174.000 1 ( 0.56192 0.43808 )  </w:t>
      </w:r>
    </w:p>
    <w:p w14:paraId="40D5AB1D" w14:textId="77777777" w:rsidR="003D371F" w:rsidRDefault="003D371F" w:rsidP="003D371F">
      <w:pPr>
        <w:tabs>
          <w:tab w:val="left" w:pos="1720"/>
        </w:tabs>
      </w:pPr>
      <w:r>
        <w:t xml:space="preserve">          8) X414 &lt; 0.129099 835 1138.000 1 ( 0.57605 0.42395 )  </w:t>
      </w:r>
    </w:p>
    <w:p w14:paraId="601243CF" w14:textId="77777777" w:rsidR="003D371F" w:rsidRDefault="003D371F" w:rsidP="003D371F">
      <w:pPr>
        <w:tabs>
          <w:tab w:val="left" w:pos="1720"/>
        </w:tabs>
      </w:pPr>
      <w:r>
        <w:t xml:space="preserve">           16) X29 &lt; 0.150756 814 1102.000 1 ( 0.58968 0.41032 )  </w:t>
      </w:r>
    </w:p>
    <w:p w14:paraId="37C058F5" w14:textId="77777777" w:rsidR="003D371F" w:rsidRDefault="003D371F" w:rsidP="003D371F">
      <w:pPr>
        <w:tabs>
          <w:tab w:val="left" w:pos="1720"/>
        </w:tabs>
      </w:pPr>
      <w:r>
        <w:lastRenderedPageBreak/>
        <w:t xml:space="preserve">             32) X1090 &lt; 0.277968 792 1064.000 1 ( 0.60354 0.39646 )  </w:t>
      </w:r>
    </w:p>
    <w:p w14:paraId="69217309" w14:textId="77777777" w:rsidR="003D371F" w:rsidRDefault="003D371F" w:rsidP="003D371F">
      <w:pPr>
        <w:tabs>
          <w:tab w:val="left" w:pos="1720"/>
        </w:tabs>
      </w:pPr>
      <w:r>
        <w:t xml:space="preserve">               64) X588 &lt; 0.138675 780 1041.000 1 ( 0.61282 0.38718 )  </w:t>
      </w:r>
    </w:p>
    <w:p w14:paraId="43471DC6" w14:textId="77777777" w:rsidR="003D371F" w:rsidRDefault="003D371F" w:rsidP="003D371F">
      <w:pPr>
        <w:tabs>
          <w:tab w:val="left" w:pos="1720"/>
        </w:tabs>
      </w:pPr>
      <w:r>
        <w:t xml:space="preserve">                128) X656 &lt; 0.427731 768 1018.000 1 ( 0.62240 0.37760 )  </w:t>
      </w:r>
    </w:p>
    <w:p w14:paraId="1A4E184A" w14:textId="77777777" w:rsidR="003D371F" w:rsidRDefault="003D371F" w:rsidP="003D371F">
      <w:pPr>
        <w:tabs>
          <w:tab w:val="left" w:pos="1720"/>
        </w:tabs>
      </w:pPr>
      <w:r>
        <w:t xml:space="preserve">                  256) X86 &lt; 0.188982 759 1000.000 1 ( 0.62978 0.37022 )  </w:t>
      </w:r>
    </w:p>
    <w:p w14:paraId="41067CD0" w14:textId="77777777" w:rsidR="003D371F" w:rsidRDefault="003D371F" w:rsidP="003D371F">
      <w:pPr>
        <w:tabs>
          <w:tab w:val="left" w:pos="1720"/>
        </w:tabs>
      </w:pPr>
      <w:r>
        <w:t xml:space="preserve">                    512) X556 &lt; 0.133631 751  984.400 1 ( 0.63648 0.36352 )  </w:t>
      </w:r>
    </w:p>
    <w:p w14:paraId="30EF1EAA" w14:textId="77777777" w:rsidR="003D371F" w:rsidRDefault="003D371F" w:rsidP="003D371F">
      <w:pPr>
        <w:tabs>
          <w:tab w:val="left" w:pos="1720"/>
        </w:tabs>
      </w:pPr>
      <w:r>
        <w:t xml:space="preserve">                     1024) X957 &lt; 0.393106 743  968.100 1 ( 0.64334 0.35666 )  </w:t>
      </w:r>
    </w:p>
    <w:p w14:paraId="60783733" w14:textId="77777777" w:rsidR="003D371F" w:rsidRDefault="003D371F" w:rsidP="003D371F">
      <w:pPr>
        <w:tabs>
          <w:tab w:val="left" w:pos="1720"/>
        </w:tabs>
      </w:pPr>
      <w:r>
        <w:t xml:space="preserve">                       2048) X958 &lt; 0.166667 735  951.400 1 ( 0.65034 0.34966 )  </w:t>
      </w:r>
    </w:p>
    <w:p w14:paraId="7EEA7864" w14:textId="77777777" w:rsidR="003D371F" w:rsidRDefault="003D371F" w:rsidP="003D371F">
      <w:pPr>
        <w:tabs>
          <w:tab w:val="left" w:pos="1720"/>
        </w:tabs>
      </w:pPr>
      <w:r>
        <w:t xml:space="preserve">                         4096) X1195 &lt; 0.166667 727  934.500 1 ( 0.65750 0.34250 )  </w:t>
      </w:r>
    </w:p>
    <w:p w14:paraId="04197E81" w14:textId="77777777" w:rsidR="003D371F" w:rsidRDefault="003D371F" w:rsidP="003D371F">
      <w:pPr>
        <w:tabs>
          <w:tab w:val="left" w:pos="1720"/>
        </w:tabs>
      </w:pPr>
      <w:r>
        <w:t xml:space="preserve">                           8192) X752 &lt; 0.176777 720  919.300 1 ( 0.66389 0.33611 )  </w:t>
      </w:r>
    </w:p>
    <w:p w14:paraId="6116DD2C" w14:textId="77777777" w:rsidR="003D371F" w:rsidRDefault="003D371F" w:rsidP="003D371F">
      <w:pPr>
        <w:tabs>
          <w:tab w:val="left" w:pos="1720"/>
        </w:tabs>
      </w:pPr>
      <w:r>
        <w:t xml:space="preserve">                            16384) X138 &lt; 0.30887 698  879.000 1 ( 0.67622 0.32378 ) *</w:t>
      </w:r>
    </w:p>
    <w:p w14:paraId="452FD7AC" w14:textId="77777777" w:rsidR="003D371F" w:rsidRDefault="003D371F" w:rsidP="003D371F">
      <w:pPr>
        <w:tabs>
          <w:tab w:val="left" w:pos="1720"/>
        </w:tabs>
      </w:pPr>
      <w:r>
        <w:t xml:space="preserve">                            16385) X138 &gt; 0.30887 22   25.780 2 ( 0.27273 0.72727 ) *</w:t>
      </w:r>
    </w:p>
    <w:p w14:paraId="5771B088" w14:textId="77777777" w:rsidR="003D371F" w:rsidRDefault="003D371F" w:rsidP="003D371F">
      <w:pPr>
        <w:tabs>
          <w:tab w:val="left" w:pos="1720"/>
        </w:tabs>
      </w:pPr>
      <w:r>
        <w:t xml:space="preserve">                           8193) X752 &gt; 0.176777 7    0.000 2 ( 0.00000 1.00000 ) *</w:t>
      </w:r>
    </w:p>
    <w:p w14:paraId="3F8E4373" w14:textId="77777777" w:rsidR="003D371F" w:rsidRDefault="003D371F" w:rsidP="003D371F">
      <w:pPr>
        <w:tabs>
          <w:tab w:val="left" w:pos="1720"/>
        </w:tabs>
      </w:pPr>
      <w:r>
        <w:t xml:space="preserve">                         4097) X1195 &gt; 0.166667 8    0.000 2 ( 0.00000 1.00000 ) *</w:t>
      </w:r>
    </w:p>
    <w:p w14:paraId="4FBE57C9" w14:textId="77777777" w:rsidR="003D371F" w:rsidRDefault="003D371F" w:rsidP="003D371F">
      <w:pPr>
        <w:tabs>
          <w:tab w:val="left" w:pos="1720"/>
        </w:tabs>
      </w:pPr>
      <w:r>
        <w:t xml:space="preserve">                       2049) X958 &gt; 0.166667 8    0.000 2 ( 0.00000 1.00000 ) *</w:t>
      </w:r>
    </w:p>
    <w:p w14:paraId="543A9F06" w14:textId="77777777" w:rsidR="003D371F" w:rsidRDefault="003D371F" w:rsidP="003D371F">
      <w:pPr>
        <w:tabs>
          <w:tab w:val="left" w:pos="1720"/>
        </w:tabs>
      </w:pPr>
      <w:r>
        <w:t xml:space="preserve">                     1025) X957 &gt; 0.393106 8    0.000 2 ( 0.00000 1.00000 ) *</w:t>
      </w:r>
    </w:p>
    <w:p w14:paraId="67F37D52" w14:textId="77777777" w:rsidR="003D371F" w:rsidRDefault="003D371F" w:rsidP="003D371F">
      <w:pPr>
        <w:tabs>
          <w:tab w:val="left" w:pos="1720"/>
        </w:tabs>
      </w:pPr>
      <w:r>
        <w:t xml:space="preserve">                    513) X556 &gt; 0.133631 8    0.000 2 ( 0.00000 1.00000 ) *</w:t>
      </w:r>
    </w:p>
    <w:p w14:paraId="031BB252" w14:textId="77777777" w:rsidR="003D371F" w:rsidRDefault="003D371F" w:rsidP="003D371F">
      <w:pPr>
        <w:tabs>
          <w:tab w:val="left" w:pos="1720"/>
        </w:tabs>
      </w:pPr>
      <w:r>
        <w:t xml:space="preserve">                  257) X86 &gt; 0.188982 9    0.000 2 ( 0.00000 1.00000 ) *</w:t>
      </w:r>
    </w:p>
    <w:p w14:paraId="5894AD1C" w14:textId="77777777" w:rsidR="003D371F" w:rsidRDefault="003D371F" w:rsidP="003D371F">
      <w:pPr>
        <w:tabs>
          <w:tab w:val="left" w:pos="1720"/>
        </w:tabs>
      </w:pPr>
      <w:r>
        <w:t xml:space="preserve">                129) X656 &gt; 0.427731 12    0.000 2 ( 0.00000 1.00000 ) *</w:t>
      </w:r>
    </w:p>
    <w:p w14:paraId="5AC1E34A" w14:textId="77777777" w:rsidR="003D371F" w:rsidRDefault="003D371F" w:rsidP="003D371F">
      <w:pPr>
        <w:tabs>
          <w:tab w:val="left" w:pos="1720"/>
        </w:tabs>
      </w:pPr>
      <w:r>
        <w:t xml:space="preserve">               65) X588 &gt; 0.138675 12    0.000 2 ( 0.00000 1.00000 ) *</w:t>
      </w:r>
    </w:p>
    <w:p w14:paraId="5B396FBD" w14:textId="77777777" w:rsidR="003D371F" w:rsidRDefault="003D371F" w:rsidP="003D371F">
      <w:pPr>
        <w:tabs>
          <w:tab w:val="left" w:pos="1720"/>
        </w:tabs>
      </w:pPr>
      <w:r>
        <w:t xml:space="preserve">             33) X1090 &gt; 0.277968 22   13.400 2 ( 0.09091 0.90909 ) *</w:t>
      </w:r>
    </w:p>
    <w:p w14:paraId="4580880A" w14:textId="77777777" w:rsidR="003D371F" w:rsidRDefault="003D371F" w:rsidP="003D371F">
      <w:pPr>
        <w:tabs>
          <w:tab w:val="left" w:pos="1720"/>
        </w:tabs>
      </w:pPr>
      <w:r>
        <w:t xml:space="preserve">           17) X29 &gt; 0.150756 21    8.041 2 ( 0.04762 0.95238 ) *</w:t>
      </w:r>
    </w:p>
    <w:p w14:paraId="6EEFD46D" w14:textId="77777777" w:rsidR="003D371F" w:rsidRDefault="003D371F" w:rsidP="003D371F">
      <w:pPr>
        <w:tabs>
          <w:tab w:val="left" w:pos="1720"/>
        </w:tabs>
      </w:pPr>
      <w:r>
        <w:t xml:space="preserve">          9) X414 &gt; 0.129099 21    0.000 2 ( 0.00000 1.00000 ) *</w:t>
      </w:r>
    </w:p>
    <w:p w14:paraId="01B54FEA" w14:textId="77777777" w:rsidR="003D371F" w:rsidRDefault="003D371F" w:rsidP="003D371F">
      <w:pPr>
        <w:tabs>
          <w:tab w:val="left" w:pos="1720"/>
        </w:tabs>
      </w:pPr>
      <w:r>
        <w:t xml:space="preserve">        5) X698 &gt; 0.295093 80   85.310 2 ( 0.22500 0.77500 ) *</w:t>
      </w:r>
    </w:p>
    <w:p w14:paraId="23C7704B" w14:textId="77777777" w:rsidR="003D371F" w:rsidRDefault="003D371F" w:rsidP="003D371F">
      <w:pPr>
        <w:tabs>
          <w:tab w:val="left" w:pos="1720"/>
        </w:tabs>
      </w:pPr>
      <w:r>
        <w:t xml:space="preserve">      3) X712 &gt; 0.125 64    0.000 2 ( 0.00000 1.00000 ) *</w:t>
      </w:r>
    </w:p>
    <w:p w14:paraId="352BAE23" w14:textId="77777777" w:rsidR="003D371F" w:rsidRDefault="003D371F" w:rsidP="003D371F">
      <w:pPr>
        <w:tabs>
          <w:tab w:val="left" w:pos="1720"/>
        </w:tabs>
      </w:pPr>
    </w:p>
    <w:p w14:paraId="67C44ABB" w14:textId="77777777" w:rsidR="003D371F" w:rsidRDefault="003D371F" w:rsidP="003D371F">
      <w:pPr>
        <w:tabs>
          <w:tab w:val="left" w:pos="1720"/>
        </w:tabs>
      </w:pPr>
      <w:r>
        <w:t>$RF</w:t>
      </w:r>
    </w:p>
    <w:p w14:paraId="7073D5DA" w14:textId="77777777" w:rsidR="003D371F" w:rsidRDefault="003D371F" w:rsidP="003D371F">
      <w:pPr>
        <w:tabs>
          <w:tab w:val="left" w:pos="1720"/>
        </w:tabs>
      </w:pPr>
    </w:p>
    <w:p w14:paraId="26DFF7F2" w14:textId="77777777" w:rsidR="003D371F" w:rsidRDefault="003D371F" w:rsidP="003D371F">
      <w:pPr>
        <w:tabs>
          <w:tab w:val="left" w:pos="1720"/>
        </w:tabs>
      </w:pPr>
      <w:r>
        <w:t>Call:</w:t>
      </w:r>
    </w:p>
    <w:p w14:paraId="7937BA2E" w14:textId="77777777" w:rsidR="003D371F" w:rsidRDefault="003D371F" w:rsidP="003D371F">
      <w:pPr>
        <w:tabs>
          <w:tab w:val="left" w:pos="1720"/>
        </w:tabs>
      </w:pPr>
      <w:r>
        <w:t xml:space="preserve"> randomForest(x = as.matrix(container@training_matrix), y = container@training_codes,      ntree = ntree) </w:t>
      </w:r>
    </w:p>
    <w:p w14:paraId="69EE6A8C" w14:textId="77777777" w:rsidR="003D371F" w:rsidRDefault="003D371F" w:rsidP="003D371F">
      <w:pPr>
        <w:tabs>
          <w:tab w:val="left" w:pos="1720"/>
        </w:tabs>
      </w:pPr>
      <w:r>
        <w:t xml:space="preserve">               Type of random forest: classification</w:t>
      </w:r>
    </w:p>
    <w:p w14:paraId="7A7A762A" w14:textId="77777777" w:rsidR="003D371F" w:rsidRDefault="003D371F" w:rsidP="003D371F">
      <w:pPr>
        <w:tabs>
          <w:tab w:val="left" w:pos="1720"/>
        </w:tabs>
      </w:pPr>
      <w:r>
        <w:t xml:space="preserve">                     Number of trees: 200</w:t>
      </w:r>
    </w:p>
    <w:p w14:paraId="47142C62" w14:textId="77777777" w:rsidR="003D371F" w:rsidRDefault="003D371F" w:rsidP="003D371F">
      <w:pPr>
        <w:tabs>
          <w:tab w:val="left" w:pos="1720"/>
        </w:tabs>
      </w:pPr>
      <w:r>
        <w:t>No. of variables tried at each split: 43</w:t>
      </w:r>
    </w:p>
    <w:p w14:paraId="6BF780A5" w14:textId="77777777" w:rsidR="003D371F" w:rsidRDefault="003D371F" w:rsidP="003D371F">
      <w:pPr>
        <w:tabs>
          <w:tab w:val="left" w:pos="1720"/>
        </w:tabs>
      </w:pPr>
    </w:p>
    <w:p w14:paraId="110F1A01" w14:textId="77777777" w:rsidR="003D371F" w:rsidRDefault="003D371F" w:rsidP="003D371F">
      <w:pPr>
        <w:tabs>
          <w:tab w:val="left" w:pos="1720"/>
        </w:tabs>
      </w:pPr>
      <w:r>
        <w:t xml:space="preserve">        OOB estimate of  error rate: 23.8%</w:t>
      </w:r>
    </w:p>
    <w:p w14:paraId="0B6546BF" w14:textId="77777777" w:rsidR="003D371F" w:rsidRDefault="003D371F" w:rsidP="003D371F">
      <w:pPr>
        <w:tabs>
          <w:tab w:val="left" w:pos="1720"/>
        </w:tabs>
      </w:pPr>
      <w:r>
        <w:t>Confusion matrix:</w:t>
      </w:r>
    </w:p>
    <w:p w14:paraId="4757D192" w14:textId="77777777" w:rsidR="003D371F" w:rsidRDefault="003D371F" w:rsidP="003D371F">
      <w:pPr>
        <w:tabs>
          <w:tab w:val="left" w:pos="1720"/>
        </w:tabs>
      </w:pPr>
      <w:r>
        <w:t xml:space="preserve">    1   2 class.error</w:t>
      </w:r>
    </w:p>
    <w:p w14:paraId="0F0FB31F" w14:textId="77777777" w:rsidR="003D371F" w:rsidRDefault="003D371F" w:rsidP="003D371F">
      <w:pPr>
        <w:tabs>
          <w:tab w:val="left" w:pos="1720"/>
        </w:tabs>
      </w:pPr>
      <w:r>
        <w:t>1 427  72   0.1442886</w:t>
      </w:r>
    </w:p>
    <w:p w14:paraId="4B639C64" w14:textId="68576102" w:rsidR="003D371F" w:rsidRDefault="003D371F" w:rsidP="003D371F">
      <w:pPr>
        <w:tabs>
          <w:tab w:val="left" w:pos="1720"/>
        </w:tabs>
      </w:pPr>
      <w:r>
        <w:t>2 166 335   0.3313373</w:t>
      </w:r>
    </w:p>
    <w:p w14:paraId="47738504" w14:textId="77777777" w:rsidR="003D371F" w:rsidRDefault="003D371F" w:rsidP="0064728D">
      <w:pPr>
        <w:tabs>
          <w:tab w:val="left" w:pos="1720"/>
        </w:tabs>
      </w:pPr>
    </w:p>
    <w:p w14:paraId="35C2B861" w14:textId="43E54625" w:rsidR="003D371F" w:rsidRDefault="003D371F" w:rsidP="0064728D">
      <w:pPr>
        <w:tabs>
          <w:tab w:val="left" w:pos="1720"/>
        </w:tabs>
      </w:pPr>
      <w:r>
        <w:t>recall accuracy</w:t>
      </w:r>
    </w:p>
    <w:p w14:paraId="0A28377C" w14:textId="7868CB15" w:rsidR="003D371F" w:rsidRDefault="003D371F" w:rsidP="0064728D">
      <w:pPr>
        <w:tabs>
          <w:tab w:val="left" w:pos="1720"/>
        </w:tabs>
      </w:pPr>
      <w:r>
        <w:t xml:space="preserve">rf = </w:t>
      </w:r>
      <w:r w:rsidRPr="003D371F">
        <w:t>98.18182</w:t>
      </w:r>
    </w:p>
    <w:p w14:paraId="6743E5A7" w14:textId="1AAFC8E8" w:rsidR="003D371F" w:rsidRDefault="003D371F" w:rsidP="0064728D">
      <w:pPr>
        <w:tabs>
          <w:tab w:val="left" w:pos="1720"/>
        </w:tabs>
      </w:pPr>
      <w:r>
        <w:t>tree = 80.90</w:t>
      </w:r>
    </w:p>
    <w:p w14:paraId="0C75B50F" w14:textId="7D759C57" w:rsidR="003D371F" w:rsidRDefault="003D371F" w:rsidP="0064728D">
      <w:pPr>
        <w:tabs>
          <w:tab w:val="left" w:pos="1720"/>
        </w:tabs>
      </w:pPr>
      <w:r>
        <w:t>svm =91.81</w:t>
      </w:r>
    </w:p>
    <w:p w14:paraId="23FBA001" w14:textId="4216C138" w:rsidR="003D371F" w:rsidRDefault="003D371F" w:rsidP="0064728D">
      <w:pPr>
        <w:tabs>
          <w:tab w:val="left" w:pos="1720"/>
        </w:tabs>
      </w:pPr>
      <w:r>
        <w:t>max = 100</w:t>
      </w:r>
    </w:p>
    <w:p w14:paraId="07361D82" w14:textId="77777777" w:rsidR="003D371F" w:rsidRDefault="003D371F" w:rsidP="0064728D">
      <w:pPr>
        <w:tabs>
          <w:tab w:val="left" w:pos="1720"/>
        </w:tabs>
      </w:pPr>
    </w:p>
    <w:p w14:paraId="32CE2FC7" w14:textId="77777777" w:rsidR="003D371F" w:rsidRDefault="003D371F" w:rsidP="0064728D">
      <w:pPr>
        <w:tabs>
          <w:tab w:val="left" w:pos="1720"/>
        </w:tabs>
      </w:pPr>
    </w:p>
    <w:p w14:paraId="2B0BC5A7" w14:textId="77777777" w:rsidR="003D371F" w:rsidRDefault="003D371F" w:rsidP="0064728D">
      <w:pPr>
        <w:tabs>
          <w:tab w:val="left" w:pos="1720"/>
        </w:tabs>
      </w:pPr>
    </w:p>
    <w:p w14:paraId="7DAA61C5" w14:textId="77777777" w:rsidR="003D371F" w:rsidRDefault="003D371F" w:rsidP="0064728D">
      <w:pPr>
        <w:tabs>
          <w:tab w:val="left" w:pos="1720"/>
        </w:tabs>
      </w:pPr>
    </w:p>
    <w:p w14:paraId="7C2AC8D4" w14:textId="77777777" w:rsidR="003D371F" w:rsidRDefault="003D371F" w:rsidP="003D371F">
      <w:pPr>
        <w:tabs>
          <w:tab w:val="left" w:pos="1720"/>
        </w:tabs>
      </w:pPr>
      <w:r>
        <w:t>ENSEMBLE SUMMARY</w:t>
      </w:r>
    </w:p>
    <w:p w14:paraId="1067716B" w14:textId="77777777" w:rsidR="003D371F" w:rsidRDefault="003D371F" w:rsidP="003D371F">
      <w:pPr>
        <w:tabs>
          <w:tab w:val="left" w:pos="1720"/>
        </w:tabs>
      </w:pPr>
    </w:p>
    <w:p w14:paraId="6B76C7D9" w14:textId="77777777" w:rsidR="003D371F" w:rsidRDefault="003D371F" w:rsidP="003D371F">
      <w:pPr>
        <w:tabs>
          <w:tab w:val="left" w:pos="1720"/>
        </w:tabs>
      </w:pPr>
      <w:r>
        <w:t xml:space="preserve">       n-ENSEMBLE COVERAGE n-ENSEMBLE RECALL</w:t>
      </w:r>
    </w:p>
    <w:p w14:paraId="46DDAF97" w14:textId="77777777" w:rsidR="003D371F" w:rsidRDefault="003D371F" w:rsidP="003D371F">
      <w:pPr>
        <w:tabs>
          <w:tab w:val="left" w:pos="1720"/>
        </w:tabs>
      </w:pPr>
      <w:r>
        <w:t>n &gt;= 1                1.00              0.93</w:t>
      </w:r>
    </w:p>
    <w:p w14:paraId="41A61317" w14:textId="77777777" w:rsidR="003D371F" w:rsidRDefault="003D371F" w:rsidP="003D371F">
      <w:pPr>
        <w:tabs>
          <w:tab w:val="left" w:pos="1720"/>
        </w:tabs>
      </w:pPr>
      <w:r>
        <w:t>n &gt;= 2                1.00              0.93</w:t>
      </w:r>
    </w:p>
    <w:p w14:paraId="1B372E07" w14:textId="77777777" w:rsidR="003D371F" w:rsidRDefault="003D371F" w:rsidP="003D371F">
      <w:pPr>
        <w:tabs>
          <w:tab w:val="left" w:pos="1720"/>
        </w:tabs>
      </w:pPr>
      <w:r>
        <w:t>n &gt;= 3                0.93              0.99</w:t>
      </w:r>
    </w:p>
    <w:p w14:paraId="2EED7FC3" w14:textId="77777777" w:rsidR="003D371F" w:rsidRDefault="003D371F" w:rsidP="003D371F">
      <w:pPr>
        <w:tabs>
          <w:tab w:val="left" w:pos="1720"/>
        </w:tabs>
      </w:pPr>
      <w:r>
        <w:t>n &gt;= 4                0.80              1.00</w:t>
      </w:r>
    </w:p>
    <w:p w14:paraId="684B1EAC" w14:textId="77777777" w:rsidR="003D371F" w:rsidRDefault="003D371F" w:rsidP="003D371F">
      <w:pPr>
        <w:tabs>
          <w:tab w:val="left" w:pos="1720"/>
        </w:tabs>
      </w:pPr>
    </w:p>
    <w:p w14:paraId="24E4AD96" w14:textId="77777777" w:rsidR="003D371F" w:rsidRDefault="003D371F" w:rsidP="003D371F">
      <w:pPr>
        <w:tabs>
          <w:tab w:val="left" w:pos="1720"/>
        </w:tabs>
      </w:pPr>
    </w:p>
    <w:p w14:paraId="73E42C0E" w14:textId="77777777" w:rsidR="003D371F" w:rsidRDefault="003D371F" w:rsidP="003D371F">
      <w:pPr>
        <w:tabs>
          <w:tab w:val="left" w:pos="1720"/>
        </w:tabs>
      </w:pPr>
      <w:r>
        <w:t>ALGORITHM PERFORMANCE</w:t>
      </w:r>
    </w:p>
    <w:p w14:paraId="137B09C1" w14:textId="77777777" w:rsidR="003D371F" w:rsidRDefault="003D371F" w:rsidP="003D371F">
      <w:pPr>
        <w:tabs>
          <w:tab w:val="left" w:pos="1720"/>
        </w:tabs>
      </w:pPr>
    </w:p>
    <w:p w14:paraId="7231DD8B" w14:textId="77777777" w:rsidR="003D371F" w:rsidRDefault="003D371F" w:rsidP="003D371F">
      <w:pPr>
        <w:tabs>
          <w:tab w:val="left" w:pos="1720"/>
        </w:tabs>
      </w:pPr>
      <w:r>
        <w:t xml:space="preserve">       SVM_PRECISION           SVM_RECALL           SVM_FSCORE </w:t>
      </w:r>
    </w:p>
    <w:p w14:paraId="7E0D12AE" w14:textId="77777777" w:rsidR="003D371F" w:rsidRDefault="003D371F" w:rsidP="003D371F">
      <w:pPr>
        <w:tabs>
          <w:tab w:val="left" w:pos="1720"/>
        </w:tabs>
      </w:pPr>
      <w:r>
        <w:t xml:space="preserve">               0.920                0.920                0.915 </w:t>
      </w:r>
    </w:p>
    <w:p w14:paraId="5692A0B6" w14:textId="77777777" w:rsidR="003D371F" w:rsidRDefault="003D371F" w:rsidP="003D371F">
      <w:pPr>
        <w:tabs>
          <w:tab w:val="left" w:pos="1720"/>
        </w:tabs>
      </w:pPr>
      <w:r>
        <w:t xml:space="preserve">   FORESTS_PRECISION       FORESTS_RECALL       FORESTS_FSCORE </w:t>
      </w:r>
    </w:p>
    <w:p w14:paraId="522C3790" w14:textId="77777777" w:rsidR="003D371F" w:rsidRDefault="003D371F" w:rsidP="003D371F">
      <w:pPr>
        <w:tabs>
          <w:tab w:val="left" w:pos="1720"/>
        </w:tabs>
      </w:pPr>
      <w:r>
        <w:t xml:space="preserve">               0.980                0.980                0.980 </w:t>
      </w:r>
    </w:p>
    <w:p w14:paraId="055C7A2A" w14:textId="77777777" w:rsidR="003D371F" w:rsidRDefault="003D371F" w:rsidP="003D371F">
      <w:pPr>
        <w:tabs>
          <w:tab w:val="left" w:pos="1720"/>
        </w:tabs>
      </w:pPr>
      <w:r>
        <w:t xml:space="preserve">      TREE_PRECISION          TREE_RECALL          TREE_FSCORE </w:t>
      </w:r>
    </w:p>
    <w:p w14:paraId="47C7517C" w14:textId="77777777" w:rsidR="003D371F" w:rsidRDefault="003D371F" w:rsidP="003D371F">
      <w:pPr>
        <w:tabs>
          <w:tab w:val="left" w:pos="1720"/>
        </w:tabs>
      </w:pPr>
      <w:r>
        <w:t xml:space="preserve">               0.825                0.820                0.810 </w:t>
      </w:r>
    </w:p>
    <w:p w14:paraId="448DCCAD" w14:textId="77777777" w:rsidR="003D371F" w:rsidRDefault="003D371F" w:rsidP="003D371F">
      <w:pPr>
        <w:tabs>
          <w:tab w:val="left" w:pos="1720"/>
        </w:tabs>
      </w:pPr>
      <w:r>
        <w:t xml:space="preserve">MAXENTROPY_PRECISION    MAXENTROPY_RECALL    MAXENTROPY_FSCORE </w:t>
      </w:r>
    </w:p>
    <w:p w14:paraId="0EF1DF65" w14:textId="77777777" w:rsidR="003D371F" w:rsidRDefault="003D371F" w:rsidP="003D371F">
      <w:pPr>
        <w:tabs>
          <w:tab w:val="left" w:pos="1720"/>
        </w:tabs>
      </w:pPr>
      <w:r>
        <w:t xml:space="preserve">               1.000                1.000                1.000 </w:t>
      </w:r>
    </w:p>
    <w:p w14:paraId="7013D14C" w14:textId="77777777" w:rsidR="003D371F" w:rsidRDefault="003D371F" w:rsidP="003D371F">
      <w:pPr>
        <w:tabs>
          <w:tab w:val="left" w:pos="1720"/>
        </w:tabs>
      </w:pPr>
      <w:r>
        <w:t>&gt; N=10</w:t>
      </w:r>
    </w:p>
    <w:p w14:paraId="435145DF" w14:textId="77777777" w:rsidR="003D371F" w:rsidRDefault="003D371F" w:rsidP="003D371F">
      <w:pPr>
        <w:tabs>
          <w:tab w:val="left" w:pos="1720"/>
        </w:tabs>
      </w:pPr>
      <w:r>
        <w:t>&gt; cross_validate(container2,N,"TREE")</w:t>
      </w:r>
    </w:p>
    <w:p w14:paraId="1FF26031" w14:textId="77777777" w:rsidR="003D371F" w:rsidRDefault="003D371F" w:rsidP="003D371F">
      <w:pPr>
        <w:tabs>
          <w:tab w:val="left" w:pos="1720"/>
        </w:tabs>
      </w:pPr>
      <w:r>
        <w:t>Fold 1 Out of Sample Accuracy = 0.7089552</w:t>
      </w:r>
    </w:p>
    <w:p w14:paraId="30610C05" w14:textId="77777777" w:rsidR="003D371F" w:rsidRDefault="003D371F" w:rsidP="003D371F">
      <w:pPr>
        <w:tabs>
          <w:tab w:val="left" w:pos="1720"/>
        </w:tabs>
      </w:pPr>
      <w:r>
        <w:t>Fold 2 Out of Sample Accuracy = 0.6633663</w:t>
      </w:r>
    </w:p>
    <w:p w14:paraId="1616FBF4" w14:textId="77777777" w:rsidR="003D371F" w:rsidRDefault="003D371F" w:rsidP="003D371F">
      <w:pPr>
        <w:tabs>
          <w:tab w:val="left" w:pos="1720"/>
        </w:tabs>
      </w:pPr>
      <w:r>
        <w:t>Fold 3 Out of Sample Accuracy = 0.6969697</w:t>
      </w:r>
    </w:p>
    <w:p w14:paraId="0ACC74D8" w14:textId="77777777" w:rsidR="003D371F" w:rsidRDefault="003D371F" w:rsidP="003D371F">
      <w:pPr>
        <w:tabs>
          <w:tab w:val="left" w:pos="1720"/>
        </w:tabs>
      </w:pPr>
      <w:r>
        <w:t>Fold 4 Out of Sample Accuracy = 0.6929825</w:t>
      </w:r>
    </w:p>
    <w:p w14:paraId="60AB3498" w14:textId="77777777" w:rsidR="003D371F" w:rsidRDefault="003D371F" w:rsidP="003D371F">
      <w:pPr>
        <w:tabs>
          <w:tab w:val="left" w:pos="1720"/>
        </w:tabs>
      </w:pPr>
      <w:r>
        <w:t>Fold 5 Out of Sample Accuracy = 0.7338129</w:t>
      </w:r>
    </w:p>
    <w:p w14:paraId="230D98EA" w14:textId="77777777" w:rsidR="003D371F" w:rsidRDefault="003D371F" w:rsidP="003D371F">
      <w:pPr>
        <w:tabs>
          <w:tab w:val="left" w:pos="1720"/>
        </w:tabs>
      </w:pPr>
      <w:r>
        <w:t>Fold 6 Out of Sample Accuracy = 0.7128713</w:t>
      </w:r>
    </w:p>
    <w:p w14:paraId="5BB01FD9" w14:textId="77777777" w:rsidR="003D371F" w:rsidRDefault="003D371F" w:rsidP="003D371F">
      <w:pPr>
        <w:tabs>
          <w:tab w:val="left" w:pos="1720"/>
        </w:tabs>
      </w:pPr>
      <w:r>
        <w:t>Fold 7 Out of Sample Accuracy = 0.7473684</w:t>
      </w:r>
    </w:p>
    <w:p w14:paraId="0EC2B5AE" w14:textId="77777777" w:rsidR="003D371F" w:rsidRDefault="003D371F" w:rsidP="003D371F">
      <w:pPr>
        <w:tabs>
          <w:tab w:val="left" w:pos="1720"/>
        </w:tabs>
      </w:pPr>
      <w:r>
        <w:t>Fold 8 Out of Sample Accuracy = 0.7572816</w:t>
      </w:r>
    </w:p>
    <w:p w14:paraId="5EC092A0" w14:textId="77777777" w:rsidR="003D371F" w:rsidRDefault="003D371F" w:rsidP="003D371F">
      <w:pPr>
        <w:tabs>
          <w:tab w:val="left" w:pos="1720"/>
        </w:tabs>
      </w:pPr>
      <w:r>
        <w:t>Fold 9 Out of Sample Accuracy = 0.7169811</w:t>
      </w:r>
    </w:p>
    <w:p w14:paraId="1CC5E9BB" w14:textId="77777777" w:rsidR="003D371F" w:rsidRDefault="003D371F" w:rsidP="003D371F">
      <w:pPr>
        <w:tabs>
          <w:tab w:val="left" w:pos="1720"/>
        </w:tabs>
      </w:pPr>
      <w:r>
        <w:t>Fold 10 Out of Sample Accuracy = 0.7288136</w:t>
      </w:r>
    </w:p>
    <w:p w14:paraId="6FA46A18" w14:textId="77777777" w:rsidR="003D371F" w:rsidRDefault="003D371F" w:rsidP="003D371F">
      <w:pPr>
        <w:tabs>
          <w:tab w:val="left" w:pos="1720"/>
        </w:tabs>
      </w:pPr>
      <w:r>
        <w:t>[[1]]</w:t>
      </w:r>
    </w:p>
    <w:p w14:paraId="11871FA5" w14:textId="77777777" w:rsidR="003D371F" w:rsidRDefault="003D371F" w:rsidP="003D371F">
      <w:pPr>
        <w:tabs>
          <w:tab w:val="left" w:pos="1720"/>
        </w:tabs>
      </w:pPr>
      <w:r>
        <w:t xml:space="preserve"> [1] 0.7089552 0.6633663 0.6969697 0.6929825 0.7338129 0.7128713</w:t>
      </w:r>
    </w:p>
    <w:p w14:paraId="07D5B96A" w14:textId="77777777" w:rsidR="003D371F" w:rsidRDefault="003D371F" w:rsidP="003D371F">
      <w:pPr>
        <w:tabs>
          <w:tab w:val="left" w:pos="1720"/>
        </w:tabs>
      </w:pPr>
      <w:r>
        <w:t xml:space="preserve"> [7] 0.7473684 0.7572816 0.7169811 0.7288136</w:t>
      </w:r>
    </w:p>
    <w:p w14:paraId="2D36BB06" w14:textId="77777777" w:rsidR="003D371F" w:rsidRDefault="003D371F" w:rsidP="003D371F">
      <w:pPr>
        <w:tabs>
          <w:tab w:val="left" w:pos="1720"/>
        </w:tabs>
      </w:pPr>
    </w:p>
    <w:p w14:paraId="27B1B2C4" w14:textId="77777777" w:rsidR="003D371F" w:rsidRDefault="003D371F" w:rsidP="003D371F">
      <w:pPr>
        <w:tabs>
          <w:tab w:val="left" w:pos="1720"/>
        </w:tabs>
      </w:pPr>
      <w:r>
        <w:t>$meanAccuracy</w:t>
      </w:r>
    </w:p>
    <w:p w14:paraId="6723DE05" w14:textId="77777777" w:rsidR="003D371F" w:rsidRDefault="003D371F" w:rsidP="003D371F">
      <w:pPr>
        <w:tabs>
          <w:tab w:val="left" w:pos="1720"/>
        </w:tabs>
      </w:pPr>
      <w:r>
        <w:t>[1] 0.7159403</w:t>
      </w:r>
    </w:p>
    <w:p w14:paraId="66095755" w14:textId="77777777" w:rsidR="003D371F" w:rsidRDefault="003D371F" w:rsidP="003D371F">
      <w:pPr>
        <w:tabs>
          <w:tab w:val="left" w:pos="1720"/>
        </w:tabs>
      </w:pPr>
    </w:p>
    <w:p w14:paraId="0F6838D7" w14:textId="77777777" w:rsidR="003D371F" w:rsidRDefault="003D371F" w:rsidP="003D371F">
      <w:pPr>
        <w:tabs>
          <w:tab w:val="left" w:pos="1720"/>
        </w:tabs>
      </w:pPr>
      <w:r>
        <w:t>&gt; cross_validate(container2,N,"SVM")</w:t>
      </w:r>
    </w:p>
    <w:p w14:paraId="2C59453B" w14:textId="77777777" w:rsidR="003D371F" w:rsidRDefault="003D371F" w:rsidP="003D371F">
      <w:pPr>
        <w:tabs>
          <w:tab w:val="left" w:pos="1720"/>
        </w:tabs>
      </w:pPr>
      <w:r>
        <w:t>Fold 1 Out of Sample Accuracy = 0.6530612</w:t>
      </w:r>
    </w:p>
    <w:p w14:paraId="77C1B9F4" w14:textId="77777777" w:rsidR="003D371F" w:rsidRDefault="003D371F" w:rsidP="003D371F">
      <w:pPr>
        <w:tabs>
          <w:tab w:val="left" w:pos="1720"/>
        </w:tabs>
      </w:pPr>
      <w:r>
        <w:t>Fold 2 Out of Sample Accuracy = 0.792</w:t>
      </w:r>
    </w:p>
    <w:p w14:paraId="5E07B775" w14:textId="77777777" w:rsidR="003D371F" w:rsidRDefault="003D371F" w:rsidP="003D371F">
      <w:pPr>
        <w:tabs>
          <w:tab w:val="left" w:pos="1720"/>
        </w:tabs>
      </w:pPr>
      <w:r>
        <w:t>Fold 3 Out of Sample Accuracy = 0.7179487</w:t>
      </w:r>
    </w:p>
    <w:p w14:paraId="6915DA0B" w14:textId="77777777" w:rsidR="003D371F" w:rsidRDefault="003D371F" w:rsidP="003D371F">
      <w:pPr>
        <w:tabs>
          <w:tab w:val="left" w:pos="1720"/>
        </w:tabs>
      </w:pPr>
      <w:r>
        <w:t>Fold 4 Out of Sample Accuracy = 0.745098</w:t>
      </w:r>
    </w:p>
    <w:p w14:paraId="065AD056" w14:textId="77777777" w:rsidR="003D371F" w:rsidRDefault="003D371F" w:rsidP="003D371F">
      <w:pPr>
        <w:tabs>
          <w:tab w:val="left" w:pos="1720"/>
        </w:tabs>
      </w:pPr>
      <w:r>
        <w:t>Fold 5 Out of Sample Accuracy = 0.7</w:t>
      </w:r>
    </w:p>
    <w:p w14:paraId="64F71BC7" w14:textId="77777777" w:rsidR="003D371F" w:rsidRDefault="003D371F" w:rsidP="003D371F">
      <w:pPr>
        <w:tabs>
          <w:tab w:val="left" w:pos="1720"/>
        </w:tabs>
      </w:pPr>
      <w:r>
        <w:t>Fold 6 Out of Sample Accuracy = 0.6492537</w:t>
      </w:r>
    </w:p>
    <w:p w14:paraId="76F18565" w14:textId="77777777" w:rsidR="003D371F" w:rsidRDefault="003D371F" w:rsidP="003D371F">
      <w:pPr>
        <w:tabs>
          <w:tab w:val="left" w:pos="1720"/>
        </w:tabs>
      </w:pPr>
      <w:r>
        <w:t>Fold 7 Out of Sample Accuracy = 0.6851852</w:t>
      </w:r>
    </w:p>
    <w:p w14:paraId="2A97674F" w14:textId="77777777" w:rsidR="003D371F" w:rsidRDefault="003D371F" w:rsidP="003D371F">
      <w:pPr>
        <w:tabs>
          <w:tab w:val="left" w:pos="1720"/>
        </w:tabs>
      </w:pPr>
      <w:r>
        <w:t>Fold 8 Out of Sample Accuracy = 0.7079646</w:t>
      </w:r>
    </w:p>
    <w:p w14:paraId="0D62FFAB" w14:textId="77777777" w:rsidR="003D371F" w:rsidRDefault="003D371F" w:rsidP="003D371F">
      <w:pPr>
        <w:tabs>
          <w:tab w:val="left" w:pos="1720"/>
        </w:tabs>
      </w:pPr>
      <w:r>
        <w:t>Fold 9 Out of Sample Accuracy = 0.6862745</w:t>
      </w:r>
    </w:p>
    <w:p w14:paraId="29F6FEEA" w14:textId="77777777" w:rsidR="003D371F" w:rsidRDefault="003D371F" w:rsidP="003D371F">
      <w:pPr>
        <w:tabs>
          <w:tab w:val="left" w:pos="1720"/>
        </w:tabs>
      </w:pPr>
      <w:r>
        <w:t>Fold 10 Out of Sample Accuracy = 0.6534653</w:t>
      </w:r>
    </w:p>
    <w:p w14:paraId="039E2EE7" w14:textId="77777777" w:rsidR="003D371F" w:rsidRDefault="003D371F" w:rsidP="003D371F">
      <w:pPr>
        <w:tabs>
          <w:tab w:val="left" w:pos="1720"/>
        </w:tabs>
      </w:pPr>
      <w:r>
        <w:t>[[1]]</w:t>
      </w:r>
    </w:p>
    <w:p w14:paraId="667A09DD" w14:textId="77777777" w:rsidR="003D371F" w:rsidRDefault="003D371F" w:rsidP="003D371F">
      <w:pPr>
        <w:tabs>
          <w:tab w:val="left" w:pos="1720"/>
        </w:tabs>
      </w:pPr>
      <w:r>
        <w:t xml:space="preserve"> [1] 0.6530612 0.7920000 0.7179487 0.7450980 0.7000000 0.6492537</w:t>
      </w:r>
    </w:p>
    <w:p w14:paraId="72D95B18" w14:textId="77777777" w:rsidR="003D371F" w:rsidRDefault="003D371F" w:rsidP="003D371F">
      <w:pPr>
        <w:tabs>
          <w:tab w:val="left" w:pos="1720"/>
        </w:tabs>
      </w:pPr>
      <w:r>
        <w:t xml:space="preserve"> [7] 0.6851852 0.7079646 0.6862745 0.6534653</w:t>
      </w:r>
    </w:p>
    <w:p w14:paraId="17889292" w14:textId="77777777" w:rsidR="003D371F" w:rsidRDefault="003D371F" w:rsidP="003D371F">
      <w:pPr>
        <w:tabs>
          <w:tab w:val="left" w:pos="1720"/>
        </w:tabs>
      </w:pPr>
    </w:p>
    <w:p w14:paraId="6D6B9F69" w14:textId="77777777" w:rsidR="003D371F" w:rsidRDefault="003D371F" w:rsidP="003D371F">
      <w:pPr>
        <w:tabs>
          <w:tab w:val="left" w:pos="1720"/>
        </w:tabs>
      </w:pPr>
      <w:r>
        <w:t>$meanAccuracy</w:t>
      </w:r>
    </w:p>
    <w:p w14:paraId="54CF7E12" w14:textId="77777777" w:rsidR="003D371F" w:rsidRDefault="003D371F" w:rsidP="003D371F">
      <w:pPr>
        <w:tabs>
          <w:tab w:val="left" w:pos="1720"/>
        </w:tabs>
      </w:pPr>
      <w:r>
        <w:t>[1] 0.6990251</w:t>
      </w:r>
    </w:p>
    <w:p w14:paraId="37246D5A" w14:textId="77777777" w:rsidR="003D371F" w:rsidRDefault="003D371F" w:rsidP="003D371F">
      <w:pPr>
        <w:tabs>
          <w:tab w:val="left" w:pos="1720"/>
        </w:tabs>
      </w:pPr>
    </w:p>
    <w:p w14:paraId="0B83F65B" w14:textId="77777777" w:rsidR="003D371F" w:rsidRDefault="003D371F" w:rsidP="003D371F">
      <w:pPr>
        <w:tabs>
          <w:tab w:val="left" w:pos="1720"/>
        </w:tabs>
      </w:pPr>
      <w:r>
        <w:t>&gt; cross_validate(container2,N,"MAXENT")</w:t>
      </w:r>
    </w:p>
    <w:p w14:paraId="608EC0AC" w14:textId="77777777" w:rsidR="003D371F" w:rsidRDefault="003D371F" w:rsidP="003D371F">
      <w:pPr>
        <w:tabs>
          <w:tab w:val="left" w:pos="1720"/>
        </w:tabs>
      </w:pPr>
      <w:r>
        <w:t>Fold 1 Out of Sample Accuracy = 1</w:t>
      </w:r>
    </w:p>
    <w:p w14:paraId="5F82687D" w14:textId="77777777" w:rsidR="003D371F" w:rsidRDefault="003D371F" w:rsidP="003D371F">
      <w:pPr>
        <w:tabs>
          <w:tab w:val="left" w:pos="1720"/>
        </w:tabs>
      </w:pPr>
      <w:r>
        <w:t>Fold 2 Out of Sample Accuracy = 0.9826087</w:t>
      </w:r>
    </w:p>
    <w:p w14:paraId="28EF73BB" w14:textId="77777777" w:rsidR="003D371F" w:rsidRDefault="003D371F" w:rsidP="003D371F">
      <w:pPr>
        <w:tabs>
          <w:tab w:val="left" w:pos="1720"/>
        </w:tabs>
      </w:pPr>
      <w:r>
        <w:t>Fold 3 Out of Sample Accuracy = 1</w:t>
      </w:r>
    </w:p>
    <w:p w14:paraId="05378B21" w14:textId="77777777" w:rsidR="003D371F" w:rsidRDefault="003D371F" w:rsidP="003D371F">
      <w:pPr>
        <w:tabs>
          <w:tab w:val="left" w:pos="1720"/>
        </w:tabs>
      </w:pPr>
      <w:r>
        <w:t>Fold 4 Out of Sample Accuracy = 1</w:t>
      </w:r>
    </w:p>
    <w:p w14:paraId="3EE11B53" w14:textId="77777777" w:rsidR="003D371F" w:rsidRDefault="003D371F" w:rsidP="003D371F">
      <w:pPr>
        <w:tabs>
          <w:tab w:val="left" w:pos="1720"/>
        </w:tabs>
      </w:pPr>
      <w:r>
        <w:t>Fold 5 Out of Sample Accuracy = 0.9918699</w:t>
      </w:r>
    </w:p>
    <w:p w14:paraId="5CE20AAE" w14:textId="77777777" w:rsidR="003D371F" w:rsidRDefault="003D371F" w:rsidP="003D371F">
      <w:pPr>
        <w:tabs>
          <w:tab w:val="left" w:pos="1720"/>
        </w:tabs>
      </w:pPr>
      <w:r>
        <w:t>Fold 6 Out of Sample Accuracy = 0.990566</w:t>
      </w:r>
    </w:p>
    <w:p w14:paraId="66C092A5" w14:textId="77777777" w:rsidR="003D371F" w:rsidRDefault="003D371F" w:rsidP="003D371F">
      <w:pPr>
        <w:tabs>
          <w:tab w:val="left" w:pos="1720"/>
        </w:tabs>
      </w:pPr>
      <w:r>
        <w:t>Fold 7 Out of Sample Accuracy = 0.990991</w:t>
      </w:r>
    </w:p>
    <w:p w14:paraId="04C6B131" w14:textId="77777777" w:rsidR="003D371F" w:rsidRDefault="003D371F" w:rsidP="003D371F">
      <w:pPr>
        <w:tabs>
          <w:tab w:val="left" w:pos="1720"/>
        </w:tabs>
      </w:pPr>
      <w:r>
        <w:lastRenderedPageBreak/>
        <w:t>Fold 8 Out of Sample Accuracy = 1</w:t>
      </w:r>
    </w:p>
    <w:p w14:paraId="558851D5" w14:textId="77777777" w:rsidR="003D371F" w:rsidRDefault="003D371F" w:rsidP="003D371F">
      <w:pPr>
        <w:tabs>
          <w:tab w:val="left" w:pos="1720"/>
        </w:tabs>
      </w:pPr>
      <w:r>
        <w:t>Fold 9 Out of Sample Accuracy = 1</w:t>
      </w:r>
    </w:p>
    <w:p w14:paraId="69B83896" w14:textId="77777777" w:rsidR="003D371F" w:rsidRDefault="003D371F" w:rsidP="003D371F">
      <w:pPr>
        <w:tabs>
          <w:tab w:val="left" w:pos="1720"/>
        </w:tabs>
      </w:pPr>
      <w:r>
        <w:t>Fold 10 Out of Sample Accuracy = 1</w:t>
      </w:r>
    </w:p>
    <w:p w14:paraId="5B5FB506" w14:textId="77777777" w:rsidR="003D371F" w:rsidRDefault="003D371F" w:rsidP="003D371F">
      <w:pPr>
        <w:tabs>
          <w:tab w:val="left" w:pos="1720"/>
        </w:tabs>
      </w:pPr>
      <w:r>
        <w:t>[[1]]</w:t>
      </w:r>
    </w:p>
    <w:p w14:paraId="01B07B8E" w14:textId="77777777" w:rsidR="003D371F" w:rsidRDefault="003D371F" w:rsidP="003D371F">
      <w:pPr>
        <w:tabs>
          <w:tab w:val="left" w:pos="1720"/>
        </w:tabs>
      </w:pPr>
      <w:r>
        <w:t xml:space="preserve"> [1] 1.0000000 0.9826087 1.0000000 1.0000000 0.9918699 0.9905660</w:t>
      </w:r>
    </w:p>
    <w:p w14:paraId="6A8097ED" w14:textId="77777777" w:rsidR="003D371F" w:rsidRDefault="003D371F" w:rsidP="003D371F">
      <w:pPr>
        <w:tabs>
          <w:tab w:val="left" w:pos="1720"/>
        </w:tabs>
      </w:pPr>
      <w:r>
        <w:t xml:space="preserve"> [7] 0.9909910 1.0000000 1.0000000 1.0000000</w:t>
      </w:r>
    </w:p>
    <w:p w14:paraId="625158C8" w14:textId="77777777" w:rsidR="003D371F" w:rsidRDefault="003D371F" w:rsidP="003D371F">
      <w:pPr>
        <w:tabs>
          <w:tab w:val="left" w:pos="1720"/>
        </w:tabs>
      </w:pPr>
    </w:p>
    <w:p w14:paraId="65C7E0E6" w14:textId="77777777" w:rsidR="003D371F" w:rsidRDefault="003D371F" w:rsidP="003D371F">
      <w:pPr>
        <w:tabs>
          <w:tab w:val="left" w:pos="1720"/>
        </w:tabs>
      </w:pPr>
      <w:r>
        <w:t>$meanAccuracy</w:t>
      </w:r>
    </w:p>
    <w:p w14:paraId="400BB524" w14:textId="77777777" w:rsidR="003D371F" w:rsidRDefault="003D371F" w:rsidP="003D371F">
      <w:pPr>
        <w:tabs>
          <w:tab w:val="left" w:pos="1720"/>
        </w:tabs>
      </w:pPr>
      <w:r>
        <w:t>[1] 0.9956036</w:t>
      </w:r>
    </w:p>
    <w:p w14:paraId="1C30FAE6" w14:textId="77777777" w:rsidR="003D371F" w:rsidRDefault="003D371F" w:rsidP="003D371F">
      <w:pPr>
        <w:tabs>
          <w:tab w:val="left" w:pos="1720"/>
        </w:tabs>
      </w:pPr>
    </w:p>
    <w:p w14:paraId="1E1614B6" w14:textId="77777777" w:rsidR="003D371F" w:rsidRDefault="003D371F" w:rsidP="003D371F">
      <w:pPr>
        <w:tabs>
          <w:tab w:val="left" w:pos="1720"/>
        </w:tabs>
      </w:pPr>
      <w:r>
        <w:t>&gt; cross_validate(container2,N,"RF")</w:t>
      </w:r>
    </w:p>
    <w:p w14:paraId="502544B6" w14:textId="77777777" w:rsidR="003D371F" w:rsidRDefault="003D371F" w:rsidP="003D371F">
      <w:pPr>
        <w:tabs>
          <w:tab w:val="left" w:pos="1720"/>
        </w:tabs>
      </w:pPr>
      <w:r>
        <w:t>Fold 1 Out of Sample Accuracy = 0.8148148</w:t>
      </w:r>
    </w:p>
    <w:p w14:paraId="40C9D59B" w14:textId="77777777" w:rsidR="003D371F" w:rsidRDefault="003D371F" w:rsidP="003D371F">
      <w:pPr>
        <w:tabs>
          <w:tab w:val="left" w:pos="1720"/>
        </w:tabs>
      </w:pPr>
      <w:r>
        <w:t>Fold 2 Out of Sample Accuracy = 0.7663551</w:t>
      </w:r>
    </w:p>
    <w:p w14:paraId="1A146CD5" w14:textId="77777777" w:rsidR="003D371F" w:rsidRDefault="003D371F" w:rsidP="003D371F">
      <w:pPr>
        <w:tabs>
          <w:tab w:val="left" w:pos="1720"/>
        </w:tabs>
      </w:pPr>
      <w:r>
        <w:t>Fold 3 Out of Sample Accuracy = 0.7363636</w:t>
      </w:r>
    </w:p>
    <w:p w14:paraId="1C9FF2D6" w14:textId="77777777" w:rsidR="003D371F" w:rsidRDefault="003D371F" w:rsidP="003D371F">
      <w:pPr>
        <w:tabs>
          <w:tab w:val="left" w:pos="1720"/>
        </w:tabs>
      </w:pPr>
      <w:r>
        <w:t>Fold 4 Out of Sample Accuracy = 0.8173913</w:t>
      </w:r>
    </w:p>
    <w:p w14:paraId="3F33ABD9" w14:textId="77777777" w:rsidR="003D371F" w:rsidRDefault="003D371F" w:rsidP="003D371F">
      <w:pPr>
        <w:tabs>
          <w:tab w:val="left" w:pos="1720"/>
        </w:tabs>
      </w:pPr>
      <w:r>
        <w:t>Fold 5 Out of Sample Accuracy = 0.8389831</w:t>
      </w:r>
    </w:p>
    <w:p w14:paraId="3C546ED6" w14:textId="77777777" w:rsidR="003D371F" w:rsidRDefault="003D371F" w:rsidP="003D371F">
      <w:pPr>
        <w:tabs>
          <w:tab w:val="left" w:pos="1720"/>
        </w:tabs>
      </w:pPr>
      <w:r>
        <w:t>Fold 6 Out of Sample Accuracy = 0.8585859</w:t>
      </w:r>
    </w:p>
    <w:p w14:paraId="0E2CDAC4" w14:textId="77777777" w:rsidR="003D371F" w:rsidRDefault="003D371F" w:rsidP="003D371F">
      <w:pPr>
        <w:tabs>
          <w:tab w:val="left" w:pos="1720"/>
        </w:tabs>
      </w:pPr>
      <w:r>
        <w:t>Fold 7 Out of Sample Accuracy = 0.75</w:t>
      </w:r>
    </w:p>
    <w:p w14:paraId="69D14E91" w14:textId="77777777" w:rsidR="003D371F" w:rsidRDefault="003D371F" w:rsidP="003D371F">
      <w:pPr>
        <w:tabs>
          <w:tab w:val="left" w:pos="1720"/>
        </w:tabs>
      </w:pPr>
      <w:r>
        <w:t>Fold 8 Out of Sample Accuracy = 0.8113208</w:t>
      </w:r>
    </w:p>
    <w:p w14:paraId="1DC007D0" w14:textId="77777777" w:rsidR="003D371F" w:rsidRDefault="003D371F" w:rsidP="003D371F">
      <w:pPr>
        <w:tabs>
          <w:tab w:val="left" w:pos="1720"/>
        </w:tabs>
      </w:pPr>
      <w:r>
        <w:t>Fold 9 Out of Sample Accuracy = 0.7723577</w:t>
      </w:r>
    </w:p>
    <w:p w14:paraId="6AF8890E" w14:textId="77777777" w:rsidR="003D371F" w:rsidRDefault="003D371F" w:rsidP="003D371F">
      <w:pPr>
        <w:tabs>
          <w:tab w:val="left" w:pos="1720"/>
        </w:tabs>
      </w:pPr>
      <w:r>
        <w:t>Fold 10 Out of Sample Accuracy = 0.8017241</w:t>
      </w:r>
    </w:p>
    <w:p w14:paraId="5BAEDDC3" w14:textId="77777777" w:rsidR="003D371F" w:rsidRDefault="003D371F" w:rsidP="003D371F">
      <w:pPr>
        <w:tabs>
          <w:tab w:val="left" w:pos="1720"/>
        </w:tabs>
      </w:pPr>
      <w:r>
        <w:t>[[1]]</w:t>
      </w:r>
    </w:p>
    <w:p w14:paraId="5E7E6F75" w14:textId="77777777" w:rsidR="003D371F" w:rsidRDefault="003D371F" w:rsidP="003D371F">
      <w:pPr>
        <w:tabs>
          <w:tab w:val="left" w:pos="1720"/>
        </w:tabs>
      </w:pPr>
      <w:r>
        <w:t xml:space="preserve"> [1] 0.8148148 0.7663551 0.7363636 0.8173913 0.8389831 0.8585859</w:t>
      </w:r>
    </w:p>
    <w:p w14:paraId="3386D1BE" w14:textId="77777777" w:rsidR="003D371F" w:rsidRDefault="003D371F" w:rsidP="003D371F">
      <w:pPr>
        <w:tabs>
          <w:tab w:val="left" w:pos="1720"/>
        </w:tabs>
      </w:pPr>
      <w:r>
        <w:t xml:space="preserve"> [7] 0.7500000 0.8113208 0.7723577 0.8017241</w:t>
      </w:r>
    </w:p>
    <w:p w14:paraId="562931A0" w14:textId="77777777" w:rsidR="003D371F" w:rsidRDefault="003D371F" w:rsidP="003D371F">
      <w:pPr>
        <w:tabs>
          <w:tab w:val="left" w:pos="1720"/>
        </w:tabs>
      </w:pPr>
    </w:p>
    <w:p w14:paraId="0561AB88" w14:textId="77777777" w:rsidR="003D371F" w:rsidRDefault="003D371F" w:rsidP="003D371F">
      <w:pPr>
        <w:tabs>
          <w:tab w:val="left" w:pos="1720"/>
        </w:tabs>
      </w:pPr>
      <w:r>
        <w:t>$meanAccuracy</w:t>
      </w:r>
    </w:p>
    <w:p w14:paraId="70034F53" w14:textId="0EFE432C" w:rsidR="003D371F" w:rsidRDefault="003D371F" w:rsidP="003D371F">
      <w:pPr>
        <w:tabs>
          <w:tab w:val="left" w:pos="1720"/>
        </w:tabs>
      </w:pPr>
      <w:r>
        <w:t>[1] 0.7967896</w:t>
      </w:r>
    </w:p>
    <w:p w14:paraId="2A802708" w14:textId="77777777" w:rsidR="009E40DA" w:rsidRDefault="009E40DA" w:rsidP="003D371F">
      <w:pPr>
        <w:tabs>
          <w:tab w:val="left" w:pos="1720"/>
        </w:tabs>
      </w:pPr>
    </w:p>
    <w:p w14:paraId="11662325" w14:textId="165EEFA0" w:rsidR="009E40DA" w:rsidRDefault="009E40DA" w:rsidP="003D371F">
      <w:pPr>
        <w:tabs>
          <w:tab w:val="left" w:pos="1720"/>
        </w:tabs>
      </w:pPr>
      <w:r>
        <w:t>spec = Lnc</w:t>
      </w:r>
    </w:p>
    <w:p w14:paraId="531B94E8" w14:textId="77777777" w:rsidR="009E40DA" w:rsidRDefault="009E40DA" w:rsidP="003D371F">
      <w:pPr>
        <w:tabs>
          <w:tab w:val="left" w:pos="1720"/>
        </w:tabs>
      </w:pPr>
    </w:p>
    <w:p w14:paraId="7DC44A62" w14:textId="77777777" w:rsidR="007D43C4" w:rsidRDefault="007D43C4" w:rsidP="003D371F">
      <w:pPr>
        <w:tabs>
          <w:tab w:val="left" w:pos="1720"/>
        </w:tabs>
      </w:pPr>
    </w:p>
    <w:p w14:paraId="0C2B8AA3" w14:textId="77777777" w:rsidR="00FA68AD" w:rsidRDefault="00FA68AD" w:rsidP="00FA68AD">
      <w:pPr>
        <w:tabs>
          <w:tab w:val="left" w:pos="1720"/>
        </w:tabs>
      </w:pPr>
      <w:r>
        <w:t>$SVM</w:t>
      </w:r>
    </w:p>
    <w:p w14:paraId="7D724635" w14:textId="77777777" w:rsidR="00FA68AD" w:rsidRDefault="00FA68AD" w:rsidP="00FA68AD">
      <w:pPr>
        <w:tabs>
          <w:tab w:val="left" w:pos="1720"/>
        </w:tabs>
      </w:pPr>
    </w:p>
    <w:p w14:paraId="23FC6BE5" w14:textId="77777777" w:rsidR="00FA68AD" w:rsidRDefault="00FA68AD" w:rsidP="00FA68AD">
      <w:pPr>
        <w:tabs>
          <w:tab w:val="left" w:pos="1720"/>
        </w:tabs>
      </w:pPr>
      <w:r>
        <w:t>Call:</w:t>
      </w:r>
    </w:p>
    <w:p w14:paraId="25C407C9" w14:textId="77777777" w:rsidR="00FA68AD" w:rsidRDefault="00FA68AD" w:rsidP="00FA68AD">
      <w:pPr>
        <w:tabs>
          <w:tab w:val="left" w:pos="1720"/>
        </w:tabs>
      </w:pPr>
      <w:r>
        <w:t xml:space="preserve">svm.default(x = container@training_matrix, y = container@training_codes, </w:t>
      </w:r>
    </w:p>
    <w:p w14:paraId="6C6B6A75" w14:textId="77777777" w:rsidR="00FA68AD" w:rsidRDefault="00FA68AD" w:rsidP="00FA68AD">
      <w:pPr>
        <w:tabs>
          <w:tab w:val="left" w:pos="1720"/>
        </w:tabs>
      </w:pPr>
      <w:r>
        <w:t xml:space="preserve">    kernel = kernel, cost = cost, cross = cross, probability = TRUE, </w:t>
      </w:r>
    </w:p>
    <w:p w14:paraId="6FDFEC6F" w14:textId="77777777" w:rsidR="00FA68AD" w:rsidRDefault="00FA68AD" w:rsidP="00FA68AD">
      <w:pPr>
        <w:tabs>
          <w:tab w:val="left" w:pos="1720"/>
        </w:tabs>
      </w:pPr>
      <w:r>
        <w:t xml:space="preserve">    method = method)</w:t>
      </w:r>
    </w:p>
    <w:p w14:paraId="7C7E47BF" w14:textId="77777777" w:rsidR="00FA68AD" w:rsidRDefault="00FA68AD" w:rsidP="00FA68AD">
      <w:pPr>
        <w:tabs>
          <w:tab w:val="left" w:pos="1720"/>
        </w:tabs>
      </w:pPr>
    </w:p>
    <w:p w14:paraId="13935A1C" w14:textId="77777777" w:rsidR="00FA68AD" w:rsidRDefault="00FA68AD" w:rsidP="00FA68AD">
      <w:pPr>
        <w:tabs>
          <w:tab w:val="left" w:pos="1720"/>
        </w:tabs>
      </w:pPr>
    </w:p>
    <w:p w14:paraId="16F4910F" w14:textId="77777777" w:rsidR="00FA68AD" w:rsidRDefault="00FA68AD" w:rsidP="00FA68AD">
      <w:pPr>
        <w:tabs>
          <w:tab w:val="left" w:pos="1720"/>
        </w:tabs>
      </w:pPr>
      <w:r>
        <w:t>Parameters:</w:t>
      </w:r>
    </w:p>
    <w:p w14:paraId="3F6D985C" w14:textId="77777777" w:rsidR="00FA68AD" w:rsidRDefault="00FA68AD" w:rsidP="00FA68AD">
      <w:pPr>
        <w:tabs>
          <w:tab w:val="left" w:pos="1720"/>
        </w:tabs>
      </w:pPr>
      <w:r>
        <w:t xml:space="preserve">   SVM-Type:  C-classification </w:t>
      </w:r>
    </w:p>
    <w:p w14:paraId="6A7AC5D4" w14:textId="77777777" w:rsidR="00FA68AD" w:rsidRDefault="00FA68AD" w:rsidP="00FA68AD">
      <w:pPr>
        <w:tabs>
          <w:tab w:val="left" w:pos="1720"/>
        </w:tabs>
      </w:pPr>
      <w:r>
        <w:t xml:space="preserve"> SVM-Kernel:  radial </w:t>
      </w:r>
    </w:p>
    <w:p w14:paraId="03045001" w14:textId="77777777" w:rsidR="00FA68AD" w:rsidRDefault="00FA68AD" w:rsidP="00FA68AD">
      <w:pPr>
        <w:tabs>
          <w:tab w:val="left" w:pos="1720"/>
        </w:tabs>
      </w:pPr>
      <w:r>
        <w:t xml:space="preserve">       cost:  100 </w:t>
      </w:r>
    </w:p>
    <w:p w14:paraId="577DDEC0" w14:textId="77777777" w:rsidR="00FA68AD" w:rsidRDefault="00FA68AD" w:rsidP="00FA68AD">
      <w:pPr>
        <w:tabs>
          <w:tab w:val="left" w:pos="1720"/>
        </w:tabs>
      </w:pPr>
      <w:r>
        <w:t xml:space="preserve">      gamma:  0.0005324814 </w:t>
      </w:r>
    </w:p>
    <w:p w14:paraId="12D741EC" w14:textId="77777777" w:rsidR="00FA68AD" w:rsidRDefault="00FA68AD" w:rsidP="00FA68AD">
      <w:pPr>
        <w:tabs>
          <w:tab w:val="left" w:pos="1720"/>
        </w:tabs>
      </w:pPr>
    </w:p>
    <w:p w14:paraId="6708C0DD" w14:textId="77777777" w:rsidR="00FA68AD" w:rsidRDefault="00FA68AD" w:rsidP="00FA68AD">
      <w:pPr>
        <w:tabs>
          <w:tab w:val="left" w:pos="1720"/>
        </w:tabs>
      </w:pPr>
      <w:r>
        <w:t>Number of Support Vectors:  972</w:t>
      </w:r>
    </w:p>
    <w:p w14:paraId="0F93E4AF" w14:textId="77777777" w:rsidR="00FA68AD" w:rsidRDefault="00FA68AD" w:rsidP="003D371F">
      <w:pPr>
        <w:tabs>
          <w:tab w:val="left" w:pos="1720"/>
        </w:tabs>
      </w:pPr>
    </w:p>
    <w:p w14:paraId="304C18E4" w14:textId="77777777" w:rsidR="00FA68AD" w:rsidRDefault="00FA68AD" w:rsidP="00FA68AD">
      <w:pPr>
        <w:tabs>
          <w:tab w:val="left" w:pos="1720"/>
        </w:tabs>
      </w:pPr>
      <w:r>
        <w:t>$RF</w:t>
      </w:r>
    </w:p>
    <w:p w14:paraId="7263A057" w14:textId="77777777" w:rsidR="00FA68AD" w:rsidRDefault="00FA68AD" w:rsidP="00FA68AD">
      <w:pPr>
        <w:tabs>
          <w:tab w:val="left" w:pos="1720"/>
        </w:tabs>
      </w:pPr>
    </w:p>
    <w:p w14:paraId="730B2EAD" w14:textId="77777777" w:rsidR="00FA68AD" w:rsidRDefault="00FA68AD" w:rsidP="00FA68AD">
      <w:pPr>
        <w:tabs>
          <w:tab w:val="left" w:pos="1720"/>
        </w:tabs>
      </w:pPr>
      <w:r>
        <w:t>Call:</w:t>
      </w:r>
    </w:p>
    <w:p w14:paraId="0F0A9378" w14:textId="77777777" w:rsidR="00FA68AD" w:rsidRDefault="00FA68AD" w:rsidP="00FA68AD">
      <w:pPr>
        <w:tabs>
          <w:tab w:val="left" w:pos="1720"/>
        </w:tabs>
      </w:pPr>
      <w:r>
        <w:t xml:space="preserve"> randomForest(x = as.matrix(container@training_matrix), y = container@training_codes,      ntree = ntree) </w:t>
      </w:r>
    </w:p>
    <w:p w14:paraId="23C8165F" w14:textId="77777777" w:rsidR="00FA68AD" w:rsidRDefault="00FA68AD" w:rsidP="00FA68AD">
      <w:pPr>
        <w:tabs>
          <w:tab w:val="left" w:pos="1720"/>
        </w:tabs>
      </w:pPr>
      <w:r>
        <w:t xml:space="preserve">               Type of random forest: classification</w:t>
      </w:r>
    </w:p>
    <w:p w14:paraId="4E0F01B1" w14:textId="77777777" w:rsidR="00FA68AD" w:rsidRDefault="00FA68AD" w:rsidP="00FA68AD">
      <w:pPr>
        <w:tabs>
          <w:tab w:val="left" w:pos="1720"/>
        </w:tabs>
      </w:pPr>
      <w:r>
        <w:t xml:space="preserve">                     Number of trees: 200</w:t>
      </w:r>
    </w:p>
    <w:p w14:paraId="30C0D292" w14:textId="77777777" w:rsidR="00FA68AD" w:rsidRDefault="00FA68AD" w:rsidP="00FA68AD">
      <w:pPr>
        <w:tabs>
          <w:tab w:val="left" w:pos="1720"/>
        </w:tabs>
      </w:pPr>
      <w:r>
        <w:t>No. of variables tried at each split: 43</w:t>
      </w:r>
    </w:p>
    <w:p w14:paraId="705AFAC3" w14:textId="77777777" w:rsidR="00FA68AD" w:rsidRDefault="00FA68AD" w:rsidP="00FA68AD">
      <w:pPr>
        <w:tabs>
          <w:tab w:val="left" w:pos="1720"/>
        </w:tabs>
      </w:pPr>
    </w:p>
    <w:p w14:paraId="6D52EEDE" w14:textId="77777777" w:rsidR="00FA68AD" w:rsidRDefault="00FA68AD" w:rsidP="00FA68AD">
      <w:pPr>
        <w:tabs>
          <w:tab w:val="left" w:pos="1720"/>
        </w:tabs>
      </w:pPr>
      <w:r>
        <w:t xml:space="preserve">        OOB estimate of  error rate: 23.2%</w:t>
      </w:r>
    </w:p>
    <w:p w14:paraId="21A2A75F" w14:textId="77777777" w:rsidR="00FA68AD" w:rsidRDefault="00FA68AD" w:rsidP="00FA68AD">
      <w:pPr>
        <w:tabs>
          <w:tab w:val="left" w:pos="1720"/>
        </w:tabs>
      </w:pPr>
      <w:r>
        <w:lastRenderedPageBreak/>
        <w:t>Confusion matrix:</w:t>
      </w:r>
    </w:p>
    <w:p w14:paraId="77FBB090" w14:textId="77777777" w:rsidR="00FA68AD" w:rsidRDefault="00FA68AD" w:rsidP="00FA68AD">
      <w:pPr>
        <w:tabs>
          <w:tab w:val="left" w:pos="1720"/>
        </w:tabs>
      </w:pPr>
      <w:r>
        <w:t xml:space="preserve">    1   2 class.error</w:t>
      </w:r>
    </w:p>
    <w:p w14:paraId="0DB18857" w14:textId="77777777" w:rsidR="00FA68AD" w:rsidRDefault="00FA68AD" w:rsidP="00FA68AD">
      <w:pPr>
        <w:tabs>
          <w:tab w:val="left" w:pos="1720"/>
        </w:tabs>
      </w:pPr>
      <w:r>
        <w:t>1 419  80   0.1603206</w:t>
      </w:r>
    </w:p>
    <w:p w14:paraId="6EC8272D" w14:textId="77777777" w:rsidR="00FA68AD" w:rsidRDefault="00FA68AD" w:rsidP="00FA68AD">
      <w:pPr>
        <w:tabs>
          <w:tab w:val="left" w:pos="1720"/>
        </w:tabs>
      </w:pPr>
      <w:r>
        <w:t>2 152 349   0.3033932</w:t>
      </w:r>
    </w:p>
    <w:p w14:paraId="6E668510" w14:textId="77777777" w:rsidR="007D43C4" w:rsidRDefault="007D43C4" w:rsidP="003D371F">
      <w:pPr>
        <w:tabs>
          <w:tab w:val="left" w:pos="1720"/>
        </w:tabs>
      </w:pPr>
    </w:p>
    <w:p w14:paraId="23482535" w14:textId="77777777" w:rsidR="00FA68AD" w:rsidRDefault="00FA68AD" w:rsidP="00FA68AD">
      <w:pPr>
        <w:tabs>
          <w:tab w:val="left" w:pos="1720"/>
        </w:tabs>
      </w:pPr>
      <w:r>
        <w:t>recall accuracy</w:t>
      </w:r>
    </w:p>
    <w:p w14:paraId="21C823F8" w14:textId="4A7814D2" w:rsidR="00FA68AD" w:rsidRDefault="00FA68AD" w:rsidP="00FA68AD">
      <w:pPr>
        <w:tabs>
          <w:tab w:val="left" w:pos="1720"/>
        </w:tabs>
      </w:pPr>
      <w:r>
        <w:t>rf = 97</w:t>
      </w:r>
      <w:r w:rsidRPr="003D371F">
        <w:t>.</w:t>
      </w:r>
      <w:r>
        <w:t>27273</w:t>
      </w:r>
    </w:p>
    <w:p w14:paraId="1618A009" w14:textId="77777777" w:rsidR="00FA68AD" w:rsidRDefault="00FA68AD" w:rsidP="00FA68AD">
      <w:pPr>
        <w:tabs>
          <w:tab w:val="left" w:pos="1720"/>
        </w:tabs>
      </w:pPr>
      <w:r>
        <w:t>tree = 80.90</w:t>
      </w:r>
    </w:p>
    <w:p w14:paraId="49C042EC" w14:textId="77777777" w:rsidR="00FA68AD" w:rsidRDefault="00FA68AD" w:rsidP="00FA68AD">
      <w:pPr>
        <w:tabs>
          <w:tab w:val="left" w:pos="1720"/>
        </w:tabs>
      </w:pPr>
      <w:r>
        <w:t>svm =91.81</w:t>
      </w:r>
    </w:p>
    <w:p w14:paraId="6FD446C7" w14:textId="77777777" w:rsidR="00FA68AD" w:rsidRDefault="00FA68AD" w:rsidP="00FA68AD">
      <w:pPr>
        <w:tabs>
          <w:tab w:val="left" w:pos="1720"/>
        </w:tabs>
      </w:pPr>
      <w:r>
        <w:t>max = 100</w:t>
      </w:r>
    </w:p>
    <w:p w14:paraId="3DAC217A" w14:textId="77777777" w:rsidR="00FA68AD" w:rsidRDefault="00FA68AD" w:rsidP="00FA68AD">
      <w:pPr>
        <w:tabs>
          <w:tab w:val="left" w:pos="1720"/>
        </w:tabs>
      </w:pPr>
    </w:p>
    <w:p w14:paraId="6E0BB391" w14:textId="77777777" w:rsidR="007D43C4" w:rsidRDefault="007D43C4" w:rsidP="003D371F">
      <w:pPr>
        <w:tabs>
          <w:tab w:val="left" w:pos="1720"/>
        </w:tabs>
      </w:pPr>
    </w:p>
    <w:p w14:paraId="51F4AC26" w14:textId="77777777" w:rsidR="007D43C4" w:rsidRDefault="007D43C4" w:rsidP="003D371F">
      <w:pPr>
        <w:tabs>
          <w:tab w:val="left" w:pos="1720"/>
        </w:tabs>
      </w:pPr>
    </w:p>
    <w:p w14:paraId="327D0BFE" w14:textId="77777777" w:rsidR="007D43C4" w:rsidRDefault="007D43C4" w:rsidP="003D371F">
      <w:pPr>
        <w:tabs>
          <w:tab w:val="left" w:pos="1720"/>
        </w:tabs>
      </w:pPr>
    </w:p>
    <w:p w14:paraId="37395F95" w14:textId="77777777" w:rsidR="007D43C4" w:rsidRDefault="007D43C4" w:rsidP="007D43C4">
      <w:pPr>
        <w:tabs>
          <w:tab w:val="left" w:pos="1720"/>
        </w:tabs>
      </w:pPr>
      <w:r>
        <w:t>ENSEMBLE SUMMARY</w:t>
      </w:r>
    </w:p>
    <w:p w14:paraId="2F14B0E5" w14:textId="77777777" w:rsidR="007D43C4" w:rsidRDefault="007D43C4" w:rsidP="007D43C4">
      <w:pPr>
        <w:tabs>
          <w:tab w:val="left" w:pos="1720"/>
        </w:tabs>
      </w:pPr>
    </w:p>
    <w:p w14:paraId="47D30BE5" w14:textId="77777777" w:rsidR="007D43C4" w:rsidRDefault="007D43C4" w:rsidP="007D43C4">
      <w:pPr>
        <w:tabs>
          <w:tab w:val="left" w:pos="1720"/>
        </w:tabs>
      </w:pPr>
      <w:r>
        <w:t xml:space="preserve">       n-ENSEMBLE COVERAGE n-ENSEMBLE RECALL</w:t>
      </w:r>
    </w:p>
    <w:p w14:paraId="067C2DB5" w14:textId="77777777" w:rsidR="007D43C4" w:rsidRDefault="007D43C4" w:rsidP="007D43C4">
      <w:pPr>
        <w:tabs>
          <w:tab w:val="left" w:pos="1720"/>
        </w:tabs>
      </w:pPr>
      <w:r>
        <w:t>n &gt;= 1                1.00              0.92</w:t>
      </w:r>
    </w:p>
    <w:p w14:paraId="64F2203D" w14:textId="77777777" w:rsidR="007D43C4" w:rsidRDefault="007D43C4" w:rsidP="007D43C4">
      <w:pPr>
        <w:tabs>
          <w:tab w:val="left" w:pos="1720"/>
        </w:tabs>
      </w:pPr>
      <w:r>
        <w:t>n &gt;= 2                1.00              0.92</w:t>
      </w:r>
    </w:p>
    <w:p w14:paraId="37CBB9CC" w14:textId="77777777" w:rsidR="007D43C4" w:rsidRDefault="007D43C4" w:rsidP="007D43C4">
      <w:pPr>
        <w:tabs>
          <w:tab w:val="left" w:pos="1720"/>
        </w:tabs>
      </w:pPr>
      <w:r>
        <w:t>n &gt;= 3                0.94              0.98</w:t>
      </w:r>
    </w:p>
    <w:p w14:paraId="1DA3A7B2" w14:textId="77777777" w:rsidR="007D43C4" w:rsidRDefault="007D43C4" w:rsidP="007D43C4">
      <w:pPr>
        <w:tabs>
          <w:tab w:val="left" w:pos="1720"/>
        </w:tabs>
      </w:pPr>
      <w:r>
        <w:t>n &gt;= 4                0.80              1.00</w:t>
      </w:r>
    </w:p>
    <w:p w14:paraId="2A651050" w14:textId="77777777" w:rsidR="007D43C4" w:rsidRDefault="007D43C4" w:rsidP="007D43C4">
      <w:pPr>
        <w:tabs>
          <w:tab w:val="left" w:pos="1720"/>
        </w:tabs>
      </w:pPr>
    </w:p>
    <w:p w14:paraId="022F8CD5" w14:textId="77777777" w:rsidR="007D43C4" w:rsidRDefault="007D43C4" w:rsidP="007D43C4">
      <w:pPr>
        <w:tabs>
          <w:tab w:val="left" w:pos="1720"/>
        </w:tabs>
      </w:pPr>
    </w:p>
    <w:p w14:paraId="753A6A98" w14:textId="77777777" w:rsidR="007D43C4" w:rsidRDefault="007D43C4" w:rsidP="007D43C4">
      <w:pPr>
        <w:tabs>
          <w:tab w:val="left" w:pos="1720"/>
        </w:tabs>
      </w:pPr>
      <w:r>
        <w:t>ALGORITHM PERFORMANCE</w:t>
      </w:r>
    </w:p>
    <w:p w14:paraId="5D18314C" w14:textId="77777777" w:rsidR="007D43C4" w:rsidRDefault="007D43C4" w:rsidP="007D43C4">
      <w:pPr>
        <w:tabs>
          <w:tab w:val="left" w:pos="1720"/>
        </w:tabs>
      </w:pPr>
    </w:p>
    <w:p w14:paraId="0428068E" w14:textId="77777777" w:rsidR="007D43C4" w:rsidRDefault="007D43C4" w:rsidP="007D43C4">
      <w:pPr>
        <w:tabs>
          <w:tab w:val="left" w:pos="1720"/>
        </w:tabs>
      </w:pPr>
      <w:r>
        <w:t xml:space="preserve">       SVM_PRECISION           SVM_RECALL           SVM_FSCORE </w:t>
      </w:r>
    </w:p>
    <w:p w14:paraId="0E90362D" w14:textId="77777777" w:rsidR="007D43C4" w:rsidRDefault="007D43C4" w:rsidP="007D43C4">
      <w:pPr>
        <w:tabs>
          <w:tab w:val="left" w:pos="1720"/>
        </w:tabs>
      </w:pPr>
      <w:r>
        <w:t xml:space="preserve">               0.920                0.920                0.915 </w:t>
      </w:r>
    </w:p>
    <w:p w14:paraId="4D7B25DA" w14:textId="77777777" w:rsidR="007D43C4" w:rsidRDefault="007D43C4" w:rsidP="007D43C4">
      <w:pPr>
        <w:tabs>
          <w:tab w:val="left" w:pos="1720"/>
        </w:tabs>
      </w:pPr>
      <w:r>
        <w:t xml:space="preserve">   FORESTS_PRECISION       FORESTS_RECALL       FORESTS_FSCORE </w:t>
      </w:r>
    </w:p>
    <w:p w14:paraId="0867FD4E" w14:textId="77777777" w:rsidR="007D43C4" w:rsidRDefault="007D43C4" w:rsidP="007D43C4">
      <w:pPr>
        <w:tabs>
          <w:tab w:val="left" w:pos="1720"/>
        </w:tabs>
      </w:pPr>
      <w:r>
        <w:t xml:space="preserve">               0.975                0.970                0.970 </w:t>
      </w:r>
    </w:p>
    <w:p w14:paraId="186D5C66" w14:textId="77777777" w:rsidR="007D43C4" w:rsidRDefault="007D43C4" w:rsidP="007D43C4">
      <w:pPr>
        <w:tabs>
          <w:tab w:val="left" w:pos="1720"/>
        </w:tabs>
      </w:pPr>
      <w:r>
        <w:t xml:space="preserve">      TREE_PRECISION          TREE_RECALL          TREE_FSCORE </w:t>
      </w:r>
    </w:p>
    <w:p w14:paraId="367E7E56" w14:textId="77777777" w:rsidR="007D43C4" w:rsidRDefault="007D43C4" w:rsidP="007D43C4">
      <w:pPr>
        <w:tabs>
          <w:tab w:val="left" w:pos="1720"/>
        </w:tabs>
      </w:pPr>
      <w:r>
        <w:t xml:space="preserve">               0.825                0.820                0.810 </w:t>
      </w:r>
    </w:p>
    <w:p w14:paraId="2DC17572" w14:textId="77777777" w:rsidR="007D43C4" w:rsidRDefault="007D43C4" w:rsidP="007D43C4">
      <w:pPr>
        <w:tabs>
          <w:tab w:val="left" w:pos="1720"/>
        </w:tabs>
      </w:pPr>
      <w:r>
        <w:t xml:space="preserve">MAXENTROPY_PRECISION    MAXENTROPY_RECALL    MAXENTROPY_FSCORE </w:t>
      </w:r>
    </w:p>
    <w:p w14:paraId="71C365D6" w14:textId="77777777" w:rsidR="007D43C4" w:rsidRDefault="007D43C4" w:rsidP="007D43C4">
      <w:pPr>
        <w:tabs>
          <w:tab w:val="left" w:pos="1720"/>
        </w:tabs>
      </w:pPr>
      <w:r>
        <w:t xml:space="preserve">               1.000                1.000                1.000 </w:t>
      </w:r>
    </w:p>
    <w:p w14:paraId="7026B142" w14:textId="77777777" w:rsidR="007D43C4" w:rsidRDefault="007D43C4" w:rsidP="007D43C4">
      <w:pPr>
        <w:tabs>
          <w:tab w:val="left" w:pos="1720"/>
        </w:tabs>
      </w:pPr>
      <w:r>
        <w:t>&gt; N=10</w:t>
      </w:r>
    </w:p>
    <w:p w14:paraId="176B2E2F" w14:textId="77777777" w:rsidR="007D43C4" w:rsidRDefault="007D43C4" w:rsidP="007D43C4">
      <w:pPr>
        <w:tabs>
          <w:tab w:val="left" w:pos="1720"/>
        </w:tabs>
      </w:pPr>
      <w:r>
        <w:t>&gt; cross_validate(container2,N,"TREE")</w:t>
      </w:r>
    </w:p>
    <w:p w14:paraId="05D788A2" w14:textId="77777777" w:rsidR="007D43C4" w:rsidRDefault="007D43C4" w:rsidP="007D43C4">
      <w:pPr>
        <w:tabs>
          <w:tab w:val="left" w:pos="1720"/>
        </w:tabs>
      </w:pPr>
      <w:r>
        <w:t>Fold 1 Out of Sample Accuracy = 0.7070707</w:t>
      </w:r>
    </w:p>
    <w:p w14:paraId="38A1743C" w14:textId="77777777" w:rsidR="007D43C4" w:rsidRDefault="007D43C4" w:rsidP="007D43C4">
      <w:pPr>
        <w:tabs>
          <w:tab w:val="left" w:pos="1720"/>
        </w:tabs>
      </w:pPr>
      <w:r>
        <w:t>Fold 2 Out of Sample Accuracy = 0.7368421</w:t>
      </w:r>
    </w:p>
    <w:p w14:paraId="24F50348" w14:textId="77777777" w:rsidR="007D43C4" w:rsidRDefault="007D43C4" w:rsidP="007D43C4">
      <w:pPr>
        <w:tabs>
          <w:tab w:val="left" w:pos="1720"/>
        </w:tabs>
      </w:pPr>
      <w:r>
        <w:t>Fold 3 Out of Sample Accuracy = 0.7380952</w:t>
      </w:r>
    </w:p>
    <w:p w14:paraId="668BA0B2" w14:textId="77777777" w:rsidR="007D43C4" w:rsidRDefault="007D43C4" w:rsidP="007D43C4">
      <w:pPr>
        <w:tabs>
          <w:tab w:val="left" w:pos="1720"/>
        </w:tabs>
      </w:pPr>
      <w:r>
        <w:t>Fold 4 Out of Sample Accuracy = 0.8198198</w:t>
      </w:r>
    </w:p>
    <w:p w14:paraId="15A0A7B4" w14:textId="77777777" w:rsidR="007D43C4" w:rsidRDefault="007D43C4" w:rsidP="007D43C4">
      <w:pPr>
        <w:tabs>
          <w:tab w:val="left" w:pos="1720"/>
        </w:tabs>
      </w:pPr>
      <w:r>
        <w:t>Fold 5 Out of Sample Accuracy = 0.7407407</w:t>
      </w:r>
    </w:p>
    <w:p w14:paraId="4F4E7277" w14:textId="77777777" w:rsidR="007D43C4" w:rsidRDefault="007D43C4" w:rsidP="007D43C4">
      <w:pPr>
        <w:tabs>
          <w:tab w:val="left" w:pos="1720"/>
        </w:tabs>
      </w:pPr>
      <w:r>
        <w:t>Fold 6 Out of Sample Accuracy = 0.7232143</w:t>
      </w:r>
    </w:p>
    <w:p w14:paraId="0F8A236A" w14:textId="77777777" w:rsidR="007D43C4" w:rsidRDefault="007D43C4" w:rsidP="007D43C4">
      <w:pPr>
        <w:tabs>
          <w:tab w:val="left" w:pos="1720"/>
        </w:tabs>
      </w:pPr>
      <w:r>
        <w:t>Fold 7 Out of Sample Accuracy = 0.6754386</w:t>
      </w:r>
    </w:p>
    <w:p w14:paraId="417D475D" w14:textId="77777777" w:rsidR="007D43C4" w:rsidRDefault="007D43C4" w:rsidP="007D43C4">
      <w:pPr>
        <w:tabs>
          <w:tab w:val="left" w:pos="1720"/>
        </w:tabs>
      </w:pPr>
      <w:r>
        <w:t>Fold 8 Out of Sample Accuracy = 0.7333333</w:t>
      </w:r>
    </w:p>
    <w:p w14:paraId="7E279AEA" w14:textId="77777777" w:rsidR="007D43C4" w:rsidRDefault="007D43C4" w:rsidP="007D43C4">
      <w:pPr>
        <w:tabs>
          <w:tab w:val="left" w:pos="1720"/>
        </w:tabs>
      </w:pPr>
      <w:r>
        <w:t>Fold 9 Out of Sample Accuracy = 0.7075472</w:t>
      </w:r>
    </w:p>
    <w:p w14:paraId="506F04EF" w14:textId="77777777" w:rsidR="007D43C4" w:rsidRDefault="007D43C4" w:rsidP="007D43C4">
      <w:pPr>
        <w:tabs>
          <w:tab w:val="left" w:pos="1720"/>
        </w:tabs>
      </w:pPr>
      <w:r>
        <w:t>Fold 10 Out of Sample Accuracy = 0.6806723</w:t>
      </w:r>
    </w:p>
    <w:p w14:paraId="4E1D1D77" w14:textId="77777777" w:rsidR="007D43C4" w:rsidRDefault="007D43C4" w:rsidP="007D43C4">
      <w:pPr>
        <w:tabs>
          <w:tab w:val="left" w:pos="1720"/>
        </w:tabs>
      </w:pPr>
      <w:r>
        <w:t>[[1]]</w:t>
      </w:r>
    </w:p>
    <w:p w14:paraId="4E003380" w14:textId="77777777" w:rsidR="007D43C4" w:rsidRDefault="007D43C4" w:rsidP="007D43C4">
      <w:pPr>
        <w:tabs>
          <w:tab w:val="left" w:pos="1720"/>
        </w:tabs>
      </w:pPr>
      <w:r>
        <w:t xml:space="preserve"> [1] 0.7070707 0.7368421 0.7380952 0.8198198 0.7407407 0.7232143</w:t>
      </w:r>
    </w:p>
    <w:p w14:paraId="78C48419" w14:textId="77777777" w:rsidR="007D43C4" w:rsidRDefault="007D43C4" w:rsidP="007D43C4">
      <w:pPr>
        <w:tabs>
          <w:tab w:val="left" w:pos="1720"/>
        </w:tabs>
      </w:pPr>
      <w:r>
        <w:t xml:space="preserve"> [7] 0.6754386 0.7333333 0.7075472 0.6806723</w:t>
      </w:r>
    </w:p>
    <w:p w14:paraId="260CA1AE" w14:textId="77777777" w:rsidR="007D43C4" w:rsidRDefault="007D43C4" w:rsidP="007D43C4">
      <w:pPr>
        <w:tabs>
          <w:tab w:val="left" w:pos="1720"/>
        </w:tabs>
      </w:pPr>
    </w:p>
    <w:p w14:paraId="4DA34795" w14:textId="77777777" w:rsidR="007D43C4" w:rsidRDefault="007D43C4" w:rsidP="007D43C4">
      <w:pPr>
        <w:tabs>
          <w:tab w:val="left" w:pos="1720"/>
        </w:tabs>
      </w:pPr>
      <w:r>
        <w:t>$meanAccuracy</w:t>
      </w:r>
    </w:p>
    <w:p w14:paraId="0BFE01E3" w14:textId="77777777" w:rsidR="007D43C4" w:rsidRDefault="007D43C4" w:rsidP="007D43C4">
      <w:pPr>
        <w:tabs>
          <w:tab w:val="left" w:pos="1720"/>
        </w:tabs>
      </w:pPr>
      <w:r>
        <w:t>[1] 0.7262774</w:t>
      </w:r>
    </w:p>
    <w:p w14:paraId="2A9B2461" w14:textId="77777777" w:rsidR="007D43C4" w:rsidRDefault="007D43C4" w:rsidP="007D43C4">
      <w:pPr>
        <w:tabs>
          <w:tab w:val="left" w:pos="1720"/>
        </w:tabs>
      </w:pPr>
    </w:p>
    <w:p w14:paraId="1CCF5895" w14:textId="77777777" w:rsidR="007D43C4" w:rsidRDefault="007D43C4" w:rsidP="007D43C4">
      <w:pPr>
        <w:tabs>
          <w:tab w:val="left" w:pos="1720"/>
        </w:tabs>
      </w:pPr>
      <w:r>
        <w:t>&gt; cross_validate(container2,N,"SVM")</w:t>
      </w:r>
    </w:p>
    <w:p w14:paraId="59862092" w14:textId="77777777" w:rsidR="007D43C4" w:rsidRDefault="007D43C4" w:rsidP="007D43C4">
      <w:pPr>
        <w:tabs>
          <w:tab w:val="left" w:pos="1720"/>
        </w:tabs>
      </w:pPr>
      <w:r>
        <w:t>Fold 1 Out of Sample Accuracy = 0.6283186</w:t>
      </w:r>
    </w:p>
    <w:p w14:paraId="099C7615" w14:textId="77777777" w:rsidR="007D43C4" w:rsidRDefault="007D43C4" w:rsidP="007D43C4">
      <w:pPr>
        <w:tabs>
          <w:tab w:val="left" w:pos="1720"/>
        </w:tabs>
      </w:pPr>
      <w:r>
        <w:t>Fold 2 Out of Sample Accuracy = 0.7767857</w:t>
      </w:r>
    </w:p>
    <w:p w14:paraId="526AAC77" w14:textId="77777777" w:rsidR="007D43C4" w:rsidRDefault="007D43C4" w:rsidP="007D43C4">
      <w:pPr>
        <w:tabs>
          <w:tab w:val="left" w:pos="1720"/>
        </w:tabs>
      </w:pPr>
      <w:r>
        <w:t>Fold 3 Out of Sample Accuracy = 0.6339286</w:t>
      </w:r>
    </w:p>
    <w:p w14:paraId="61672AD8" w14:textId="77777777" w:rsidR="007D43C4" w:rsidRDefault="007D43C4" w:rsidP="007D43C4">
      <w:pPr>
        <w:tabs>
          <w:tab w:val="left" w:pos="1720"/>
        </w:tabs>
      </w:pPr>
      <w:r>
        <w:lastRenderedPageBreak/>
        <w:t>Fold 4 Out of Sample Accuracy = 0.6504854</w:t>
      </w:r>
    </w:p>
    <w:p w14:paraId="4DE38399" w14:textId="77777777" w:rsidR="007D43C4" w:rsidRDefault="007D43C4" w:rsidP="007D43C4">
      <w:pPr>
        <w:tabs>
          <w:tab w:val="left" w:pos="1720"/>
        </w:tabs>
      </w:pPr>
      <w:r>
        <w:t>Fold 5 Out of Sample Accuracy = 0.625</w:t>
      </w:r>
    </w:p>
    <w:p w14:paraId="2C3C6A56" w14:textId="77777777" w:rsidR="007D43C4" w:rsidRDefault="007D43C4" w:rsidP="007D43C4">
      <w:pPr>
        <w:tabs>
          <w:tab w:val="left" w:pos="1720"/>
        </w:tabs>
      </w:pPr>
      <w:r>
        <w:t>Fold 6 Out of Sample Accuracy = 0.7214286</w:t>
      </w:r>
    </w:p>
    <w:p w14:paraId="24C83258" w14:textId="77777777" w:rsidR="007D43C4" w:rsidRDefault="007D43C4" w:rsidP="007D43C4">
      <w:pPr>
        <w:tabs>
          <w:tab w:val="left" w:pos="1720"/>
        </w:tabs>
      </w:pPr>
      <w:r>
        <w:t>Fold 7 Out of Sample Accuracy = 0.7920792</w:t>
      </w:r>
    </w:p>
    <w:p w14:paraId="2F40304A" w14:textId="77777777" w:rsidR="007D43C4" w:rsidRDefault="007D43C4" w:rsidP="007D43C4">
      <w:pPr>
        <w:tabs>
          <w:tab w:val="left" w:pos="1720"/>
        </w:tabs>
      </w:pPr>
      <w:r>
        <w:t>Fold 8 Out of Sample Accuracy = 0.775</w:t>
      </w:r>
    </w:p>
    <w:p w14:paraId="4C8943F3" w14:textId="77777777" w:rsidR="007D43C4" w:rsidRDefault="007D43C4" w:rsidP="007D43C4">
      <w:pPr>
        <w:tabs>
          <w:tab w:val="left" w:pos="1720"/>
        </w:tabs>
      </w:pPr>
      <w:r>
        <w:t>Fold 9 Out of Sample Accuracy = 0.7321429</w:t>
      </w:r>
    </w:p>
    <w:p w14:paraId="49009C8A" w14:textId="77777777" w:rsidR="007D43C4" w:rsidRDefault="007D43C4" w:rsidP="007D43C4">
      <w:pPr>
        <w:tabs>
          <w:tab w:val="left" w:pos="1720"/>
        </w:tabs>
      </w:pPr>
      <w:r>
        <w:t>Fold 10 Out of Sample Accuracy = 0.6534653</w:t>
      </w:r>
    </w:p>
    <w:p w14:paraId="37823D1D" w14:textId="77777777" w:rsidR="007D43C4" w:rsidRDefault="007D43C4" w:rsidP="007D43C4">
      <w:pPr>
        <w:tabs>
          <w:tab w:val="left" w:pos="1720"/>
        </w:tabs>
      </w:pPr>
      <w:r>
        <w:t>[[1]]</w:t>
      </w:r>
    </w:p>
    <w:p w14:paraId="1A6F595B" w14:textId="77777777" w:rsidR="007D43C4" w:rsidRDefault="007D43C4" w:rsidP="007D43C4">
      <w:pPr>
        <w:tabs>
          <w:tab w:val="left" w:pos="1720"/>
        </w:tabs>
      </w:pPr>
      <w:r>
        <w:t xml:space="preserve"> [1] 0.6283186 0.7767857 0.6339286 0.6504854 0.6250000 0.7214286</w:t>
      </w:r>
    </w:p>
    <w:p w14:paraId="3CC3A70A" w14:textId="77777777" w:rsidR="007D43C4" w:rsidRDefault="007D43C4" w:rsidP="007D43C4">
      <w:pPr>
        <w:tabs>
          <w:tab w:val="left" w:pos="1720"/>
        </w:tabs>
      </w:pPr>
      <w:r>
        <w:t xml:space="preserve"> [7] 0.7920792 0.7750000 0.7321429 0.6534653</w:t>
      </w:r>
    </w:p>
    <w:p w14:paraId="38EC0034" w14:textId="77777777" w:rsidR="007D43C4" w:rsidRDefault="007D43C4" w:rsidP="007D43C4">
      <w:pPr>
        <w:tabs>
          <w:tab w:val="left" w:pos="1720"/>
        </w:tabs>
      </w:pPr>
    </w:p>
    <w:p w14:paraId="50D08F00" w14:textId="77777777" w:rsidR="007D43C4" w:rsidRDefault="007D43C4" w:rsidP="007D43C4">
      <w:pPr>
        <w:tabs>
          <w:tab w:val="left" w:pos="1720"/>
        </w:tabs>
      </w:pPr>
      <w:r>
        <w:t>$meanAccuracy</w:t>
      </w:r>
    </w:p>
    <w:p w14:paraId="6C0AD11C" w14:textId="77777777" w:rsidR="007D43C4" w:rsidRDefault="007D43C4" w:rsidP="007D43C4">
      <w:pPr>
        <w:tabs>
          <w:tab w:val="left" w:pos="1720"/>
        </w:tabs>
      </w:pPr>
      <w:r>
        <w:t>[1] 0.6988634</w:t>
      </w:r>
    </w:p>
    <w:p w14:paraId="7604FE67" w14:textId="77777777" w:rsidR="007D43C4" w:rsidRDefault="007D43C4" w:rsidP="007D43C4">
      <w:pPr>
        <w:tabs>
          <w:tab w:val="left" w:pos="1720"/>
        </w:tabs>
      </w:pPr>
    </w:p>
    <w:p w14:paraId="38A0B087" w14:textId="77777777" w:rsidR="007D43C4" w:rsidRDefault="007D43C4" w:rsidP="007D43C4">
      <w:pPr>
        <w:tabs>
          <w:tab w:val="left" w:pos="1720"/>
        </w:tabs>
      </w:pPr>
      <w:r>
        <w:t>&gt; cross_validate(container2,N,"MAXENT")</w:t>
      </w:r>
    </w:p>
    <w:p w14:paraId="07A0EF4E" w14:textId="77777777" w:rsidR="007D43C4" w:rsidRDefault="007D43C4" w:rsidP="007D43C4">
      <w:pPr>
        <w:tabs>
          <w:tab w:val="left" w:pos="1720"/>
        </w:tabs>
      </w:pPr>
      <w:r>
        <w:t>Fold 1 Out of Sample Accuracy = 1</w:t>
      </w:r>
    </w:p>
    <w:p w14:paraId="44094905" w14:textId="77777777" w:rsidR="007D43C4" w:rsidRDefault="007D43C4" w:rsidP="007D43C4">
      <w:pPr>
        <w:tabs>
          <w:tab w:val="left" w:pos="1720"/>
        </w:tabs>
      </w:pPr>
      <w:r>
        <w:t>Fold 2 Out of Sample Accuracy = 1</w:t>
      </w:r>
    </w:p>
    <w:p w14:paraId="33431BCF" w14:textId="77777777" w:rsidR="007D43C4" w:rsidRDefault="007D43C4" w:rsidP="007D43C4">
      <w:pPr>
        <w:tabs>
          <w:tab w:val="left" w:pos="1720"/>
        </w:tabs>
      </w:pPr>
      <w:r>
        <w:t>Fold 3 Out of Sample Accuracy = 0.990566</w:t>
      </w:r>
    </w:p>
    <w:p w14:paraId="308EA99E" w14:textId="77777777" w:rsidR="007D43C4" w:rsidRDefault="007D43C4" w:rsidP="007D43C4">
      <w:pPr>
        <w:tabs>
          <w:tab w:val="left" w:pos="1720"/>
        </w:tabs>
      </w:pPr>
      <w:r>
        <w:t>Fold 4 Out of Sample Accuracy = 1</w:t>
      </w:r>
    </w:p>
    <w:p w14:paraId="6C0DEEEF" w14:textId="77777777" w:rsidR="007D43C4" w:rsidRDefault="007D43C4" w:rsidP="007D43C4">
      <w:pPr>
        <w:tabs>
          <w:tab w:val="left" w:pos="1720"/>
        </w:tabs>
      </w:pPr>
      <w:r>
        <w:t>Fold 5 Out of Sample Accuracy = 1</w:t>
      </w:r>
    </w:p>
    <w:p w14:paraId="6D942D2C" w14:textId="77777777" w:rsidR="007D43C4" w:rsidRDefault="007D43C4" w:rsidP="007D43C4">
      <w:pPr>
        <w:tabs>
          <w:tab w:val="left" w:pos="1720"/>
        </w:tabs>
      </w:pPr>
      <w:r>
        <w:t>Fold 6 Out of Sample Accuracy = 1</w:t>
      </w:r>
    </w:p>
    <w:p w14:paraId="6895F5FB" w14:textId="77777777" w:rsidR="007D43C4" w:rsidRDefault="007D43C4" w:rsidP="007D43C4">
      <w:pPr>
        <w:tabs>
          <w:tab w:val="left" w:pos="1720"/>
        </w:tabs>
      </w:pPr>
      <w:r>
        <w:t>Fold 7 Out of Sample Accuracy = 1</w:t>
      </w:r>
    </w:p>
    <w:p w14:paraId="5C0A87E8" w14:textId="77777777" w:rsidR="007D43C4" w:rsidRDefault="007D43C4" w:rsidP="007D43C4">
      <w:pPr>
        <w:tabs>
          <w:tab w:val="left" w:pos="1720"/>
        </w:tabs>
      </w:pPr>
      <w:r>
        <w:t>Fold 8 Out of Sample Accuracy = 0.9918033</w:t>
      </w:r>
    </w:p>
    <w:p w14:paraId="1B0CB470" w14:textId="77777777" w:rsidR="007D43C4" w:rsidRDefault="007D43C4" w:rsidP="007D43C4">
      <w:pPr>
        <w:tabs>
          <w:tab w:val="left" w:pos="1720"/>
        </w:tabs>
      </w:pPr>
      <w:r>
        <w:t>Fold 9 Out of Sample Accuracy = 0.991453</w:t>
      </w:r>
    </w:p>
    <w:p w14:paraId="5172E868" w14:textId="77777777" w:rsidR="007D43C4" w:rsidRDefault="007D43C4" w:rsidP="007D43C4">
      <w:pPr>
        <w:tabs>
          <w:tab w:val="left" w:pos="1720"/>
        </w:tabs>
      </w:pPr>
      <w:r>
        <w:t>Fold 10 Out of Sample Accuracy = 0.9824561</w:t>
      </w:r>
    </w:p>
    <w:p w14:paraId="404AAEB4" w14:textId="77777777" w:rsidR="007D43C4" w:rsidRDefault="007D43C4" w:rsidP="007D43C4">
      <w:pPr>
        <w:tabs>
          <w:tab w:val="left" w:pos="1720"/>
        </w:tabs>
      </w:pPr>
      <w:r>
        <w:t>[[1]]</w:t>
      </w:r>
    </w:p>
    <w:p w14:paraId="0C1D0FD4" w14:textId="77777777" w:rsidR="007D43C4" w:rsidRDefault="007D43C4" w:rsidP="007D43C4">
      <w:pPr>
        <w:tabs>
          <w:tab w:val="left" w:pos="1720"/>
        </w:tabs>
      </w:pPr>
      <w:r>
        <w:t xml:space="preserve"> [1] 1.0000000 1.0000000 0.9905660 1.0000000 1.0000000 1.0000000</w:t>
      </w:r>
    </w:p>
    <w:p w14:paraId="51F4E2B9" w14:textId="77777777" w:rsidR="007D43C4" w:rsidRDefault="007D43C4" w:rsidP="007D43C4">
      <w:pPr>
        <w:tabs>
          <w:tab w:val="left" w:pos="1720"/>
        </w:tabs>
      </w:pPr>
      <w:r>
        <w:t xml:space="preserve"> [7] 1.0000000 0.9918033 0.9914530 0.9824561</w:t>
      </w:r>
    </w:p>
    <w:p w14:paraId="3AAAC194" w14:textId="77777777" w:rsidR="007D43C4" w:rsidRDefault="007D43C4" w:rsidP="007D43C4">
      <w:pPr>
        <w:tabs>
          <w:tab w:val="left" w:pos="1720"/>
        </w:tabs>
      </w:pPr>
    </w:p>
    <w:p w14:paraId="43D11399" w14:textId="77777777" w:rsidR="007D43C4" w:rsidRDefault="007D43C4" w:rsidP="007D43C4">
      <w:pPr>
        <w:tabs>
          <w:tab w:val="left" w:pos="1720"/>
        </w:tabs>
      </w:pPr>
      <w:r>
        <w:t>$meanAccuracy</w:t>
      </w:r>
    </w:p>
    <w:p w14:paraId="46E99D56" w14:textId="77777777" w:rsidR="007D43C4" w:rsidRDefault="007D43C4" w:rsidP="007D43C4">
      <w:pPr>
        <w:tabs>
          <w:tab w:val="left" w:pos="1720"/>
        </w:tabs>
      </w:pPr>
      <w:r>
        <w:t>[1] 0.9956278</w:t>
      </w:r>
    </w:p>
    <w:p w14:paraId="0B45D465" w14:textId="77777777" w:rsidR="007D43C4" w:rsidRDefault="007D43C4" w:rsidP="007D43C4">
      <w:pPr>
        <w:tabs>
          <w:tab w:val="left" w:pos="1720"/>
        </w:tabs>
      </w:pPr>
    </w:p>
    <w:p w14:paraId="10F1EC9A" w14:textId="77777777" w:rsidR="007D43C4" w:rsidRDefault="007D43C4" w:rsidP="007D43C4">
      <w:pPr>
        <w:tabs>
          <w:tab w:val="left" w:pos="1720"/>
        </w:tabs>
      </w:pPr>
      <w:r>
        <w:t>&gt; cross_validate(container2,N,"RF")</w:t>
      </w:r>
    </w:p>
    <w:p w14:paraId="2C0E957B" w14:textId="77777777" w:rsidR="007D43C4" w:rsidRDefault="007D43C4" w:rsidP="007D43C4">
      <w:pPr>
        <w:tabs>
          <w:tab w:val="left" w:pos="1720"/>
        </w:tabs>
      </w:pPr>
      <w:r>
        <w:t>Fold 1 Out of Sample Accuracy = 0.7863248</w:t>
      </w:r>
    </w:p>
    <w:p w14:paraId="468958BD" w14:textId="77777777" w:rsidR="007D43C4" w:rsidRDefault="007D43C4" w:rsidP="007D43C4">
      <w:pPr>
        <w:tabs>
          <w:tab w:val="left" w:pos="1720"/>
        </w:tabs>
      </w:pPr>
      <w:r>
        <w:t>Fold 2 Out of Sample Accuracy = 0.7837838</w:t>
      </w:r>
    </w:p>
    <w:p w14:paraId="1E1E2853" w14:textId="77777777" w:rsidR="007D43C4" w:rsidRDefault="007D43C4" w:rsidP="007D43C4">
      <w:pPr>
        <w:tabs>
          <w:tab w:val="left" w:pos="1720"/>
        </w:tabs>
      </w:pPr>
      <w:r>
        <w:t>Fold 3 Out of Sample Accuracy = 0.789916</w:t>
      </w:r>
    </w:p>
    <w:p w14:paraId="05FDAD95" w14:textId="77777777" w:rsidR="007D43C4" w:rsidRDefault="007D43C4" w:rsidP="007D43C4">
      <w:pPr>
        <w:tabs>
          <w:tab w:val="left" w:pos="1720"/>
        </w:tabs>
      </w:pPr>
      <w:r>
        <w:t>Fold 4 Out of Sample Accuracy = 0.8365385</w:t>
      </w:r>
    </w:p>
    <w:p w14:paraId="6FF8CDCC" w14:textId="77777777" w:rsidR="007D43C4" w:rsidRDefault="007D43C4" w:rsidP="007D43C4">
      <w:pPr>
        <w:tabs>
          <w:tab w:val="left" w:pos="1720"/>
        </w:tabs>
      </w:pPr>
      <w:r>
        <w:t>Fold 5 Out of Sample Accuracy = 0.754386</w:t>
      </w:r>
    </w:p>
    <w:p w14:paraId="36FBEC71" w14:textId="77777777" w:rsidR="007D43C4" w:rsidRDefault="007D43C4" w:rsidP="007D43C4">
      <w:pPr>
        <w:tabs>
          <w:tab w:val="left" w:pos="1720"/>
        </w:tabs>
      </w:pPr>
      <w:r>
        <w:t>Fold 6 Out of Sample Accuracy = 0.7610619</w:t>
      </w:r>
    </w:p>
    <w:p w14:paraId="79AA8317" w14:textId="77777777" w:rsidR="007D43C4" w:rsidRDefault="007D43C4" w:rsidP="007D43C4">
      <w:pPr>
        <w:tabs>
          <w:tab w:val="left" w:pos="1720"/>
        </w:tabs>
      </w:pPr>
      <w:r>
        <w:t>Fold 7 Out of Sample Accuracy = 0.7821782</w:t>
      </w:r>
    </w:p>
    <w:p w14:paraId="1D73F39B" w14:textId="77777777" w:rsidR="007D43C4" w:rsidRDefault="007D43C4" w:rsidP="007D43C4">
      <w:pPr>
        <w:tabs>
          <w:tab w:val="left" w:pos="1720"/>
        </w:tabs>
      </w:pPr>
      <w:r>
        <w:t>Fold 8 Out of Sample Accuracy = 0.8504673</w:t>
      </w:r>
    </w:p>
    <w:p w14:paraId="04554AAB" w14:textId="77777777" w:rsidR="007D43C4" w:rsidRDefault="007D43C4" w:rsidP="007D43C4">
      <w:pPr>
        <w:tabs>
          <w:tab w:val="left" w:pos="1720"/>
        </w:tabs>
      </w:pPr>
      <w:r>
        <w:t>Fold 9 Out of Sample Accuracy = 0.7923077</w:t>
      </w:r>
    </w:p>
    <w:p w14:paraId="571E2EED" w14:textId="77777777" w:rsidR="007D43C4" w:rsidRDefault="007D43C4" w:rsidP="007D43C4">
      <w:pPr>
        <w:tabs>
          <w:tab w:val="left" w:pos="1720"/>
        </w:tabs>
      </w:pPr>
      <w:r>
        <w:t>Fold 10 Out of Sample Accuracy = 0.787234</w:t>
      </w:r>
    </w:p>
    <w:p w14:paraId="3BFB2BC4" w14:textId="77777777" w:rsidR="007D43C4" w:rsidRDefault="007D43C4" w:rsidP="007D43C4">
      <w:pPr>
        <w:tabs>
          <w:tab w:val="left" w:pos="1720"/>
        </w:tabs>
      </w:pPr>
      <w:r>
        <w:t>[[1]]</w:t>
      </w:r>
    </w:p>
    <w:p w14:paraId="2DCAC6BC" w14:textId="77777777" w:rsidR="007D43C4" w:rsidRDefault="007D43C4" w:rsidP="007D43C4">
      <w:pPr>
        <w:tabs>
          <w:tab w:val="left" w:pos="1720"/>
        </w:tabs>
      </w:pPr>
      <w:r>
        <w:t xml:space="preserve"> [1] 0.7863248 0.7837838 0.7899160 0.8365385 0.7543860 0.7610619</w:t>
      </w:r>
    </w:p>
    <w:p w14:paraId="5736ED8B" w14:textId="77777777" w:rsidR="007D43C4" w:rsidRDefault="007D43C4" w:rsidP="007D43C4">
      <w:pPr>
        <w:tabs>
          <w:tab w:val="left" w:pos="1720"/>
        </w:tabs>
      </w:pPr>
      <w:r>
        <w:t xml:space="preserve"> [7] 0.7821782 0.8504673 0.7923077 0.7872340</w:t>
      </w:r>
    </w:p>
    <w:p w14:paraId="7143BFC4" w14:textId="77777777" w:rsidR="007D43C4" w:rsidRDefault="007D43C4" w:rsidP="007D43C4">
      <w:pPr>
        <w:tabs>
          <w:tab w:val="left" w:pos="1720"/>
        </w:tabs>
      </w:pPr>
    </w:p>
    <w:p w14:paraId="4F20ACFA" w14:textId="77777777" w:rsidR="007D43C4" w:rsidRDefault="007D43C4" w:rsidP="007D43C4">
      <w:pPr>
        <w:tabs>
          <w:tab w:val="left" w:pos="1720"/>
        </w:tabs>
      </w:pPr>
      <w:r>
        <w:t>$meanAccuracy</w:t>
      </w:r>
    </w:p>
    <w:p w14:paraId="0241CF1E" w14:textId="3398C684" w:rsidR="007D43C4" w:rsidRDefault="007D43C4" w:rsidP="007D43C4">
      <w:pPr>
        <w:tabs>
          <w:tab w:val="left" w:pos="1720"/>
        </w:tabs>
      </w:pPr>
      <w:r>
        <w:t>[1] 0.7924198</w:t>
      </w:r>
    </w:p>
    <w:p w14:paraId="426BEE3B" w14:textId="77777777" w:rsidR="006D6920" w:rsidRDefault="006D6920" w:rsidP="007D43C4">
      <w:pPr>
        <w:tabs>
          <w:tab w:val="left" w:pos="1720"/>
        </w:tabs>
      </w:pPr>
    </w:p>
    <w:p w14:paraId="419F288C" w14:textId="77777777" w:rsidR="006D6920" w:rsidRDefault="006D6920" w:rsidP="007D43C4">
      <w:pPr>
        <w:tabs>
          <w:tab w:val="left" w:pos="1720"/>
        </w:tabs>
      </w:pPr>
    </w:p>
    <w:p w14:paraId="11E357E8" w14:textId="77777777" w:rsidR="006D6920" w:rsidRDefault="006D6920" w:rsidP="007D43C4">
      <w:pPr>
        <w:tabs>
          <w:tab w:val="left" w:pos="1720"/>
        </w:tabs>
      </w:pPr>
    </w:p>
    <w:p w14:paraId="59B018FA" w14:textId="77777777" w:rsidR="006D6920" w:rsidRDefault="006D6920" w:rsidP="007D43C4">
      <w:pPr>
        <w:tabs>
          <w:tab w:val="left" w:pos="1720"/>
        </w:tabs>
      </w:pPr>
    </w:p>
    <w:p w14:paraId="06211573" w14:textId="77777777" w:rsidR="00753240" w:rsidRDefault="00753240" w:rsidP="007D43C4">
      <w:pPr>
        <w:tabs>
          <w:tab w:val="left" w:pos="1720"/>
        </w:tabs>
      </w:pPr>
    </w:p>
    <w:p w14:paraId="3E4082B1" w14:textId="77777777" w:rsidR="00753240" w:rsidRDefault="00753240" w:rsidP="007D43C4">
      <w:pPr>
        <w:tabs>
          <w:tab w:val="left" w:pos="1720"/>
        </w:tabs>
      </w:pPr>
    </w:p>
    <w:p w14:paraId="4BE296B1" w14:textId="77777777" w:rsidR="00753240" w:rsidRDefault="00753240" w:rsidP="007D43C4">
      <w:pPr>
        <w:tabs>
          <w:tab w:val="left" w:pos="1720"/>
        </w:tabs>
      </w:pPr>
    </w:p>
    <w:p w14:paraId="4EBBEEB3" w14:textId="592DAE87" w:rsidR="00753240" w:rsidRDefault="00753240" w:rsidP="007D43C4">
      <w:pPr>
        <w:tabs>
          <w:tab w:val="left" w:pos="1720"/>
        </w:tabs>
      </w:pPr>
      <w:r>
        <w:lastRenderedPageBreak/>
        <w:t>Spec = lpc</w:t>
      </w:r>
    </w:p>
    <w:p w14:paraId="12B0D281" w14:textId="77777777" w:rsidR="00F04EF4" w:rsidRDefault="00F04EF4" w:rsidP="007D43C4">
      <w:pPr>
        <w:tabs>
          <w:tab w:val="left" w:pos="1720"/>
        </w:tabs>
      </w:pPr>
    </w:p>
    <w:p w14:paraId="547073FE" w14:textId="77777777" w:rsidR="00F04EF4" w:rsidRDefault="00F04EF4" w:rsidP="00F04EF4">
      <w:pPr>
        <w:tabs>
          <w:tab w:val="left" w:pos="1720"/>
        </w:tabs>
      </w:pPr>
      <w:r>
        <w:t>SVM</w:t>
      </w:r>
    </w:p>
    <w:p w14:paraId="791EB19D" w14:textId="77777777" w:rsidR="00F04EF4" w:rsidRDefault="00F04EF4" w:rsidP="00F04EF4">
      <w:pPr>
        <w:tabs>
          <w:tab w:val="left" w:pos="1720"/>
        </w:tabs>
      </w:pPr>
    </w:p>
    <w:p w14:paraId="2990DE5B" w14:textId="77777777" w:rsidR="00F04EF4" w:rsidRDefault="00F04EF4" w:rsidP="00F04EF4">
      <w:pPr>
        <w:tabs>
          <w:tab w:val="left" w:pos="1720"/>
        </w:tabs>
      </w:pPr>
      <w:r>
        <w:t>Call:</w:t>
      </w:r>
    </w:p>
    <w:p w14:paraId="35AF0886" w14:textId="77777777" w:rsidR="00F04EF4" w:rsidRDefault="00F04EF4" w:rsidP="00F04EF4">
      <w:pPr>
        <w:tabs>
          <w:tab w:val="left" w:pos="1720"/>
        </w:tabs>
      </w:pPr>
      <w:r>
        <w:t xml:space="preserve">svm.default(x = container@training_matrix, y = container@training_codes, </w:t>
      </w:r>
    </w:p>
    <w:p w14:paraId="16E6D0C1" w14:textId="77777777" w:rsidR="00F04EF4" w:rsidRDefault="00F04EF4" w:rsidP="00F04EF4">
      <w:pPr>
        <w:tabs>
          <w:tab w:val="left" w:pos="1720"/>
        </w:tabs>
      </w:pPr>
      <w:r>
        <w:t xml:space="preserve">    kernel = kernel, cost = cost, cross = cross, probability = TRUE, </w:t>
      </w:r>
    </w:p>
    <w:p w14:paraId="2FE327F3" w14:textId="77777777" w:rsidR="00F04EF4" w:rsidRDefault="00F04EF4" w:rsidP="00F04EF4">
      <w:pPr>
        <w:tabs>
          <w:tab w:val="left" w:pos="1720"/>
        </w:tabs>
      </w:pPr>
      <w:r>
        <w:t xml:space="preserve">    method = method)</w:t>
      </w:r>
    </w:p>
    <w:p w14:paraId="388052B8" w14:textId="77777777" w:rsidR="00F04EF4" w:rsidRDefault="00F04EF4" w:rsidP="00F04EF4">
      <w:pPr>
        <w:tabs>
          <w:tab w:val="left" w:pos="1720"/>
        </w:tabs>
      </w:pPr>
    </w:p>
    <w:p w14:paraId="2DF23496" w14:textId="77777777" w:rsidR="00F04EF4" w:rsidRDefault="00F04EF4" w:rsidP="00F04EF4">
      <w:pPr>
        <w:tabs>
          <w:tab w:val="left" w:pos="1720"/>
        </w:tabs>
      </w:pPr>
    </w:p>
    <w:p w14:paraId="3FD82CDE" w14:textId="77777777" w:rsidR="00F04EF4" w:rsidRDefault="00F04EF4" w:rsidP="00F04EF4">
      <w:pPr>
        <w:tabs>
          <w:tab w:val="left" w:pos="1720"/>
        </w:tabs>
      </w:pPr>
      <w:r>
        <w:t>Parameters:</w:t>
      </w:r>
    </w:p>
    <w:p w14:paraId="633E1A56" w14:textId="77777777" w:rsidR="00F04EF4" w:rsidRDefault="00F04EF4" w:rsidP="00F04EF4">
      <w:pPr>
        <w:tabs>
          <w:tab w:val="left" w:pos="1720"/>
        </w:tabs>
      </w:pPr>
      <w:r>
        <w:t xml:space="preserve">   SVM-Type:  C-classification </w:t>
      </w:r>
    </w:p>
    <w:p w14:paraId="60853F57" w14:textId="77777777" w:rsidR="00F04EF4" w:rsidRDefault="00F04EF4" w:rsidP="00F04EF4">
      <w:pPr>
        <w:tabs>
          <w:tab w:val="left" w:pos="1720"/>
        </w:tabs>
      </w:pPr>
      <w:r>
        <w:t xml:space="preserve"> SVM-Kernel:  radial </w:t>
      </w:r>
    </w:p>
    <w:p w14:paraId="72DBCE3C" w14:textId="77777777" w:rsidR="00F04EF4" w:rsidRDefault="00F04EF4" w:rsidP="00F04EF4">
      <w:pPr>
        <w:tabs>
          <w:tab w:val="left" w:pos="1720"/>
        </w:tabs>
      </w:pPr>
      <w:r>
        <w:t xml:space="preserve">       cost:  100 </w:t>
      </w:r>
    </w:p>
    <w:p w14:paraId="7583C7A2" w14:textId="77777777" w:rsidR="00F04EF4" w:rsidRDefault="00F04EF4" w:rsidP="00F04EF4">
      <w:pPr>
        <w:tabs>
          <w:tab w:val="left" w:pos="1720"/>
        </w:tabs>
      </w:pPr>
      <w:r>
        <w:t xml:space="preserve">      gamma:  0.0005324814 </w:t>
      </w:r>
    </w:p>
    <w:p w14:paraId="5B8E8B29" w14:textId="77777777" w:rsidR="00F04EF4" w:rsidRDefault="00F04EF4" w:rsidP="00F04EF4">
      <w:pPr>
        <w:tabs>
          <w:tab w:val="left" w:pos="1720"/>
        </w:tabs>
      </w:pPr>
    </w:p>
    <w:p w14:paraId="067D80BC" w14:textId="77777777" w:rsidR="00F04EF4" w:rsidRDefault="00F04EF4" w:rsidP="00F04EF4">
      <w:pPr>
        <w:tabs>
          <w:tab w:val="left" w:pos="1720"/>
        </w:tabs>
      </w:pPr>
      <w:r>
        <w:t>Number of Support Vectors:  670</w:t>
      </w:r>
    </w:p>
    <w:p w14:paraId="17C061CC" w14:textId="77777777" w:rsidR="00F04EF4" w:rsidRDefault="00F04EF4" w:rsidP="00F04EF4">
      <w:pPr>
        <w:tabs>
          <w:tab w:val="left" w:pos="1720"/>
        </w:tabs>
      </w:pPr>
    </w:p>
    <w:p w14:paraId="4A749D1C" w14:textId="77777777" w:rsidR="00F04EF4" w:rsidRDefault="00F04EF4" w:rsidP="00F04EF4">
      <w:pPr>
        <w:tabs>
          <w:tab w:val="left" w:pos="1720"/>
        </w:tabs>
      </w:pPr>
    </w:p>
    <w:p w14:paraId="76BC1861" w14:textId="77777777" w:rsidR="00F04EF4" w:rsidRDefault="00F04EF4" w:rsidP="00F04EF4">
      <w:pPr>
        <w:tabs>
          <w:tab w:val="left" w:pos="1720"/>
        </w:tabs>
      </w:pPr>
      <w:r>
        <w:t>$TREE</w:t>
      </w:r>
    </w:p>
    <w:p w14:paraId="29003FF2" w14:textId="77777777" w:rsidR="00F04EF4" w:rsidRDefault="00F04EF4" w:rsidP="00F04EF4">
      <w:pPr>
        <w:tabs>
          <w:tab w:val="left" w:pos="1720"/>
        </w:tabs>
      </w:pPr>
      <w:r>
        <w:t>node), split, n, deviance, yval, (yprob)</w:t>
      </w:r>
    </w:p>
    <w:p w14:paraId="09A1E063" w14:textId="77777777" w:rsidR="00F04EF4" w:rsidRDefault="00F04EF4" w:rsidP="00F04EF4">
      <w:pPr>
        <w:tabs>
          <w:tab w:val="left" w:pos="1720"/>
        </w:tabs>
      </w:pPr>
      <w:r>
        <w:t xml:space="preserve">      * denotes terminal node</w:t>
      </w:r>
    </w:p>
    <w:p w14:paraId="2229F5A8" w14:textId="77777777" w:rsidR="00F04EF4" w:rsidRDefault="00F04EF4" w:rsidP="00F04EF4">
      <w:pPr>
        <w:tabs>
          <w:tab w:val="left" w:pos="1720"/>
        </w:tabs>
      </w:pPr>
    </w:p>
    <w:p w14:paraId="3EC1F0A5" w14:textId="77777777" w:rsidR="00F04EF4" w:rsidRDefault="00F04EF4" w:rsidP="00F04EF4">
      <w:pPr>
        <w:tabs>
          <w:tab w:val="left" w:pos="1720"/>
        </w:tabs>
      </w:pPr>
      <w:r>
        <w:t xml:space="preserve">    1) root 1000 1386.000 2 ( 0.49900 0.50100 )  </w:t>
      </w:r>
    </w:p>
    <w:p w14:paraId="3139AFC7" w14:textId="77777777" w:rsidR="00F04EF4" w:rsidRDefault="00F04EF4" w:rsidP="00F04EF4">
      <w:pPr>
        <w:tabs>
          <w:tab w:val="left" w:pos="1720"/>
        </w:tabs>
      </w:pPr>
      <w:r>
        <w:t xml:space="preserve">      2) X712 &lt; 1.16028 936 1293.000 1 ( 0.53312 0.46688 )  </w:t>
      </w:r>
    </w:p>
    <w:p w14:paraId="0D1923DD" w14:textId="77777777" w:rsidR="00F04EF4" w:rsidRDefault="00F04EF4" w:rsidP="00F04EF4">
      <w:pPr>
        <w:tabs>
          <w:tab w:val="left" w:pos="1720"/>
        </w:tabs>
      </w:pPr>
      <w:r>
        <w:t xml:space="preserve">        4) X698 &lt; 2.98488 859 1178.000 1 ( 0.56112 0.43888 )  </w:t>
      </w:r>
    </w:p>
    <w:p w14:paraId="18817C1A" w14:textId="77777777" w:rsidR="00F04EF4" w:rsidRDefault="00F04EF4" w:rsidP="00F04EF4">
      <w:pPr>
        <w:tabs>
          <w:tab w:val="left" w:pos="1720"/>
        </w:tabs>
      </w:pPr>
      <w:r>
        <w:t xml:space="preserve">          8) X414 &lt; 1.30585 838 1143.000 1 ( 0.57518 0.42482 )  </w:t>
      </w:r>
    </w:p>
    <w:p w14:paraId="3A82A85E" w14:textId="77777777" w:rsidR="00F04EF4" w:rsidRDefault="00F04EF4" w:rsidP="00F04EF4">
      <w:pPr>
        <w:tabs>
          <w:tab w:val="left" w:pos="1720"/>
        </w:tabs>
      </w:pPr>
      <w:r>
        <w:t xml:space="preserve">           16) X29 &lt; 1.5249 817 1107.000 1 ( 0.58874 0.41126 )  </w:t>
      </w:r>
    </w:p>
    <w:p w14:paraId="4181FD75" w14:textId="77777777" w:rsidR="00F04EF4" w:rsidRDefault="00F04EF4" w:rsidP="00F04EF4">
      <w:pPr>
        <w:tabs>
          <w:tab w:val="left" w:pos="1720"/>
        </w:tabs>
      </w:pPr>
      <w:r>
        <w:t xml:space="preserve">             32) X1090 &lt; 2.81166 796 1070.000 1 ( 0.60176 0.39824 )  </w:t>
      </w:r>
    </w:p>
    <w:p w14:paraId="32E54D24" w14:textId="77777777" w:rsidR="00F04EF4" w:rsidRDefault="00F04EF4" w:rsidP="00F04EF4">
      <w:pPr>
        <w:tabs>
          <w:tab w:val="left" w:pos="1720"/>
        </w:tabs>
      </w:pPr>
      <w:r>
        <w:t xml:space="preserve">               64) X588 &lt; 1.26438 784 1048.000 1 ( 0.61097 0.38903 )  </w:t>
      </w:r>
    </w:p>
    <w:p w14:paraId="21CD3D8A" w14:textId="77777777" w:rsidR="00F04EF4" w:rsidRDefault="00F04EF4" w:rsidP="00F04EF4">
      <w:pPr>
        <w:tabs>
          <w:tab w:val="left" w:pos="1720"/>
        </w:tabs>
      </w:pPr>
      <w:r>
        <w:t xml:space="preserve">                128) X656 &lt; 4.32652 772 1025.000 1 ( 0.62047 0.37953 )  </w:t>
      </w:r>
    </w:p>
    <w:p w14:paraId="59BE9A58" w14:textId="77777777" w:rsidR="00F04EF4" w:rsidRDefault="00F04EF4" w:rsidP="00F04EF4">
      <w:pPr>
        <w:tabs>
          <w:tab w:val="left" w:pos="1720"/>
        </w:tabs>
      </w:pPr>
      <w:r>
        <w:t xml:space="preserve">                  256) X86 &lt; 1.91156 763 1007.000 1 ( 0.62779 0.37221 )  </w:t>
      </w:r>
    </w:p>
    <w:p w14:paraId="0033F931" w14:textId="77777777" w:rsidR="00F04EF4" w:rsidRDefault="00F04EF4" w:rsidP="00F04EF4">
      <w:pPr>
        <w:tabs>
          <w:tab w:val="left" w:pos="1720"/>
        </w:tabs>
      </w:pPr>
      <w:r>
        <w:t xml:space="preserve">                    512) X1362 &lt; 4.32652 754  989.400 1 ( 0.63528 0.36472 )  </w:t>
      </w:r>
    </w:p>
    <w:p w14:paraId="64EB6A65" w14:textId="77777777" w:rsidR="00F04EF4" w:rsidRDefault="00F04EF4" w:rsidP="00F04EF4">
      <w:pPr>
        <w:tabs>
          <w:tab w:val="left" w:pos="1720"/>
        </w:tabs>
      </w:pPr>
      <w:r>
        <w:t xml:space="preserve">                     1024) X957 &lt; 3.97629 746  973.100 1 ( 0.64209 0.35791 )  </w:t>
      </w:r>
    </w:p>
    <w:p w14:paraId="365D9B3B" w14:textId="77777777" w:rsidR="00F04EF4" w:rsidRDefault="00F04EF4" w:rsidP="00F04EF4">
      <w:pPr>
        <w:tabs>
          <w:tab w:val="left" w:pos="1720"/>
        </w:tabs>
      </w:pPr>
      <w:r>
        <w:t xml:space="preserve">                       2048) X958 &lt; 1.68584 738  956.500 1 ( 0.64905 0.35095 )  </w:t>
      </w:r>
    </w:p>
    <w:p w14:paraId="4018F5EF" w14:textId="77777777" w:rsidR="00F04EF4" w:rsidRDefault="00F04EF4" w:rsidP="00F04EF4">
      <w:pPr>
        <w:tabs>
          <w:tab w:val="left" w:pos="1720"/>
        </w:tabs>
      </w:pPr>
      <w:r>
        <w:t xml:space="preserve">                         4096) X1195 &lt; 1.5249 730  939.600 1 ( 0.65616 0.34384 )  </w:t>
      </w:r>
    </w:p>
    <w:p w14:paraId="189FA0F4" w14:textId="77777777" w:rsidR="00F04EF4" w:rsidRDefault="00F04EF4" w:rsidP="00F04EF4">
      <w:pPr>
        <w:tabs>
          <w:tab w:val="left" w:pos="1720"/>
        </w:tabs>
      </w:pPr>
      <w:r>
        <w:t xml:space="preserve">                           8192) X138 &lt; 3.12423 707  897.700 1 ( 0.66902 0.33098 )  </w:t>
      </w:r>
    </w:p>
    <w:p w14:paraId="3EEE5CEC" w14:textId="77777777" w:rsidR="00F04EF4" w:rsidRDefault="00F04EF4" w:rsidP="00F04EF4">
      <w:pPr>
        <w:tabs>
          <w:tab w:val="left" w:pos="1720"/>
        </w:tabs>
      </w:pPr>
      <w:r>
        <w:t xml:space="preserve">                            16384) X556 &lt; 1.22663 700  882.100 1 ( 0.67571 0.32429 )  </w:t>
      </w:r>
    </w:p>
    <w:p w14:paraId="596FB0FC" w14:textId="77777777" w:rsidR="00F04EF4" w:rsidRDefault="00F04EF4" w:rsidP="00F04EF4">
      <w:pPr>
        <w:tabs>
          <w:tab w:val="left" w:pos="1720"/>
        </w:tabs>
      </w:pPr>
      <w:r>
        <w:t xml:space="preserve">                              32768) X752 &lt; 1.7881 693  866.200 1 ( 0.68254 0.31746 ) *</w:t>
      </w:r>
    </w:p>
    <w:p w14:paraId="2CE598ED" w14:textId="77777777" w:rsidR="00F04EF4" w:rsidRDefault="00F04EF4" w:rsidP="00F04EF4">
      <w:pPr>
        <w:tabs>
          <w:tab w:val="left" w:pos="1720"/>
        </w:tabs>
      </w:pPr>
      <w:r>
        <w:t xml:space="preserve">                              32769) X752 &gt; 1.7881 7    0.000 2 ( 0.00000 1.00000 ) *</w:t>
      </w:r>
    </w:p>
    <w:p w14:paraId="7F288CB8" w14:textId="77777777" w:rsidR="00F04EF4" w:rsidRDefault="00F04EF4" w:rsidP="00F04EF4">
      <w:pPr>
        <w:tabs>
          <w:tab w:val="left" w:pos="1720"/>
        </w:tabs>
      </w:pPr>
      <w:r>
        <w:t xml:space="preserve">                            16385) X556 &gt; 1.22663 7    0.000 2 ( 0.00000 1.00000 ) *</w:t>
      </w:r>
    </w:p>
    <w:p w14:paraId="51AB59C4" w14:textId="77777777" w:rsidR="00F04EF4" w:rsidRDefault="00F04EF4" w:rsidP="00F04EF4">
      <w:pPr>
        <w:tabs>
          <w:tab w:val="left" w:pos="1720"/>
        </w:tabs>
      </w:pPr>
      <w:r>
        <w:t xml:space="preserve">                           8193) X138 &gt; 3.12423 23   26.400 2 ( 0.26087 0.73913 ) *</w:t>
      </w:r>
    </w:p>
    <w:p w14:paraId="359F95D6" w14:textId="77777777" w:rsidR="00F04EF4" w:rsidRDefault="00F04EF4" w:rsidP="00F04EF4">
      <w:pPr>
        <w:tabs>
          <w:tab w:val="left" w:pos="1720"/>
        </w:tabs>
      </w:pPr>
      <w:r>
        <w:t xml:space="preserve">                         4097) X1195 &gt; 1.5249 8    0.000 2 ( 0.00000 1.00000 ) *</w:t>
      </w:r>
    </w:p>
    <w:p w14:paraId="46440038" w14:textId="77777777" w:rsidR="00F04EF4" w:rsidRDefault="00F04EF4" w:rsidP="00F04EF4">
      <w:pPr>
        <w:tabs>
          <w:tab w:val="left" w:pos="1720"/>
        </w:tabs>
      </w:pPr>
      <w:r>
        <w:t xml:space="preserve">                       2049) X958 &gt; 1.68584 8    0.000 2 ( 0.00000 1.00000 ) *</w:t>
      </w:r>
    </w:p>
    <w:p w14:paraId="39C93724" w14:textId="77777777" w:rsidR="00F04EF4" w:rsidRDefault="00F04EF4" w:rsidP="00F04EF4">
      <w:pPr>
        <w:tabs>
          <w:tab w:val="left" w:pos="1720"/>
        </w:tabs>
      </w:pPr>
      <w:r>
        <w:t xml:space="preserve">                     1025) X957 &gt; 3.97629 8    0.000 2 ( 0.00000 1.00000 ) *</w:t>
      </w:r>
    </w:p>
    <w:p w14:paraId="77552EE6" w14:textId="77777777" w:rsidR="00F04EF4" w:rsidRDefault="00F04EF4" w:rsidP="00F04EF4">
      <w:pPr>
        <w:tabs>
          <w:tab w:val="left" w:pos="1720"/>
        </w:tabs>
      </w:pPr>
      <w:r>
        <w:t xml:space="preserve">                    513) X1362 &gt; 4.32652 9    0.000 2 ( 0.00000 1.00000 ) *</w:t>
      </w:r>
    </w:p>
    <w:p w14:paraId="19F5310E" w14:textId="77777777" w:rsidR="00F04EF4" w:rsidRDefault="00F04EF4" w:rsidP="00F04EF4">
      <w:pPr>
        <w:tabs>
          <w:tab w:val="left" w:pos="1720"/>
        </w:tabs>
      </w:pPr>
      <w:r>
        <w:t xml:space="preserve">                  257) X86 &gt; 1.91156 9    0.000 2 ( 0.00000 1.00000 ) *</w:t>
      </w:r>
    </w:p>
    <w:p w14:paraId="6E67B788" w14:textId="77777777" w:rsidR="00F04EF4" w:rsidRDefault="00F04EF4" w:rsidP="00F04EF4">
      <w:pPr>
        <w:tabs>
          <w:tab w:val="left" w:pos="1720"/>
        </w:tabs>
      </w:pPr>
      <w:r>
        <w:t xml:space="preserve">                129) X656 &gt; 4.32652 12    0.000 2 ( 0.00000 1.00000 ) *</w:t>
      </w:r>
    </w:p>
    <w:p w14:paraId="1BF8C742" w14:textId="77777777" w:rsidR="00F04EF4" w:rsidRDefault="00F04EF4" w:rsidP="00F04EF4">
      <w:pPr>
        <w:tabs>
          <w:tab w:val="left" w:pos="1720"/>
        </w:tabs>
      </w:pPr>
      <w:r>
        <w:t xml:space="preserve">               65) X588 &gt; 1.26438 12    0.000 2 ( 0.00000 1.00000 ) *</w:t>
      </w:r>
    </w:p>
    <w:p w14:paraId="3200E35A" w14:textId="77777777" w:rsidR="00F04EF4" w:rsidRDefault="00F04EF4" w:rsidP="00F04EF4">
      <w:pPr>
        <w:tabs>
          <w:tab w:val="left" w:pos="1720"/>
        </w:tabs>
      </w:pPr>
      <w:r>
        <w:t xml:space="preserve">             33) X1090 &gt; 2.81166 21   13.210 2 ( 0.09524 0.90476 ) *</w:t>
      </w:r>
    </w:p>
    <w:p w14:paraId="671ECC42" w14:textId="77777777" w:rsidR="00F04EF4" w:rsidRDefault="00F04EF4" w:rsidP="00F04EF4">
      <w:pPr>
        <w:tabs>
          <w:tab w:val="left" w:pos="1720"/>
        </w:tabs>
      </w:pPr>
      <w:r>
        <w:t xml:space="preserve">           17) X29 &gt; 1.5249 21    8.041 2 ( 0.04762 0.95238 ) *</w:t>
      </w:r>
    </w:p>
    <w:p w14:paraId="238EF4A4" w14:textId="77777777" w:rsidR="00F04EF4" w:rsidRDefault="00F04EF4" w:rsidP="00F04EF4">
      <w:pPr>
        <w:tabs>
          <w:tab w:val="left" w:pos="1720"/>
        </w:tabs>
      </w:pPr>
      <w:r>
        <w:t xml:space="preserve">          9) X414 &gt; 1.30585 21    0.000 2 ( 0.00000 1.00000 ) *</w:t>
      </w:r>
    </w:p>
    <w:p w14:paraId="3E4C0A4D" w14:textId="77777777" w:rsidR="00F04EF4" w:rsidRDefault="00F04EF4" w:rsidP="00F04EF4">
      <w:pPr>
        <w:tabs>
          <w:tab w:val="left" w:pos="1720"/>
        </w:tabs>
      </w:pPr>
      <w:r>
        <w:t xml:space="preserve">        5) X698 &gt; 2.98488 77   81.300 2 ( 0.22078 0.77922 ) *</w:t>
      </w:r>
    </w:p>
    <w:p w14:paraId="0633F3D5" w14:textId="77777777" w:rsidR="00F04EF4" w:rsidRDefault="00F04EF4" w:rsidP="00F04EF4">
      <w:pPr>
        <w:tabs>
          <w:tab w:val="left" w:pos="1720"/>
        </w:tabs>
      </w:pPr>
      <w:r>
        <w:t xml:space="preserve">      3) X712 &gt; 1.16028 64    0.000 2 ( 0.00000 1.00000 ) *</w:t>
      </w:r>
    </w:p>
    <w:p w14:paraId="121DED47" w14:textId="77777777" w:rsidR="00F04EF4" w:rsidRDefault="00F04EF4" w:rsidP="00F04EF4">
      <w:pPr>
        <w:tabs>
          <w:tab w:val="left" w:pos="1720"/>
        </w:tabs>
      </w:pPr>
    </w:p>
    <w:p w14:paraId="2124676E" w14:textId="77777777" w:rsidR="00F04EF4" w:rsidRDefault="00F04EF4" w:rsidP="00F04EF4">
      <w:pPr>
        <w:tabs>
          <w:tab w:val="left" w:pos="1720"/>
        </w:tabs>
      </w:pPr>
      <w:r>
        <w:t>$RF</w:t>
      </w:r>
    </w:p>
    <w:p w14:paraId="0CA0A801" w14:textId="77777777" w:rsidR="00F04EF4" w:rsidRDefault="00F04EF4" w:rsidP="00F04EF4">
      <w:pPr>
        <w:tabs>
          <w:tab w:val="left" w:pos="1720"/>
        </w:tabs>
      </w:pPr>
    </w:p>
    <w:p w14:paraId="0A59D4F4" w14:textId="77777777" w:rsidR="00F04EF4" w:rsidRDefault="00F04EF4" w:rsidP="00F04EF4">
      <w:pPr>
        <w:tabs>
          <w:tab w:val="left" w:pos="1720"/>
        </w:tabs>
      </w:pPr>
      <w:r>
        <w:t>Call:</w:t>
      </w:r>
    </w:p>
    <w:p w14:paraId="334B5D06" w14:textId="77777777" w:rsidR="00F04EF4" w:rsidRDefault="00F04EF4" w:rsidP="00F04EF4">
      <w:pPr>
        <w:tabs>
          <w:tab w:val="left" w:pos="1720"/>
        </w:tabs>
      </w:pPr>
      <w:r>
        <w:t xml:space="preserve"> randomForest(x = as.matrix(container@training_matrix), y = container@training_codes,      ntree = ntree) </w:t>
      </w:r>
    </w:p>
    <w:p w14:paraId="6D3C747C" w14:textId="77777777" w:rsidR="00F04EF4" w:rsidRDefault="00F04EF4" w:rsidP="00F04EF4">
      <w:pPr>
        <w:tabs>
          <w:tab w:val="left" w:pos="1720"/>
        </w:tabs>
      </w:pPr>
      <w:r>
        <w:t xml:space="preserve">               Type of random forest: classification</w:t>
      </w:r>
    </w:p>
    <w:p w14:paraId="434DB9EC" w14:textId="77777777" w:rsidR="00F04EF4" w:rsidRDefault="00F04EF4" w:rsidP="00F04EF4">
      <w:pPr>
        <w:tabs>
          <w:tab w:val="left" w:pos="1720"/>
        </w:tabs>
      </w:pPr>
      <w:r>
        <w:t xml:space="preserve">                     Number of trees: 200</w:t>
      </w:r>
    </w:p>
    <w:p w14:paraId="17E27CC3" w14:textId="77777777" w:rsidR="00F04EF4" w:rsidRDefault="00F04EF4" w:rsidP="00F04EF4">
      <w:pPr>
        <w:tabs>
          <w:tab w:val="left" w:pos="1720"/>
        </w:tabs>
      </w:pPr>
      <w:r>
        <w:t>No. of variables tried at each split: 43</w:t>
      </w:r>
    </w:p>
    <w:p w14:paraId="66D8F923" w14:textId="77777777" w:rsidR="00F04EF4" w:rsidRDefault="00F04EF4" w:rsidP="00F04EF4">
      <w:pPr>
        <w:tabs>
          <w:tab w:val="left" w:pos="1720"/>
        </w:tabs>
      </w:pPr>
    </w:p>
    <w:p w14:paraId="2CDAABAD" w14:textId="77777777" w:rsidR="00F04EF4" w:rsidRDefault="00F04EF4" w:rsidP="00F04EF4">
      <w:pPr>
        <w:tabs>
          <w:tab w:val="left" w:pos="1720"/>
        </w:tabs>
      </w:pPr>
      <w:r>
        <w:t xml:space="preserve">        OOB estimate of  error rate: 24%</w:t>
      </w:r>
    </w:p>
    <w:p w14:paraId="5BF8DE44" w14:textId="77777777" w:rsidR="00F04EF4" w:rsidRDefault="00F04EF4" w:rsidP="00F04EF4">
      <w:pPr>
        <w:tabs>
          <w:tab w:val="left" w:pos="1720"/>
        </w:tabs>
      </w:pPr>
      <w:r>
        <w:t>Confusion matrix:</w:t>
      </w:r>
    </w:p>
    <w:p w14:paraId="7573CF69" w14:textId="77777777" w:rsidR="00F04EF4" w:rsidRDefault="00F04EF4" w:rsidP="00F04EF4">
      <w:pPr>
        <w:tabs>
          <w:tab w:val="left" w:pos="1720"/>
        </w:tabs>
      </w:pPr>
      <w:r>
        <w:t xml:space="preserve">    1   2 class.error</w:t>
      </w:r>
    </w:p>
    <w:p w14:paraId="76E8E0E2" w14:textId="77777777" w:rsidR="00F04EF4" w:rsidRDefault="00F04EF4" w:rsidP="00F04EF4">
      <w:pPr>
        <w:tabs>
          <w:tab w:val="left" w:pos="1720"/>
        </w:tabs>
      </w:pPr>
      <w:r>
        <w:t>1 421  78   0.1563126</w:t>
      </w:r>
    </w:p>
    <w:p w14:paraId="24886081" w14:textId="5F08341D" w:rsidR="00F04EF4" w:rsidRDefault="00F04EF4" w:rsidP="00F04EF4">
      <w:pPr>
        <w:tabs>
          <w:tab w:val="left" w:pos="1720"/>
        </w:tabs>
      </w:pPr>
      <w:r>
        <w:t>2 162 339   0.3233533</w:t>
      </w:r>
    </w:p>
    <w:p w14:paraId="1EEAECD6" w14:textId="77777777" w:rsidR="00F04EF4" w:rsidRDefault="00F04EF4" w:rsidP="007D43C4">
      <w:pPr>
        <w:tabs>
          <w:tab w:val="left" w:pos="1720"/>
        </w:tabs>
      </w:pPr>
    </w:p>
    <w:p w14:paraId="6D6F12B5" w14:textId="53F254EC" w:rsidR="00753240" w:rsidRDefault="00F04EF4" w:rsidP="007D43C4">
      <w:pPr>
        <w:tabs>
          <w:tab w:val="left" w:pos="1720"/>
        </w:tabs>
      </w:pPr>
      <w:r>
        <w:t>Recall accuracy</w:t>
      </w:r>
    </w:p>
    <w:p w14:paraId="0C527F82" w14:textId="77777777" w:rsidR="00F04EF4" w:rsidRDefault="00F04EF4" w:rsidP="007D43C4">
      <w:pPr>
        <w:tabs>
          <w:tab w:val="left" w:pos="1720"/>
        </w:tabs>
      </w:pPr>
    </w:p>
    <w:p w14:paraId="1F1F6630" w14:textId="4F767816" w:rsidR="00F04EF4" w:rsidRDefault="00F04EF4" w:rsidP="007D43C4">
      <w:pPr>
        <w:tabs>
          <w:tab w:val="left" w:pos="1720"/>
        </w:tabs>
      </w:pPr>
      <w:r>
        <w:t>Tree =80.91</w:t>
      </w:r>
    </w:p>
    <w:p w14:paraId="12A00B31" w14:textId="58C8C4E5" w:rsidR="00F04EF4" w:rsidRDefault="00F04EF4" w:rsidP="007D43C4">
      <w:pPr>
        <w:tabs>
          <w:tab w:val="left" w:pos="1720"/>
        </w:tabs>
      </w:pPr>
      <w:r>
        <w:t>Svm = 100</w:t>
      </w:r>
    </w:p>
    <w:p w14:paraId="1CE6AEB3" w14:textId="070C79F5" w:rsidR="00F04EF4" w:rsidRDefault="00F04EF4" w:rsidP="007D43C4">
      <w:pPr>
        <w:tabs>
          <w:tab w:val="left" w:pos="1720"/>
        </w:tabs>
      </w:pPr>
      <w:r>
        <w:t>Rf = =97.27273</w:t>
      </w:r>
    </w:p>
    <w:p w14:paraId="64A51324" w14:textId="358C9B85" w:rsidR="00F04EF4" w:rsidRDefault="00F04EF4" w:rsidP="00F04EF4">
      <w:pPr>
        <w:tabs>
          <w:tab w:val="left" w:pos="1720"/>
        </w:tabs>
      </w:pPr>
      <w:r>
        <w:t>Max = 100</w:t>
      </w:r>
    </w:p>
    <w:p w14:paraId="2BDC2BB0" w14:textId="77777777" w:rsidR="00F04EF4" w:rsidRDefault="00F04EF4" w:rsidP="007D43C4">
      <w:pPr>
        <w:tabs>
          <w:tab w:val="left" w:pos="1720"/>
        </w:tabs>
      </w:pPr>
    </w:p>
    <w:p w14:paraId="31589484" w14:textId="77777777" w:rsidR="00F04EF4" w:rsidRDefault="00F04EF4" w:rsidP="00F04EF4">
      <w:pPr>
        <w:tabs>
          <w:tab w:val="left" w:pos="1720"/>
        </w:tabs>
      </w:pPr>
      <w:r>
        <w:t>ENSEMBLE SUMMARY</w:t>
      </w:r>
    </w:p>
    <w:p w14:paraId="2E4651DD" w14:textId="77777777" w:rsidR="00F04EF4" w:rsidRDefault="00F04EF4" w:rsidP="00F04EF4">
      <w:pPr>
        <w:tabs>
          <w:tab w:val="left" w:pos="1720"/>
        </w:tabs>
      </w:pPr>
    </w:p>
    <w:p w14:paraId="5ABF50D1" w14:textId="77777777" w:rsidR="00F04EF4" w:rsidRDefault="00F04EF4" w:rsidP="00F04EF4">
      <w:pPr>
        <w:tabs>
          <w:tab w:val="left" w:pos="1720"/>
        </w:tabs>
      </w:pPr>
      <w:r>
        <w:t xml:space="preserve">       n-ENSEMBLE COVERAGE n-ENSEMBLE RECALL</w:t>
      </w:r>
    </w:p>
    <w:p w14:paraId="788C5157" w14:textId="77777777" w:rsidR="00F04EF4" w:rsidRDefault="00F04EF4" w:rsidP="00F04EF4">
      <w:pPr>
        <w:tabs>
          <w:tab w:val="left" w:pos="1720"/>
        </w:tabs>
      </w:pPr>
      <w:r>
        <w:t>n &gt;= 1                1.00              0.99</w:t>
      </w:r>
    </w:p>
    <w:p w14:paraId="3A197AA1" w14:textId="77777777" w:rsidR="00F04EF4" w:rsidRDefault="00F04EF4" w:rsidP="00F04EF4">
      <w:pPr>
        <w:tabs>
          <w:tab w:val="left" w:pos="1720"/>
        </w:tabs>
      </w:pPr>
      <w:r>
        <w:t>n &gt;= 2                1.00              0.99</w:t>
      </w:r>
    </w:p>
    <w:p w14:paraId="7E824E6C" w14:textId="77777777" w:rsidR="00F04EF4" w:rsidRDefault="00F04EF4" w:rsidP="00F04EF4">
      <w:pPr>
        <w:tabs>
          <w:tab w:val="left" w:pos="1720"/>
        </w:tabs>
      </w:pPr>
      <w:r>
        <w:t>n &gt;= 3                0.97              1.00</w:t>
      </w:r>
    </w:p>
    <w:p w14:paraId="68078090" w14:textId="77777777" w:rsidR="00F04EF4" w:rsidRDefault="00F04EF4" w:rsidP="00F04EF4">
      <w:pPr>
        <w:tabs>
          <w:tab w:val="left" w:pos="1720"/>
        </w:tabs>
      </w:pPr>
      <w:r>
        <w:t>n &gt;= 4                0.81              1.00</w:t>
      </w:r>
    </w:p>
    <w:p w14:paraId="02DC13EB" w14:textId="77777777" w:rsidR="00F04EF4" w:rsidRDefault="00F04EF4" w:rsidP="00F04EF4">
      <w:pPr>
        <w:tabs>
          <w:tab w:val="left" w:pos="1720"/>
        </w:tabs>
      </w:pPr>
    </w:p>
    <w:p w14:paraId="4FF4DEA9" w14:textId="77777777" w:rsidR="00F04EF4" w:rsidRDefault="00F04EF4" w:rsidP="00F04EF4">
      <w:pPr>
        <w:tabs>
          <w:tab w:val="left" w:pos="1720"/>
        </w:tabs>
      </w:pPr>
    </w:p>
    <w:p w14:paraId="000ECD65" w14:textId="77777777" w:rsidR="00F04EF4" w:rsidRDefault="00F04EF4" w:rsidP="00F04EF4">
      <w:pPr>
        <w:tabs>
          <w:tab w:val="left" w:pos="1720"/>
        </w:tabs>
      </w:pPr>
      <w:r>
        <w:t>ALGORITHM PERFORMANCE</w:t>
      </w:r>
    </w:p>
    <w:p w14:paraId="52EA578F" w14:textId="77777777" w:rsidR="00F04EF4" w:rsidRDefault="00F04EF4" w:rsidP="00F04EF4">
      <w:pPr>
        <w:tabs>
          <w:tab w:val="left" w:pos="1720"/>
        </w:tabs>
      </w:pPr>
    </w:p>
    <w:p w14:paraId="032DE7D0" w14:textId="77777777" w:rsidR="00F04EF4" w:rsidRDefault="00F04EF4" w:rsidP="00F04EF4">
      <w:pPr>
        <w:tabs>
          <w:tab w:val="left" w:pos="1720"/>
        </w:tabs>
      </w:pPr>
      <w:r>
        <w:t xml:space="preserve">       SVM_PRECISION           SVM_RECALL           SVM_FSCORE </w:t>
      </w:r>
    </w:p>
    <w:p w14:paraId="1322D608" w14:textId="77777777" w:rsidR="00F04EF4" w:rsidRDefault="00F04EF4" w:rsidP="00F04EF4">
      <w:pPr>
        <w:tabs>
          <w:tab w:val="left" w:pos="1720"/>
        </w:tabs>
      </w:pPr>
      <w:r>
        <w:t xml:space="preserve">               1.000                1.000                1.000 </w:t>
      </w:r>
    </w:p>
    <w:p w14:paraId="3A799E9E" w14:textId="77777777" w:rsidR="00F04EF4" w:rsidRDefault="00F04EF4" w:rsidP="00F04EF4">
      <w:pPr>
        <w:tabs>
          <w:tab w:val="left" w:pos="1720"/>
        </w:tabs>
      </w:pPr>
      <w:r>
        <w:t xml:space="preserve">   FORESTS_PRECISION       FORESTS_RECALL       FORESTS_FSCORE </w:t>
      </w:r>
    </w:p>
    <w:p w14:paraId="66C6D63C" w14:textId="77777777" w:rsidR="00F04EF4" w:rsidRDefault="00F04EF4" w:rsidP="00F04EF4">
      <w:pPr>
        <w:tabs>
          <w:tab w:val="left" w:pos="1720"/>
        </w:tabs>
      </w:pPr>
      <w:r>
        <w:t xml:space="preserve">               0.975                0.970                0.970 </w:t>
      </w:r>
    </w:p>
    <w:p w14:paraId="75159688" w14:textId="77777777" w:rsidR="00F04EF4" w:rsidRDefault="00F04EF4" w:rsidP="00F04EF4">
      <w:pPr>
        <w:tabs>
          <w:tab w:val="left" w:pos="1720"/>
        </w:tabs>
      </w:pPr>
      <w:r>
        <w:t xml:space="preserve">      TREE_PRECISION          TREE_RECALL          TREE_FSCORE </w:t>
      </w:r>
    </w:p>
    <w:p w14:paraId="583CDE55" w14:textId="77777777" w:rsidR="00F04EF4" w:rsidRDefault="00F04EF4" w:rsidP="00F04EF4">
      <w:pPr>
        <w:tabs>
          <w:tab w:val="left" w:pos="1720"/>
        </w:tabs>
      </w:pPr>
      <w:r>
        <w:t xml:space="preserve">               0.825                0.820                0.810 </w:t>
      </w:r>
    </w:p>
    <w:p w14:paraId="322A57B1" w14:textId="77777777" w:rsidR="00F04EF4" w:rsidRDefault="00F04EF4" w:rsidP="00F04EF4">
      <w:pPr>
        <w:tabs>
          <w:tab w:val="left" w:pos="1720"/>
        </w:tabs>
      </w:pPr>
      <w:r>
        <w:t xml:space="preserve">MAXENTROPY_PRECISION    MAXENTROPY_RECALL    MAXENTROPY_FSCORE </w:t>
      </w:r>
    </w:p>
    <w:p w14:paraId="1D7301F6" w14:textId="77777777" w:rsidR="00F04EF4" w:rsidRDefault="00F04EF4" w:rsidP="00F04EF4">
      <w:pPr>
        <w:tabs>
          <w:tab w:val="left" w:pos="1720"/>
        </w:tabs>
      </w:pPr>
      <w:r>
        <w:t xml:space="preserve">               1.000                1.000                1.000 </w:t>
      </w:r>
    </w:p>
    <w:p w14:paraId="601EF9FB" w14:textId="77777777" w:rsidR="00F04EF4" w:rsidRDefault="00F04EF4" w:rsidP="00F04EF4">
      <w:pPr>
        <w:tabs>
          <w:tab w:val="left" w:pos="1720"/>
        </w:tabs>
      </w:pPr>
      <w:r>
        <w:t>&gt; N=10</w:t>
      </w:r>
    </w:p>
    <w:p w14:paraId="1F68F431" w14:textId="77777777" w:rsidR="00F04EF4" w:rsidRDefault="00F04EF4" w:rsidP="00F04EF4">
      <w:pPr>
        <w:tabs>
          <w:tab w:val="left" w:pos="1720"/>
        </w:tabs>
      </w:pPr>
      <w:r>
        <w:t>&gt; cross_validate(container2,N,"TREE")</w:t>
      </w:r>
    </w:p>
    <w:p w14:paraId="186CC5C2" w14:textId="77777777" w:rsidR="00F04EF4" w:rsidRDefault="00F04EF4" w:rsidP="00F04EF4">
      <w:pPr>
        <w:tabs>
          <w:tab w:val="left" w:pos="1720"/>
        </w:tabs>
      </w:pPr>
      <w:r>
        <w:t>Fold 1 Out of Sample Accuracy = 0.7328244</w:t>
      </w:r>
    </w:p>
    <w:p w14:paraId="1FEB61AB" w14:textId="77777777" w:rsidR="00F04EF4" w:rsidRDefault="00F04EF4" w:rsidP="00F04EF4">
      <w:pPr>
        <w:tabs>
          <w:tab w:val="left" w:pos="1720"/>
        </w:tabs>
      </w:pPr>
      <w:r>
        <w:t>Fold 2 Out of Sample Accuracy = 0.6666667</w:t>
      </w:r>
    </w:p>
    <w:p w14:paraId="240EADD2" w14:textId="77777777" w:rsidR="00F04EF4" w:rsidRDefault="00F04EF4" w:rsidP="00F04EF4">
      <w:pPr>
        <w:tabs>
          <w:tab w:val="left" w:pos="1720"/>
        </w:tabs>
      </w:pPr>
      <w:r>
        <w:t>Fold 3 Out of Sample Accuracy = 0.6495726</w:t>
      </w:r>
    </w:p>
    <w:p w14:paraId="622F1CD1" w14:textId="77777777" w:rsidR="00F04EF4" w:rsidRDefault="00F04EF4" w:rsidP="00F04EF4">
      <w:pPr>
        <w:tabs>
          <w:tab w:val="left" w:pos="1720"/>
        </w:tabs>
      </w:pPr>
      <w:r>
        <w:t>Fold 4 Out of Sample Accuracy = 0.7666667</w:t>
      </w:r>
    </w:p>
    <w:p w14:paraId="44715B5D" w14:textId="77777777" w:rsidR="00F04EF4" w:rsidRDefault="00F04EF4" w:rsidP="00F04EF4">
      <w:pPr>
        <w:tabs>
          <w:tab w:val="left" w:pos="1720"/>
        </w:tabs>
      </w:pPr>
      <w:r>
        <w:t>Fold 5 Out of Sample Accuracy = 0.7043478</w:t>
      </w:r>
    </w:p>
    <w:p w14:paraId="4BCAC5AB" w14:textId="77777777" w:rsidR="00F04EF4" w:rsidRDefault="00F04EF4" w:rsidP="00F04EF4">
      <w:pPr>
        <w:tabs>
          <w:tab w:val="left" w:pos="1720"/>
        </w:tabs>
      </w:pPr>
      <w:r>
        <w:t>Fold 6 Out of Sample Accuracy = 0.7325581</w:t>
      </w:r>
    </w:p>
    <w:p w14:paraId="3D0E0484" w14:textId="77777777" w:rsidR="00F04EF4" w:rsidRDefault="00F04EF4" w:rsidP="00F04EF4">
      <w:pPr>
        <w:tabs>
          <w:tab w:val="left" w:pos="1720"/>
        </w:tabs>
      </w:pPr>
      <w:r>
        <w:t>Fold 7 Out of Sample Accuracy = 0.7454545</w:t>
      </w:r>
    </w:p>
    <w:p w14:paraId="5DD01C29" w14:textId="77777777" w:rsidR="00F04EF4" w:rsidRDefault="00F04EF4" w:rsidP="00F04EF4">
      <w:pPr>
        <w:tabs>
          <w:tab w:val="left" w:pos="1720"/>
        </w:tabs>
      </w:pPr>
      <w:r>
        <w:t>Fold 8 Out of Sample Accuracy = 0.7154472</w:t>
      </w:r>
    </w:p>
    <w:p w14:paraId="13D5336E" w14:textId="77777777" w:rsidR="00F04EF4" w:rsidRDefault="00F04EF4" w:rsidP="00F04EF4">
      <w:pPr>
        <w:tabs>
          <w:tab w:val="left" w:pos="1720"/>
        </w:tabs>
      </w:pPr>
      <w:r>
        <w:t>Fold 9 Out of Sample Accuracy = 0.7236842</w:t>
      </w:r>
    </w:p>
    <w:p w14:paraId="7522B0F7" w14:textId="77777777" w:rsidR="00F04EF4" w:rsidRDefault="00F04EF4" w:rsidP="00F04EF4">
      <w:pPr>
        <w:tabs>
          <w:tab w:val="left" w:pos="1720"/>
        </w:tabs>
      </w:pPr>
      <w:r>
        <w:t>Fold 10 Out of Sample Accuracy = 0.7244094</w:t>
      </w:r>
    </w:p>
    <w:p w14:paraId="4EEBE1CD" w14:textId="77777777" w:rsidR="00F04EF4" w:rsidRDefault="00F04EF4" w:rsidP="00F04EF4">
      <w:pPr>
        <w:tabs>
          <w:tab w:val="left" w:pos="1720"/>
        </w:tabs>
      </w:pPr>
      <w:r>
        <w:t>[[1]]</w:t>
      </w:r>
    </w:p>
    <w:p w14:paraId="4A4248DE" w14:textId="77777777" w:rsidR="00F04EF4" w:rsidRDefault="00F04EF4" w:rsidP="00F04EF4">
      <w:pPr>
        <w:tabs>
          <w:tab w:val="left" w:pos="1720"/>
        </w:tabs>
      </w:pPr>
      <w:r>
        <w:t xml:space="preserve"> [1] 0.7328244 0.6666667 0.6495726 0.7666667 0.7043478 0.7325581</w:t>
      </w:r>
    </w:p>
    <w:p w14:paraId="6BF24CDB" w14:textId="77777777" w:rsidR="00F04EF4" w:rsidRDefault="00F04EF4" w:rsidP="00F04EF4">
      <w:pPr>
        <w:tabs>
          <w:tab w:val="left" w:pos="1720"/>
        </w:tabs>
      </w:pPr>
      <w:r>
        <w:t xml:space="preserve"> [7] 0.7454545 0.7154472 0.7236842 0.7244094</w:t>
      </w:r>
    </w:p>
    <w:p w14:paraId="497B5017" w14:textId="77777777" w:rsidR="00F04EF4" w:rsidRDefault="00F04EF4" w:rsidP="00F04EF4">
      <w:pPr>
        <w:tabs>
          <w:tab w:val="left" w:pos="1720"/>
        </w:tabs>
      </w:pPr>
    </w:p>
    <w:p w14:paraId="1ABC56CD" w14:textId="77777777" w:rsidR="00F04EF4" w:rsidRDefault="00F04EF4" w:rsidP="00F04EF4">
      <w:pPr>
        <w:tabs>
          <w:tab w:val="left" w:pos="1720"/>
        </w:tabs>
      </w:pPr>
      <w:r>
        <w:t>$meanAccuracy</w:t>
      </w:r>
    </w:p>
    <w:p w14:paraId="465AC526" w14:textId="77777777" w:rsidR="00F04EF4" w:rsidRDefault="00F04EF4" w:rsidP="00F04EF4">
      <w:pPr>
        <w:tabs>
          <w:tab w:val="left" w:pos="1720"/>
        </w:tabs>
      </w:pPr>
      <w:r>
        <w:lastRenderedPageBreak/>
        <w:t>[1] 0.7161632</w:t>
      </w:r>
    </w:p>
    <w:p w14:paraId="234A1202" w14:textId="77777777" w:rsidR="00F04EF4" w:rsidRDefault="00F04EF4" w:rsidP="00F04EF4">
      <w:pPr>
        <w:tabs>
          <w:tab w:val="left" w:pos="1720"/>
        </w:tabs>
      </w:pPr>
    </w:p>
    <w:p w14:paraId="6BA189FA" w14:textId="77777777" w:rsidR="00F04EF4" w:rsidRDefault="00F04EF4" w:rsidP="00F04EF4">
      <w:pPr>
        <w:tabs>
          <w:tab w:val="left" w:pos="1720"/>
        </w:tabs>
      </w:pPr>
      <w:r>
        <w:t>&gt; cross_validate(container2,N,"SVM")</w:t>
      </w:r>
    </w:p>
    <w:p w14:paraId="2F371EF4" w14:textId="77777777" w:rsidR="00F04EF4" w:rsidRDefault="00F04EF4" w:rsidP="00F04EF4">
      <w:pPr>
        <w:tabs>
          <w:tab w:val="left" w:pos="1720"/>
        </w:tabs>
      </w:pPr>
      <w:r>
        <w:t>Fold 1 Out of Sample Accuracy = 0.7948718</w:t>
      </w:r>
    </w:p>
    <w:p w14:paraId="70AB361A" w14:textId="77777777" w:rsidR="00F04EF4" w:rsidRDefault="00F04EF4" w:rsidP="00F04EF4">
      <w:pPr>
        <w:tabs>
          <w:tab w:val="left" w:pos="1720"/>
        </w:tabs>
      </w:pPr>
      <w:r>
        <w:t>Fold 2 Out of Sample Accuracy = 0.7542373</w:t>
      </w:r>
    </w:p>
    <w:p w14:paraId="73477DE0" w14:textId="77777777" w:rsidR="00F04EF4" w:rsidRDefault="00F04EF4" w:rsidP="00F04EF4">
      <w:pPr>
        <w:tabs>
          <w:tab w:val="left" w:pos="1720"/>
        </w:tabs>
      </w:pPr>
      <w:r>
        <w:t>Fold 3 Out of Sample Accuracy = 0.8557692</w:t>
      </w:r>
    </w:p>
    <w:p w14:paraId="18B4F316" w14:textId="77777777" w:rsidR="00F04EF4" w:rsidRDefault="00F04EF4" w:rsidP="00F04EF4">
      <w:pPr>
        <w:tabs>
          <w:tab w:val="left" w:pos="1720"/>
        </w:tabs>
      </w:pPr>
      <w:r>
        <w:t>Fold 4 Out of Sample Accuracy = 0.7941176</w:t>
      </w:r>
    </w:p>
    <w:p w14:paraId="70DE5E71" w14:textId="77777777" w:rsidR="00F04EF4" w:rsidRDefault="00F04EF4" w:rsidP="00F04EF4">
      <w:pPr>
        <w:tabs>
          <w:tab w:val="left" w:pos="1720"/>
        </w:tabs>
      </w:pPr>
      <w:r>
        <w:t>Fold 5 Out of Sample Accuracy = 0.8220339</w:t>
      </w:r>
    </w:p>
    <w:p w14:paraId="1DDA11E2" w14:textId="77777777" w:rsidR="00F04EF4" w:rsidRDefault="00F04EF4" w:rsidP="00F04EF4">
      <w:pPr>
        <w:tabs>
          <w:tab w:val="left" w:pos="1720"/>
        </w:tabs>
      </w:pPr>
      <w:r>
        <w:t>Fold 6 Out of Sample Accuracy = 0.847619</w:t>
      </w:r>
    </w:p>
    <w:p w14:paraId="51ECD641" w14:textId="77777777" w:rsidR="00F04EF4" w:rsidRDefault="00F04EF4" w:rsidP="00F04EF4">
      <w:pPr>
        <w:tabs>
          <w:tab w:val="left" w:pos="1720"/>
        </w:tabs>
      </w:pPr>
      <w:r>
        <w:t>Fold 7 Out of Sample Accuracy = 0.8203125</w:t>
      </w:r>
    </w:p>
    <w:p w14:paraId="05E45C93" w14:textId="77777777" w:rsidR="00F04EF4" w:rsidRDefault="00F04EF4" w:rsidP="00F04EF4">
      <w:pPr>
        <w:tabs>
          <w:tab w:val="left" w:pos="1720"/>
        </w:tabs>
      </w:pPr>
      <w:r>
        <w:t>Fold 8 Out of Sample Accuracy = 0.7666667</w:t>
      </w:r>
    </w:p>
    <w:p w14:paraId="24C02887" w14:textId="77777777" w:rsidR="00F04EF4" w:rsidRDefault="00F04EF4" w:rsidP="00F04EF4">
      <w:pPr>
        <w:tabs>
          <w:tab w:val="left" w:pos="1720"/>
        </w:tabs>
      </w:pPr>
      <w:r>
        <w:t>Fold 9 Out of Sample Accuracy = 0.7802198</w:t>
      </w:r>
    </w:p>
    <w:p w14:paraId="7ADF9490" w14:textId="77777777" w:rsidR="00F04EF4" w:rsidRDefault="00F04EF4" w:rsidP="00F04EF4">
      <w:pPr>
        <w:tabs>
          <w:tab w:val="left" w:pos="1720"/>
        </w:tabs>
      </w:pPr>
      <w:r>
        <w:t>Fold 10 Out of Sample Accuracy = 0.8224299</w:t>
      </w:r>
    </w:p>
    <w:p w14:paraId="6E534A20" w14:textId="77777777" w:rsidR="00F04EF4" w:rsidRDefault="00F04EF4" w:rsidP="00F04EF4">
      <w:pPr>
        <w:tabs>
          <w:tab w:val="left" w:pos="1720"/>
        </w:tabs>
      </w:pPr>
      <w:r>
        <w:t>[[1]]</w:t>
      </w:r>
    </w:p>
    <w:p w14:paraId="0C4FAA89" w14:textId="77777777" w:rsidR="00F04EF4" w:rsidRDefault="00F04EF4" w:rsidP="00F04EF4">
      <w:pPr>
        <w:tabs>
          <w:tab w:val="left" w:pos="1720"/>
        </w:tabs>
      </w:pPr>
      <w:r>
        <w:t xml:space="preserve"> [1] 0.7948718 0.7542373 0.8557692 0.7941176 0.8220339 0.8476190</w:t>
      </w:r>
    </w:p>
    <w:p w14:paraId="674DF573" w14:textId="77777777" w:rsidR="00F04EF4" w:rsidRDefault="00F04EF4" w:rsidP="00F04EF4">
      <w:pPr>
        <w:tabs>
          <w:tab w:val="left" w:pos="1720"/>
        </w:tabs>
      </w:pPr>
      <w:r>
        <w:t xml:space="preserve"> [7] 0.8203125 0.7666667 0.7802198 0.8224299</w:t>
      </w:r>
    </w:p>
    <w:p w14:paraId="34CE3902" w14:textId="77777777" w:rsidR="00F04EF4" w:rsidRDefault="00F04EF4" w:rsidP="00F04EF4">
      <w:pPr>
        <w:tabs>
          <w:tab w:val="left" w:pos="1720"/>
        </w:tabs>
      </w:pPr>
    </w:p>
    <w:p w14:paraId="666DE1B5" w14:textId="77777777" w:rsidR="00F04EF4" w:rsidRDefault="00F04EF4" w:rsidP="00F04EF4">
      <w:pPr>
        <w:tabs>
          <w:tab w:val="left" w:pos="1720"/>
        </w:tabs>
      </w:pPr>
      <w:r>
        <w:t>$meanAccuracy</w:t>
      </w:r>
    </w:p>
    <w:p w14:paraId="2078D0BF" w14:textId="77777777" w:rsidR="00F04EF4" w:rsidRDefault="00F04EF4" w:rsidP="00F04EF4">
      <w:pPr>
        <w:tabs>
          <w:tab w:val="left" w:pos="1720"/>
        </w:tabs>
      </w:pPr>
      <w:r>
        <w:t>[1] 0.8058278</w:t>
      </w:r>
    </w:p>
    <w:p w14:paraId="55ECE9C1" w14:textId="77777777" w:rsidR="00F04EF4" w:rsidRDefault="00F04EF4" w:rsidP="00F04EF4">
      <w:pPr>
        <w:tabs>
          <w:tab w:val="left" w:pos="1720"/>
        </w:tabs>
      </w:pPr>
    </w:p>
    <w:p w14:paraId="7CD07E0E" w14:textId="77777777" w:rsidR="00F04EF4" w:rsidRDefault="00F04EF4" w:rsidP="00F04EF4">
      <w:pPr>
        <w:tabs>
          <w:tab w:val="left" w:pos="1720"/>
        </w:tabs>
      </w:pPr>
      <w:r>
        <w:t>&gt; cross_validate(container2,N,"MAXENT")</w:t>
      </w:r>
    </w:p>
    <w:p w14:paraId="6580E355" w14:textId="77777777" w:rsidR="00F04EF4" w:rsidRDefault="00F04EF4" w:rsidP="00F04EF4">
      <w:pPr>
        <w:tabs>
          <w:tab w:val="left" w:pos="1720"/>
        </w:tabs>
      </w:pPr>
      <w:r>
        <w:t>Fold 1 Out of Sample Accuracy = 1</w:t>
      </w:r>
    </w:p>
    <w:p w14:paraId="1C9E24A6" w14:textId="77777777" w:rsidR="00F04EF4" w:rsidRDefault="00F04EF4" w:rsidP="00F04EF4">
      <w:pPr>
        <w:tabs>
          <w:tab w:val="left" w:pos="1720"/>
        </w:tabs>
      </w:pPr>
      <w:r>
        <w:t>Fold 2 Out of Sample Accuracy = 0.9805825</w:t>
      </w:r>
    </w:p>
    <w:p w14:paraId="79F0B5F0" w14:textId="77777777" w:rsidR="00F04EF4" w:rsidRDefault="00F04EF4" w:rsidP="00F04EF4">
      <w:pPr>
        <w:tabs>
          <w:tab w:val="left" w:pos="1720"/>
        </w:tabs>
      </w:pPr>
      <w:r>
        <w:t>Fold 3 Out of Sample Accuracy = 1</w:t>
      </w:r>
    </w:p>
    <w:p w14:paraId="2280BCE3" w14:textId="77777777" w:rsidR="00F04EF4" w:rsidRDefault="00F04EF4" w:rsidP="00F04EF4">
      <w:pPr>
        <w:tabs>
          <w:tab w:val="left" w:pos="1720"/>
        </w:tabs>
      </w:pPr>
      <w:r>
        <w:t>Fold 4 Out of Sample Accuracy = 0.9911504</w:t>
      </w:r>
    </w:p>
    <w:p w14:paraId="3FDB1E51" w14:textId="77777777" w:rsidR="00F04EF4" w:rsidRDefault="00F04EF4" w:rsidP="00F04EF4">
      <w:pPr>
        <w:tabs>
          <w:tab w:val="left" w:pos="1720"/>
        </w:tabs>
      </w:pPr>
      <w:r>
        <w:t>Fold 5 Out of Sample Accuracy = 1</w:t>
      </w:r>
    </w:p>
    <w:p w14:paraId="5426D8B3" w14:textId="77777777" w:rsidR="00F04EF4" w:rsidRDefault="00F04EF4" w:rsidP="00F04EF4">
      <w:pPr>
        <w:tabs>
          <w:tab w:val="left" w:pos="1720"/>
        </w:tabs>
      </w:pPr>
      <w:r>
        <w:t>Fold 6 Out of Sample Accuracy = 1</w:t>
      </w:r>
    </w:p>
    <w:p w14:paraId="71542B9B" w14:textId="77777777" w:rsidR="00F04EF4" w:rsidRDefault="00F04EF4" w:rsidP="00F04EF4">
      <w:pPr>
        <w:tabs>
          <w:tab w:val="left" w:pos="1720"/>
        </w:tabs>
      </w:pPr>
      <w:r>
        <w:t>Fold 7 Out of Sample Accuracy = 0.9912281</w:t>
      </w:r>
    </w:p>
    <w:p w14:paraId="4519DEAE" w14:textId="77777777" w:rsidR="00F04EF4" w:rsidRDefault="00F04EF4" w:rsidP="00F04EF4">
      <w:pPr>
        <w:tabs>
          <w:tab w:val="left" w:pos="1720"/>
        </w:tabs>
      </w:pPr>
      <w:r>
        <w:t>Fold 8 Out of Sample Accuracy = 1</w:t>
      </w:r>
    </w:p>
    <w:p w14:paraId="0C809F57" w14:textId="77777777" w:rsidR="00F04EF4" w:rsidRDefault="00F04EF4" w:rsidP="00F04EF4">
      <w:pPr>
        <w:tabs>
          <w:tab w:val="left" w:pos="1720"/>
        </w:tabs>
      </w:pPr>
      <w:r>
        <w:t>Fold 9 Out of Sample Accuracy = 0.9906542</w:t>
      </w:r>
    </w:p>
    <w:p w14:paraId="3D6D962F" w14:textId="77777777" w:rsidR="00F04EF4" w:rsidRDefault="00F04EF4" w:rsidP="00F04EF4">
      <w:pPr>
        <w:tabs>
          <w:tab w:val="left" w:pos="1720"/>
        </w:tabs>
      </w:pPr>
      <w:r>
        <w:t>Fold 10 Out of Sample Accuracy = 1</w:t>
      </w:r>
    </w:p>
    <w:p w14:paraId="30277127" w14:textId="77777777" w:rsidR="00F04EF4" w:rsidRDefault="00F04EF4" w:rsidP="00F04EF4">
      <w:pPr>
        <w:tabs>
          <w:tab w:val="left" w:pos="1720"/>
        </w:tabs>
      </w:pPr>
      <w:r>
        <w:t>[[1]]</w:t>
      </w:r>
    </w:p>
    <w:p w14:paraId="742CA41B" w14:textId="77777777" w:rsidR="00F04EF4" w:rsidRDefault="00F04EF4" w:rsidP="00F04EF4">
      <w:pPr>
        <w:tabs>
          <w:tab w:val="left" w:pos="1720"/>
        </w:tabs>
      </w:pPr>
      <w:r>
        <w:t xml:space="preserve"> [1] 1.0000000 0.9805825 1.0000000 0.9911504 1.0000000 1.0000000</w:t>
      </w:r>
    </w:p>
    <w:p w14:paraId="6FA08FD3" w14:textId="77777777" w:rsidR="00F04EF4" w:rsidRDefault="00F04EF4" w:rsidP="00F04EF4">
      <w:pPr>
        <w:tabs>
          <w:tab w:val="left" w:pos="1720"/>
        </w:tabs>
      </w:pPr>
      <w:r>
        <w:t xml:space="preserve"> [7] 0.9912281 1.0000000 0.9906542 1.0000000</w:t>
      </w:r>
    </w:p>
    <w:p w14:paraId="7DBA80C4" w14:textId="77777777" w:rsidR="00F04EF4" w:rsidRDefault="00F04EF4" w:rsidP="00F04EF4">
      <w:pPr>
        <w:tabs>
          <w:tab w:val="left" w:pos="1720"/>
        </w:tabs>
      </w:pPr>
    </w:p>
    <w:p w14:paraId="76EAEDCA" w14:textId="77777777" w:rsidR="00F04EF4" w:rsidRDefault="00F04EF4" w:rsidP="00F04EF4">
      <w:pPr>
        <w:tabs>
          <w:tab w:val="left" w:pos="1720"/>
        </w:tabs>
      </w:pPr>
      <w:r>
        <w:t>$meanAccuracy</w:t>
      </w:r>
    </w:p>
    <w:p w14:paraId="2DB151B3" w14:textId="77777777" w:rsidR="00F04EF4" w:rsidRDefault="00F04EF4" w:rsidP="00F04EF4">
      <w:pPr>
        <w:tabs>
          <w:tab w:val="left" w:pos="1720"/>
        </w:tabs>
      </w:pPr>
      <w:r>
        <w:t>[1] 0.9953615</w:t>
      </w:r>
    </w:p>
    <w:p w14:paraId="0698087D" w14:textId="77777777" w:rsidR="00F04EF4" w:rsidRDefault="00F04EF4" w:rsidP="00F04EF4">
      <w:pPr>
        <w:tabs>
          <w:tab w:val="left" w:pos="1720"/>
        </w:tabs>
      </w:pPr>
    </w:p>
    <w:p w14:paraId="118A4954" w14:textId="77777777" w:rsidR="00F04EF4" w:rsidRDefault="00F04EF4" w:rsidP="00F04EF4">
      <w:pPr>
        <w:tabs>
          <w:tab w:val="left" w:pos="1720"/>
        </w:tabs>
      </w:pPr>
      <w:r>
        <w:t>&gt; cross_validate(container2,N,"RF")</w:t>
      </w:r>
    </w:p>
    <w:p w14:paraId="012BCB8C" w14:textId="77777777" w:rsidR="00F04EF4" w:rsidRDefault="00F04EF4" w:rsidP="00F04EF4">
      <w:pPr>
        <w:tabs>
          <w:tab w:val="left" w:pos="1720"/>
        </w:tabs>
      </w:pPr>
      <w:r>
        <w:t>Fold 1 Out of Sample Accuracy = 0.8018018</w:t>
      </w:r>
    </w:p>
    <w:p w14:paraId="082C7DE6" w14:textId="77777777" w:rsidR="00F04EF4" w:rsidRDefault="00F04EF4" w:rsidP="00F04EF4">
      <w:pPr>
        <w:tabs>
          <w:tab w:val="left" w:pos="1720"/>
        </w:tabs>
      </w:pPr>
      <w:r>
        <w:t>Fold 2 Out of Sample Accuracy = 0.7857143</w:t>
      </w:r>
    </w:p>
    <w:p w14:paraId="2DE69156" w14:textId="77777777" w:rsidR="00F04EF4" w:rsidRDefault="00F04EF4" w:rsidP="00F04EF4">
      <w:pPr>
        <w:tabs>
          <w:tab w:val="left" w:pos="1720"/>
        </w:tabs>
      </w:pPr>
      <w:r>
        <w:t>Fold 3 Out of Sample Accuracy = 0.8018868</w:t>
      </w:r>
    </w:p>
    <w:p w14:paraId="016258BD" w14:textId="77777777" w:rsidR="00F04EF4" w:rsidRDefault="00F04EF4" w:rsidP="00F04EF4">
      <w:pPr>
        <w:tabs>
          <w:tab w:val="left" w:pos="1720"/>
        </w:tabs>
      </w:pPr>
      <w:r>
        <w:t>Fold 4 Out of Sample Accuracy = 0.8205128</w:t>
      </w:r>
    </w:p>
    <w:p w14:paraId="34F3073E" w14:textId="77777777" w:rsidR="00F04EF4" w:rsidRDefault="00F04EF4" w:rsidP="00F04EF4">
      <w:pPr>
        <w:tabs>
          <w:tab w:val="left" w:pos="1720"/>
        </w:tabs>
      </w:pPr>
      <w:r>
        <w:t>Fold 5 Out of Sample Accuracy = 0.7933884</w:t>
      </w:r>
    </w:p>
    <w:p w14:paraId="6A6996AC" w14:textId="77777777" w:rsidR="00F04EF4" w:rsidRDefault="00F04EF4" w:rsidP="00F04EF4">
      <w:pPr>
        <w:tabs>
          <w:tab w:val="left" w:pos="1720"/>
        </w:tabs>
      </w:pPr>
      <w:r>
        <w:t>Fold 6 Out of Sample Accuracy = 0.7657658</w:t>
      </w:r>
    </w:p>
    <w:p w14:paraId="6FC63A92" w14:textId="77777777" w:rsidR="00F04EF4" w:rsidRDefault="00F04EF4" w:rsidP="00F04EF4">
      <w:pPr>
        <w:tabs>
          <w:tab w:val="left" w:pos="1720"/>
        </w:tabs>
      </w:pPr>
      <w:r>
        <w:t>Fold 7 Out of Sample Accuracy = 0.7582418</w:t>
      </w:r>
    </w:p>
    <w:p w14:paraId="22C1D712" w14:textId="77777777" w:rsidR="00F04EF4" w:rsidRDefault="00F04EF4" w:rsidP="00F04EF4">
      <w:pPr>
        <w:tabs>
          <w:tab w:val="left" w:pos="1720"/>
        </w:tabs>
      </w:pPr>
      <w:r>
        <w:t>Fold 8 Out of Sample Accuracy = 0.8</w:t>
      </w:r>
    </w:p>
    <w:p w14:paraId="016493E7" w14:textId="77777777" w:rsidR="00F04EF4" w:rsidRDefault="00F04EF4" w:rsidP="00F04EF4">
      <w:pPr>
        <w:tabs>
          <w:tab w:val="left" w:pos="1720"/>
        </w:tabs>
      </w:pPr>
      <w:r>
        <w:t>Fold 9 Out of Sample Accuracy = 0.7946429</w:t>
      </w:r>
    </w:p>
    <w:p w14:paraId="0A8AA78A" w14:textId="77777777" w:rsidR="00F04EF4" w:rsidRDefault="00F04EF4" w:rsidP="00F04EF4">
      <w:pPr>
        <w:tabs>
          <w:tab w:val="left" w:pos="1720"/>
        </w:tabs>
      </w:pPr>
      <w:r>
        <w:t>Fold 10 Out of Sample Accuracy = 0.7982456</w:t>
      </w:r>
    </w:p>
    <w:p w14:paraId="044A0977" w14:textId="77777777" w:rsidR="00F04EF4" w:rsidRDefault="00F04EF4" w:rsidP="00F04EF4">
      <w:pPr>
        <w:tabs>
          <w:tab w:val="left" w:pos="1720"/>
        </w:tabs>
      </w:pPr>
      <w:r>
        <w:t>[[1]]</w:t>
      </w:r>
    </w:p>
    <w:p w14:paraId="2759DF47" w14:textId="77777777" w:rsidR="00F04EF4" w:rsidRDefault="00F04EF4" w:rsidP="00F04EF4">
      <w:pPr>
        <w:tabs>
          <w:tab w:val="left" w:pos="1720"/>
        </w:tabs>
      </w:pPr>
      <w:r>
        <w:t xml:space="preserve"> [1] 0.8018018 0.7857143 0.8018868 0.8205128 0.7933884 0.7657658</w:t>
      </w:r>
    </w:p>
    <w:p w14:paraId="3DD77C19" w14:textId="77777777" w:rsidR="00F04EF4" w:rsidRDefault="00F04EF4" w:rsidP="00F04EF4">
      <w:pPr>
        <w:tabs>
          <w:tab w:val="left" w:pos="1720"/>
        </w:tabs>
      </w:pPr>
      <w:r>
        <w:t xml:space="preserve"> [7] 0.7582418 0.8000000 0.7946429 0.7982456</w:t>
      </w:r>
    </w:p>
    <w:p w14:paraId="0EC0B05A" w14:textId="77777777" w:rsidR="00F04EF4" w:rsidRDefault="00F04EF4" w:rsidP="00F04EF4">
      <w:pPr>
        <w:tabs>
          <w:tab w:val="left" w:pos="1720"/>
        </w:tabs>
      </w:pPr>
    </w:p>
    <w:p w14:paraId="113A1FA6" w14:textId="77777777" w:rsidR="00F04EF4" w:rsidRDefault="00F04EF4" w:rsidP="00F04EF4">
      <w:pPr>
        <w:tabs>
          <w:tab w:val="left" w:pos="1720"/>
        </w:tabs>
      </w:pPr>
      <w:r>
        <w:t>$meanAccuracy</w:t>
      </w:r>
    </w:p>
    <w:p w14:paraId="7DDCEA8F" w14:textId="77777777" w:rsidR="00F04EF4" w:rsidRDefault="00F04EF4" w:rsidP="00F04EF4">
      <w:pPr>
        <w:tabs>
          <w:tab w:val="left" w:pos="1720"/>
        </w:tabs>
      </w:pPr>
      <w:r>
        <w:t>[1] 0.79202</w:t>
      </w:r>
    </w:p>
    <w:p w14:paraId="488D45C9" w14:textId="77777777" w:rsidR="00753240" w:rsidRDefault="00753240" w:rsidP="007D43C4">
      <w:pPr>
        <w:tabs>
          <w:tab w:val="left" w:pos="1720"/>
        </w:tabs>
      </w:pPr>
    </w:p>
    <w:p w14:paraId="070E2DC9" w14:textId="77777777" w:rsidR="00D46772" w:rsidRDefault="00D46772" w:rsidP="00D46772">
      <w:r>
        <w:lastRenderedPageBreak/>
        <w:t>Spec = ntc</w:t>
      </w:r>
    </w:p>
    <w:p w14:paraId="45FF2C2B" w14:textId="77777777" w:rsidR="00D46772" w:rsidRPr="00C2476F" w:rsidRDefault="00D46772" w:rsidP="00D4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2476F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&lt;&lt;DocumentTermMatrix (documents: 1110, terms: 1879)&gt;&gt;</w:t>
      </w:r>
    </w:p>
    <w:p w14:paraId="694E57A4" w14:textId="77777777" w:rsidR="00D46772" w:rsidRPr="00C2476F" w:rsidRDefault="00D46772" w:rsidP="00D4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2476F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Non-/sparse entries: 6090/2079600</w:t>
      </w:r>
    </w:p>
    <w:p w14:paraId="7D852F9A" w14:textId="77777777" w:rsidR="00D46772" w:rsidRPr="00C2476F" w:rsidRDefault="00D46772" w:rsidP="00D4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2476F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Sparsity           : 100%</w:t>
      </w:r>
    </w:p>
    <w:p w14:paraId="79801EE7" w14:textId="77777777" w:rsidR="00D46772" w:rsidRPr="00C2476F" w:rsidRDefault="00D46772" w:rsidP="00D4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2476F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Maximal term length: 17</w:t>
      </w:r>
    </w:p>
    <w:p w14:paraId="432E7CC7" w14:textId="77777777" w:rsidR="00D46772" w:rsidRPr="00C2476F" w:rsidRDefault="00D46772" w:rsidP="00D46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2476F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Weighting          : SMART ntc (SMART)</w:t>
      </w:r>
    </w:p>
    <w:p w14:paraId="6975B7AE" w14:textId="77777777" w:rsidR="00D46772" w:rsidRDefault="00D46772" w:rsidP="00D46772"/>
    <w:p w14:paraId="641482C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$SVM</w:t>
      </w:r>
    </w:p>
    <w:p w14:paraId="01EABE3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90830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3400443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svm.default(x = container@training_matrix, y = container@training_codes, kernel = kernel, cost = cost, </w:t>
      </w:r>
    </w:p>
    <w:p w14:paraId="0946EA0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cross = cross, probability = TRUE, method = method)</w:t>
      </w:r>
    </w:p>
    <w:p w14:paraId="008D9AF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37DB51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990D4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14:paraId="429EF42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14:paraId="670A093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14:paraId="0711270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cost:  100 </w:t>
      </w:r>
    </w:p>
    <w:p w14:paraId="3813F8E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gamma:  0.000532198 </w:t>
      </w:r>
    </w:p>
    <w:p w14:paraId="7140DEA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0AAAEF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723</w:t>
      </w:r>
    </w:p>
    <w:p w14:paraId="0F07352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28E5FC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FD038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$TREE</w:t>
      </w:r>
    </w:p>
    <w:p w14:paraId="677D084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node), split, n, deviance, yval, (yprob)</w:t>
      </w:r>
    </w:p>
    <w:p w14:paraId="42B3EC3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14:paraId="0B79614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94D6B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1) root 1000 1386.000 2 ( 0.49900 0.50100 )  </w:t>
      </w:r>
    </w:p>
    <w:p w14:paraId="4AFD73E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2) X713 &lt; 0.437331 936 1293.000 1 ( 0.53312 0.46688 )  </w:t>
      </w:r>
    </w:p>
    <w:p w14:paraId="785568A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4) X699 &lt; 1.02047 859 1178.000 1 ( 0.56112 0.43888 )  </w:t>
      </w:r>
    </w:p>
    <w:p w14:paraId="7F9D67F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8) X415 &lt; 0.714098 838 1143.000 1 ( 0.57518 0.42482 )  </w:t>
      </w:r>
    </w:p>
    <w:p w14:paraId="54A9AA9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16) X29 &lt; 0.816478 817 1107.000 1 ( 0.58874 0.41126 )  </w:t>
      </w:r>
    </w:p>
    <w:p w14:paraId="0C036B6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32) X1091 &lt; 1.43491 796 1070.000 1 ( 0.60176 0.39824 )  </w:t>
      </w:r>
    </w:p>
    <w:p w14:paraId="7A3C3FD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64) X589 &lt; 0.776182 784 1048.000 1 ( 0.61097 0.38903 )  </w:t>
      </w:r>
    </w:p>
    <w:p w14:paraId="746AB4E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128) X657 &lt; 2.13312 772 1025.000 1 ( 0.62047 0.37953 )  </w:t>
      </w:r>
    </w:p>
    <w:p w14:paraId="3CAB2E5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256) X86 &lt; 1.19229 763 1007.000 1 ( 0.62779 0.37221 )  </w:t>
      </w:r>
    </w:p>
    <w:p w14:paraId="0E1D24B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ind w:left="-567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512) X1363 &lt; 2.31655 754  989.400 1 ( 0.63528 0.36472 )  </w:t>
      </w:r>
    </w:p>
    <w:p w14:paraId="0F16059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1024) X958 &lt; 2.30691 746  973.100 1 ( 0.64209 0.35791 )  </w:t>
      </w:r>
    </w:p>
    <w:p w14:paraId="5AE0BFB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2048) X959 &lt; 1.1324 738  956.500 1 ( 0.64905 0.35095 )  </w:t>
      </w:r>
    </w:p>
    <w:p w14:paraId="7B282EE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4096) X1196 &lt; 0.984643 730  939.600 1 ( 0.65616 0.34384 )  </w:t>
      </w:r>
    </w:p>
    <w:p w14:paraId="4F9CB9D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8192) X138 &lt; 1.55327 707  897.700 1 ( 0.66902 0.33098 )  </w:t>
      </w:r>
    </w:p>
    <w:p w14:paraId="4A938B6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16384) X557 &lt; 0.753007 700  882.100 1 ( 0.67571 0.32429 )  </w:t>
      </w:r>
    </w:p>
    <w:p w14:paraId="1957139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32768) X753 &lt; 1.258 693  866.200 1 ( 0.68254 0.31746 ) *</w:t>
      </w:r>
    </w:p>
    <w:p w14:paraId="3C97F57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32769) X753 &gt; 1.258 7    0.000 2 ( 0.00000 1.00000 ) *</w:t>
      </w:r>
    </w:p>
    <w:p w14:paraId="2CB03C4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16385) X557 &gt; 0.753007 7    0.000 2 ( 0.00000 1.00000 ) *</w:t>
      </w:r>
    </w:p>
    <w:p w14:paraId="00065C0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8193) X138 &gt; 1.55327 23   26.400 2 ( 0.26087 0.73913 ) *</w:t>
      </w:r>
    </w:p>
    <w:p w14:paraId="0F0503E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4097) X1196 &gt; 0.984643 8    0.000 2 ( 0.00000 1.00000 ) *</w:t>
      </w:r>
    </w:p>
    <w:p w14:paraId="4E74B2A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2049) X959 &gt; 1.1324 8    0.000 2 ( 0.00000 1.00000 ) *</w:t>
      </w:r>
    </w:p>
    <w:p w14:paraId="6DF78FF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1025) X958 &gt; 2.30691 8    0.000 2 ( 0.00000 1.00000 ) *</w:t>
      </w:r>
    </w:p>
    <w:p w14:paraId="4D5A43A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513) X1363 &gt; 2.31655 9    0.000 2 ( 0.00000 1.00000 ) *</w:t>
      </w:r>
    </w:p>
    <w:p w14:paraId="1AE1562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257) X86 &gt; 1.19229 9    0.000 2 ( 0.00000 1.00000 ) *</w:t>
      </w:r>
    </w:p>
    <w:p w14:paraId="51B1CCE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129) X657 &gt; 2.13312 12    0.000 2 ( 0.00000 1.00000 ) *</w:t>
      </w:r>
    </w:p>
    <w:p w14:paraId="2D0EE4D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65) X589 &gt; 0.776182 12    0.000 2 ( 0.00000 1.00000 ) *</w:t>
      </w:r>
    </w:p>
    <w:p w14:paraId="2F6D7F3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33) X1091 &gt; 1.43491 21   13.210 2 ( 0.09524 0.90476 ) *</w:t>
      </w:r>
    </w:p>
    <w:p w14:paraId="16B657E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17) X29 &gt; 0.816478 21    8.041 2 ( 0.04762 0.95238 ) *</w:t>
      </w:r>
    </w:p>
    <w:p w14:paraId="6C56A9C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9) X415 &gt; 0.714098 21    0.000 2 ( 0.00000 1.00000 ) *</w:t>
      </w:r>
    </w:p>
    <w:p w14:paraId="53BC435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5) X699 &gt; 1.02047 77   81.300 2 ( 0.22078 0.77922 ) *</w:t>
      </w:r>
    </w:p>
    <w:p w14:paraId="7870007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3) X713 &gt; 0.437331 64    0.000 2 ( 0.00000 1.00000 ) *</w:t>
      </w:r>
    </w:p>
    <w:p w14:paraId="7BCE1D2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D42730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$RF</w:t>
      </w:r>
    </w:p>
    <w:p w14:paraId="6942F2F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86F9C0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7CC1E8D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randomForest(x = as.matrix(container@training_matrix), y = container@training_codes,      ntree = ntree) </w:t>
      </w:r>
    </w:p>
    <w:p w14:paraId="360EB60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Type of random forest: classification</w:t>
      </w:r>
    </w:p>
    <w:p w14:paraId="6D6A2BA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Number of trees: 200</w:t>
      </w:r>
    </w:p>
    <w:p w14:paraId="1D19318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No. of variables tried at each split: 43</w:t>
      </w:r>
    </w:p>
    <w:p w14:paraId="6A8D16A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1ABCB8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OOB estimate of  error rate: 24.1%</w:t>
      </w:r>
    </w:p>
    <w:p w14:paraId="76AAF9D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matrix:</w:t>
      </w:r>
    </w:p>
    <w:p w14:paraId="183F8F1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2 class.error</w:t>
      </w:r>
    </w:p>
    <w:p w14:paraId="5962157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1 417  82   0.1643287</w:t>
      </w:r>
    </w:p>
    <w:p w14:paraId="22DF40F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2 159 342   0.3173653</w:t>
      </w:r>
    </w:p>
    <w:p w14:paraId="69CC146D" w14:textId="77777777" w:rsidR="00D46772" w:rsidRDefault="00D46772" w:rsidP="00D46772"/>
    <w:p w14:paraId="55388B7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table(as.numeric(as.factor(df1[1001:(1000+(length(p1))), 3])), results1[,"TREE_LABEL"])</w:t>
      </w:r>
    </w:p>
    <w:p w14:paraId="754C17D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14:paraId="033BA6B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1  2</w:t>
      </w:r>
    </w:p>
    <w:p w14:paraId="22778E0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1 47  3</w:t>
      </w:r>
    </w:p>
    <w:p w14:paraId="5F906A5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2 18 42</w:t>
      </w:r>
    </w:p>
    <w:p w14:paraId="424BE37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table(as.numeric(as.factor(df1[1001:(1000+(length(p1))), 3])), results1[,"SVM_LABEL"])</w:t>
      </w:r>
    </w:p>
    <w:p w14:paraId="7461587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14:paraId="558BB51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1  2</w:t>
      </w:r>
    </w:p>
    <w:p w14:paraId="6BAEB72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1 50  0</w:t>
      </w:r>
    </w:p>
    <w:p w14:paraId="28B61D4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2  0 60</w:t>
      </w:r>
    </w:p>
    <w:p w14:paraId="6D8EF8C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table(as.numeric(as.factor(df1[1001:(1000+(length(p1))), 3])), results1[,"MAXENTROPY_LABEL"])</w:t>
      </w:r>
    </w:p>
    <w:p w14:paraId="20EBA48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14:paraId="0B143AD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1  2</w:t>
      </w:r>
    </w:p>
    <w:p w14:paraId="22223BD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1 50  0</w:t>
      </w:r>
    </w:p>
    <w:p w14:paraId="165EC35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2  0 60</w:t>
      </w:r>
    </w:p>
    <w:p w14:paraId="4C78630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table(as.numeric(as.factor(df1[1001:(1000+(length(p1))), 3])), results1[,"FORESTS_LABEL"])</w:t>
      </w:r>
    </w:p>
    <w:p w14:paraId="417AF00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14:paraId="245663F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1  2</w:t>
      </w:r>
    </w:p>
    <w:p w14:paraId="2146533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1 48  2</w:t>
      </w:r>
    </w:p>
    <w:p w14:paraId="21F29C2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2  1 59</w:t>
      </w:r>
    </w:p>
    <w:p w14:paraId="735D48B9" w14:textId="77777777" w:rsidR="00D46772" w:rsidRDefault="00D46772" w:rsidP="00D46772">
      <w:r>
        <w:t>Recall accuracy:</w:t>
      </w:r>
    </w:p>
    <w:p w14:paraId="5CBBE920" w14:textId="77777777" w:rsidR="00D46772" w:rsidRDefault="00D46772" w:rsidP="00D46772">
      <w:r>
        <w:t>Tree:80.90909</w:t>
      </w:r>
    </w:p>
    <w:p w14:paraId="2FEB5DA6" w14:textId="77777777" w:rsidR="00D46772" w:rsidRDefault="00D46772" w:rsidP="00D46772">
      <w:r>
        <w:t>Svm:100</w:t>
      </w:r>
    </w:p>
    <w:p w14:paraId="737467CB" w14:textId="77777777" w:rsidR="00D46772" w:rsidRDefault="00D46772" w:rsidP="00D46772">
      <w:r>
        <w:t>Max:100</w:t>
      </w:r>
    </w:p>
    <w:p w14:paraId="53BEC351" w14:textId="77777777" w:rsidR="00D46772" w:rsidRDefault="00D46772" w:rsidP="00D46772">
      <w:r>
        <w:t>Rf:97.27273</w:t>
      </w:r>
    </w:p>
    <w:p w14:paraId="5857DBE8" w14:textId="77777777" w:rsidR="00D46772" w:rsidRDefault="00D46772" w:rsidP="00D46772"/>
    <w:tbl>
      <w:tblPr>
        <w:tblW w:w="139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070"/>
      </w:tblGrid>
      <w:tr w:rsidR="00D46772" w:rsidRPr="00706A09" w14:paraId="1178AD3D" w14:textId="77777777" w:rsidTr="00F576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9C392F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ENSEMBLE SUMMARY</w:t>
            </w:r>
          </w:p>
          <w:p w14:paraId="2D4A9B1D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</w:p>
          <w:p w14:paraId="222D759D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  n-ENSEMBLE COVERAGE n-ENSEMBLE RECALL</w:t>
            </w:r>
          </w:p>
          <w:p w14:paraId="4505C5DA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n &gt;= 1                1.00              0.99</w:t>
            </w:r>
          </w:p>
          <w:p w14:paraId="0984106B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n &gt;= 2                1.00              0.99</w:t>
            </w:r>
          </w:p>
          <w:p w14:paraId="2A7692A4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n &gt;= 3                0.97              1.00</w:t>
            </w:r>
          </w:p>
          <w:p w14:paraId="21E47925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n &gt;= 4                0.81              1.00</w:t>
            </w:r>
          </w:p>
          <w:p w14:paraId="55083291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</w:p>
          <w:p w14:paraId="3688D25F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</w:p>
          <w:p w14:paraId="39FB5D5B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ALGORITHM PERFORMANCE</w:t>
            </w:r>
          </w:p>
          <w:p w14:paraId="7B393389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</w:p>
          <w:p w14:paraId="5C7B19E9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>SVM_PRECIS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ION           SVM_RECALL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SVM_FSCORE    FORESTS_PRECISION       FORESTS_RECALL </w:t>
            </w:r>
          </w:p>
          <w:p w14:paraId="799DE552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1.0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00                1.000 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  1.000                0.975                0.970  FORESTS_FSCORE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 TREE_PRECISION  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TREE_RECALL          TREE_FSCORE MAXENTROPY_PRECISION </w:t>
            </w:r>
          </w:p>
          <w:p w14:paraId="39736749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0.970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         0.825      </w:t>
            </w: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0.820                0.810                1.000 </w:t>
            </w:r>
          </w:p>
          <w:p w14:paraId="1B4E35F6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MAXENTROPY_RECALL    MAXENTROPY_FSCORE </w:t>
            </w:r>
          </w:p>
          <w:p w14:paraId="2278DB10" w14:textId="77777777" w:rsidR="00D46772" w:rsidRPr="00706A09" w:rsidRDefault="00D46772" w:rsidP="00F57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06A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          1.000                1.000 </w:t>
            </w:r>
          </w:p>
        </w:tc>
      </w:tr>
      <w:tr w:rsidR="00D46772" w:rsidRPr="00706A09" w14:paraId="112C9DC3" w14:textId="77777777" w:rsidTr="00F576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9AA805" w14:textId="77777777" w:rsidR="00D46772" w:rsidRPr="00706A09" w:rsidRDefault="00D46772" w:rsidP="00F57623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D46772" w:rsidRPr="00706A09" w14:paraId="0B26018A" w14:textId="77777777" w:rsidTr="00F576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9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80"/>
            </w:tblGrid>
            <w:tr w:rsidR="00D46772" w:rsidRPr="00706A09" w14:paraId="4342FF77" w14:textId="77777777" w:rsidTr="00F5762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7AD026D" w14:textId="77777777" w:rsidR="00D46772" w:rsidRPr="00706A09" w:rsidRDefault="00D46772" w:rsidP="00F57623">
                  <w:pPr>
                    <w:spacing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7C4F5969" w14:textId="77777777" w:rsidR="00D46772" w:rsidRPr="00706A09" w:rsidRDefault="00D46772" w:rsidP="00F57623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4C15D04B" w14:textId="77777777" w:rsidR="00D46772" w:rsidRDefault="00D46772" w:rsidP="00D46772">
      <w:r>
        <w:t>Cross validate;</w:t>
      </w:r>
    </w:p>
    <w:p w14:paraId="7BE499D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cross_validate(container1,N,"TREE")</w:t>
      </w:r>
    </w:p>
    <w:p w14:paraId="0BEDFF8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Fold 1 Out of Sample Accuracy = 0.7232143</w:t>
      </w:r>
    </w:p>
    <w:p w14:paraId="4471C49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0.6752137</w:t>
      </w:r>
    </w:p>
    <w:p w14:paraId="5B8F1B0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0.7603306</w:t>
      </w:r>
    </w:p>
    <w:p w14:paraId="1C0C133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0.75</w:t>
      </w:r>
    </w:p>
    <w:p w14:paraId="164ADA2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0.7475728</w:t>
      </w:r>
    </w:p>
    <w:p w14:paraId="509F356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0.7878788</w:t>
      </w:r>
    </w:p>
    <w:p w14:paraId="06D15FB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0.7578947</w:t>
      </w:r>
    </w:p>
    <w:p w14:paraId="2952473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0.6981132</w:t>
      </w:r>
    </w:p>
    <w:p w14:paraId="5482473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0.5614035</w:t>
      </w:r>
    </w:p>
    <w:p w14:paraId="24F2109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0.7086614</w:t>
      </w:r>
    </w:p>
    <w:p w14:paraId="75728ED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46DF048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0.7232143 0.6752137 0.7603306 0.7500000 0.7475728 0.7878788 0.7578947 0.6981132 0.5614035 0.7086614</w:t>
      </w:r>
    </w:p>
    <w:p w14:paraId="74BEA0D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02C349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4AEB37F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0.7170283</w:t>
      </w:r>
    </w:p>
    <w:p w14:paraId="3CCFAD4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637DB8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cross_validate(container1,N,"SVM")</w:t>
      </w:r>
    </w:p>
    <w:p w14:paraId="27EEB11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0.7943925</w:t>
      </w:r>
    </w:p>
    <w:p w14:paraId="0B0CF61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0.8536585</w:t>
      </w:r>
    </w:p>
    <w:p w14:paraId="0B4A447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0.8067227</w:t>
      </w:r>
    </w:p>
    <w:p w14:paraId="3B31A78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0.8425926</w:t>
      </w:r>
    </w:p>
    <w:p w14:paraId="7AF5C50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0.8269231</w:t>
      </w:r>
    </w:p>
    <w:p w14:paraId="4193B01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0.8064516</w:t>
      </w:r>
    </w:p>
    <w:p w14:paraId="59D6945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0.862069</w:t>
      </w:r>
    </w:p>
    <w:p w14:paraId="18063D8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0.7755102</w:t>
      </w:r>
    </w:p>
    <w:p w14:paraId="42732F0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0.7943925</w:t>
      </w:r>
    </w:p>
    <w:p w14:paraId="57E0B26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0.7980769</w:t>
      </w:r>
    </w:p>
    <w:p w14:paraId="622816F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3705F8D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0.7943925 0.8536585 0.8067227 0.8425926 0.8269231 0.8064516 0.8620690 0.7755102 0.7943925 0.7980769</w:t>
      </w:r>
    </w:p>
    <w:p w14:paraId="7B292F2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60277C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57B914B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0.816079</w:t>
      </w:r>
    </w:p>
    <w:p w14:paraId="725D403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E76837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cross_validate(container1,N,"MAXENT")</w:t>
      </w:r>
    </w:p>
    <w:p w14:paraId="239DFFF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1</w:t>
      </w:r>
    </w:p>
    <w:p w14:paraId="7F706B5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0.9888889</w:t>
      </w:r>
    </w:p>
    <w:p w14:paraId="16D2913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1</w:t>
      </w:r>
    </w:p>
    <w:p w14:paraId="2719D63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1</w:t>
      </w:r>
    </w:p>
    <w:p w14:paraId="253B5FF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1</w:t>
      </w:r>
    </w:p>
    <w:p w14:paraId="71DD166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0.9891304</w:t>
      </w:r>
    </w:p>
    <w:p w14:paraId="49B0D2B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1</w:t>
      </w:r>
    </w:p>
    <w:p w14:paraId="1F91A9C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0.9918033</w:t>
      </w:r>
    </w:p>
    <w:p w14:paraId="322A05B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1</w:t>
      </w:r>
    </w:p>
    <w:p w14:paraId="112A049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0.9793814</w:t>
      </w:r>
    </w:p>
    <w:p w14:paraId="13FED6C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3282FD9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1.0000000 0.9888889 1.0000000 1.0000000 1.0000000 0.9891304 1.0000000 0.9918033 1.0000000 0.9793814</w:t>
      </w:r>
    </w:p>
    <w:p w14:paraId="66476D8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41046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22526D5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0.9949204</w:t>
      </w:r>
    </w:p>
    <w:p w14:paraId="4F3848A3" w14:textId="77777777" w:rsidR="00D46772" w:rsidRDefault="00D46772" w:rsidP="00D46772"/>
    <w:p w14:paraId="3D47865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cross_validate(container1,N,"RF")</w:t>
      </w:r>
    </w:p>
    <w:p w14:paraId="7BFA358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0.8</w:t>
      </w:r>
    </w:p>
    <w:p w14:paraId="48E4B8D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0.8106061</w:t>
      </w:r>
    </w:p>
    <w:p w14:paraId="0994C5F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0.8</w:t>
      </w:r>
    </w:p>
    <w:p w14:paraId="2B7A3EE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0.8495575</w:t>
      </w:r>
    </w:p>
    <w:p w14:paraId="0BCB54D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0.77</w:t>
      </w:r>
    </w:p>
    <w:p w14:paraId="1283B0A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0.7758621</w:t>
      </w:r>
    </w:p>
    <w:p w14:paraId="611CAEA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0.7478261</w:t>
      </w:r>
    </w:p>
    <w:p w14:paraId="2464975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0.7387387</w:t>
      </w:r>
    </w:p>
    <w:p w14:paraId="420F465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0.7798165</w:t>
      </w:r>
    </w:p>
    <w:p w14:paraId="5F0B427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0.8269231</w:t>
      </w:r>
    </w:p>
    <w:p w14:paraId="4E02940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53F653A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[1] 0.8000000 0.8106061 0.8000000 0.8495575 0.7700000 0.7758621 0.7478261 0.7387387 0.7798165 0.8269231</w:t>
      </w:r>
    </w:p>
    <w:p w14:paraId="2BF3BF2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0F814D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0843D99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0.789933</w:t>
      </w:r>
    </w:p>
    <w:p w14:paraId="2DFE4D45" w14:textId="77777777" w:rsidR="00D46772" w:rsidRDefault="00D46772" w:rsidP="00D46772"/>
    <w:p w14:paraId="0FE70F62" w14:textId="77777777" w:rsidR="00D46772" w:rsidRDefault="00D46772" w:rsidP="00D46772">
      <w:r>
        <w:t>Spec  = atc</w:t>
      </w:r>
    </w:p>
    <w:p w14:paraId="2E45E8B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$SVM</w:t>
      </w:r>
    </w:p>
    <w:p w14:paraId="4AFE4EB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91F655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64800C7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svm.default(x = container@training_matrix, y = container@training_codes, kernel = kernel, cost = cost, </w:t>
      </w:r>
    </w:p>
    <w:p w14:paraId="1F6B9BE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cross = cross, probability = TRUE, method = method)</w:t>
      </w:r>
    </w:p>
    <w:p w14:paraId="7E48E93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E2816A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2FA1B0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14:paraId="7FEC8A6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14:paraId="308672C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14:paraId="30ED07C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cost:  100 </w:t>
      </w:r>
    </w:p>
    <w:p w14:paraId="1050BAA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gamma:  0.000532198 </w:t>
      </w:r>
    </w:p>
    <w:p w14:paraId="0414A20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699DEA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722</w:t>
      </w:r>
    </w:p>
    <w:p w14:paraId="7800B31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DE4740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044A46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$TREE</w:t>
      </w:r>
    </w:p>
    <w:p w14:paraId="7465196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node), split, n, deviance, yval, (yprob)</w:t>
      </w:r>
    </w:p>
    <w:p w14:paraId="658B7D0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14:paraId="3348207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112C53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1) root 1000 1386.000 2 ( 0.49900 0.50100 )  </w:t>
      </w:r>
    </w:p>
    <w:p w14:paraId="78254B4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2) X713 &lt; 0.465393 936 1293.000 1 ( 0.53312 0.46688 )  </w:t>
      </w:r>
    </w:p>
    <w:p w14:paraId="49C539A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4) X699 &lt; 1.00296 858 1176.000 1 ( 0.56177 0.43823 )  </w:t>
      </w:r>
    </w:p>
    <w:p w14:paraId="2E41C6A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8) X415 &lt; 0.714098 837 1141.000 1 ( 0.57587 0.42413 )  </w:t>
      </w:r>
    </w:p>
    <w:p w14:paraId="2C6F191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16) X29 &lt; 0.816478 816 1105.000 1 ( 0.58946 0.41054 )  </w:t>
      </w:r>
    </w:p>
    <w:p w14:paraId="3D21423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32) X1091 &lt; 1.43491 794 1067.000 1 ( 0.60327 0.39673 )  </w:t>
      </w:r>
    </w:p>
    <w:p w14:paraId="3FF63C2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64) X589 &lt; 0.836438 782 1044.000 1 ( 0.61253 0.38747 )  </w:t>
      </w:r>
    </w:p>
    <w:p w14:paraId="646E8DE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128) X657 &lt; 2.13312 770 1021.000 1 ( 0.62208 0.37792 )  </w:t>
      </w:r>
    </w:p>
    <w:p w14:paraId="004648F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256) X86 &lt; 1.19229 761 1003.000 1 ( 0.62943 0.37057 )  </w:t>
      </w:r>
    </w:p>
    <w:p w14:paraId="236AA74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512) X557 &lt; 0.807642 753  987.400 1 ( 0.63612 0.36388 )  </w:t>
      </w:r>
    </w:p>
    <w:p w14:paraId="4D9FACA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1024) X958 &lt; 2.30691 745  971.000 1 ( 0.64295 0.35705 )  </w:t>
      </w:r>
    </w:p>
    <w:p w14:paraId="01AE64F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2048) X959 &lt; 1.1324 737  954.400 1 ( 0.64993 0.35007 )  </w:t>
      </w:r>
    </w:p>
    <w:p w14:paraId="1A63643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4096) X1196 &lt; 1.08856 729  937.400 1 ( 0.65706 0.34294 )  </w:t>
      </w:r>
    </w:p>
    <w:p w14:paraId="7207823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8192) X138 &lt; 1.55327 706  895.500 1 ( 0.66997 0.33003 )  </w:t>
      </w:r>
    </w:p>
    <w:p w14:paraId="251A933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16384) X753 &lt; 1.258 699  879.800 1 ( 0.67668 0.32332 ) *</w:t>
      </w:r>
    </w:p>
    <w:p w14:paraId="078E000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16385) X753 &gt; 1.258 7    0.000 2 ( 0.00000 1.00000 ) *</w:t>
      </w:r>
    </w:p>
    <w:p w14:paraId="6DA46AC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8193) X138 &gt; 1.55327 23   26.400 2 ( 0.26087 0.73913 ) *</w:t>
      </w:r>
    </w:p>
    <w:p w14:paraId="57A14AC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4097) X1196 &gt; 1.08856 8    0.000 2 ( 0.00000 1.00000 ) *</w:t>
      </w:r>
    </w:p>
    <w:p w14:paraId="61BDAEB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2049) X959 &gt; 1.1324 8    0.000 2 ( 0.00000 1.00000 ) *</w:t>
      </w:r>
    </w:p>
    <w:p w14:paraId="44E3C1A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1025) X958 &gt; 2.30691 8    0.000 2 ( 0.00000 1.00000 ) *</w:t>
      </w:r>
    </w:p>
    <w:p w14:paraId="7089C99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513) X557 &gt; 0.807642 8    0.000 2 ( 0.00000 1.00000 ) *</w:t>
      </w:r>
    </w:p>
    <w:p w14:paraId="7108559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257) X86 &gt; 1.19229 9    0.000 2 ( 0.00000 1.00000 ) *</w:t>
      </w:r>
    </w:p>
    <w:p w14:paraId="67C9504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129) X657 &gt; 2.13312 12    0.000 2 ( 0.00000 1.00000 ) *</w:t>
      </w:r>
    </w:p>
    <w:p w14:paraId="3118E74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65) X589 &gt; 0.836438 12    0.000 2 ( 0.00000 1.00000 ) *</w:t>
      </w:r>
    </w:p>
    <w:p w14:paraId="236DF0A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33) X1091 &gt; 1.43491 22   13.400 2 ( 0.09091 0.90909 ) *</w:t>
      </w:r>
    </w:p>
    <w:p w14:paraId="4BB515C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17) X29 &gt; 0.816478 21    8.041 2 ( 0.04762 0.95238 ) *</w:t>
      </w:r>
    </w:p>
    <w:p w14:paraId="7D120D9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9) X415 &gt; 0.714098 21    0.000 2 ( 0.00000 1.00000 ) *</w:t>
      </w:r>
    </w:p>
    <w:p w14:paraId="38A176C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5) X699 &gt; 1.00296 78   81.790 2 ( 0.21795 0.78205 ) *</w:t>
      </w:r>
    </w:p>
    <w:p w14:paraId="2556D7C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3) X713 &gt; 0.465393 64    0.000 2 ( 0.00000 1.00000 ) *</w:t>
      </w:r>
    </w:p>
    <w:p w14:paraId="0FA0060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914A24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$RF</w:t>
      </w:r>
    </w:p>
    <w:p w14:paraId="77A3105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5B654B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7EDD91A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randomForest(x = as.matrix(container@training_matrix), y = container@training_codes,      ntree = ntree) </w:t>
      </w:r>
    </w:p>
    <w:p w14:paraId="1528A57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Type of random forest: classification</w:t>
      </w:r>
    </w:p>
    <w:p w14:paraId="5360369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Number of trees: 200</w:t>
      </w:r>
    </w:p>
    <w:p w14:paraId="2D1A5A4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No. of variables tried at each split: 43</w:t>
      </w:r>
    </w:p>
    <w:p w14:paraId="67071EF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73B4E7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OOB estimate of  error rate: 24.2%</w:t>
      </w:r>
    </w:p>
    <w:p w14:paraId="593DB3D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matrix:</w:t>
      </w:r>
    </w:p>
    <w:p w14:paraId="2F29616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2 class.error</w:t>
      </w:r>
    </w:p>
    <w:p w14:paraId="618A708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1 422  77   0.1543086</w:t>
      </w:r>
    </w:p>
    <w:p w14:paraId="170BC92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2 165 336   0.3293413</w:t>
      </w:r>
    </w:p>
    <w:p w14:paraId="3A30BC67" w14:textId="77777777" w:rsidR="00D46772" w:rsidRDefault="00D46772" w:rsidP="00D46772"/>
    <w:p w14:paraId="7AB89015" w14:textId="77777777" w:rsidR="00D46772" w:rsidRDefault="00D46772" w:rsidP="00D46772"/>
    <w:p w14:paraId="157C7F93" w14:textId="77777777" w:rsidR="00D46772" w:rsidRDefault="00D46772" w:rsidP="00D46772">
      <w:r>
        <w:t>Recall accuracy:</w:t>
      </w:r>
    </w:p>
    <w:p w14:paraId="6436ED50" w14:textId="77777777" w:rsidR="00D46772" w:rsidRDefault="00D46772" w:rsidP="00D46772">
      <w:r>
        <w:t>Same above</w:t>
      </w:r>
    </w:p>
    <w:p w14:paraId="2A3AF7C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ENSEMBLE SUMMARY</w:t>
      </w:r>
    </w:p>
    <w:p w14:paraId="3340150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C72E2C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n-ENSEMBLE COVERAGE n-ENSEMBLE RECALL</w:t>
      </w:r>
    </w:p>
    <w:p w14:paraId="1E72486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1                1.00              0.99</w:t>
      </w:r>
    </w:p>
    <w:p w14:paraId="2150710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2                1.00              0.99</w:t>
      </w:r>
    </w:p>
    <w:p w14:paraId="260D230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3                0.97              1.00</w:t>
      </w:r>
    </w:p>
    <w:p w14:paraId="6105F60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4                0.81              1.00</w:t>
      </w:r>
    </w:p>
    <w:p w14:paraId="3CBC114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5EFCD7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BAA7E6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 PERFORMANCE</w:t>
      </w:r>
    </w:p>
    <w:p w14:paraId="46BF773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A4DCF0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SVM_PRECISION           SVM_RECALL           SVM_FSCORE    FORESTS_PRECISION       FORESTS_RECALL </w:t>
      </w:r>
    </w:p>
    <w:p w14:paraId="560CFD8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1.000                1.000                1.000                0.975                0.970 </w:t>
      </w:r>
    </w:p>
    <w:p w14:paraId="4B676C7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FORESTS_FSCORE       TREE_PRECISION          TREE_RECALL          TREE_FSCORE MAXENTROPY_PRECISION </w:t>
      </w:r>
    </w:p>
    <w:p w14:paraId="59B959E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0.970                0.825                0.820                0.810                1.000 </w:t>
      </w:r>
    </w:p>
    <w:p w14:paraId="36BA43F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MAXENTROPY_RECALL    MAXENTROPY_FSCORE </w:t>
      </w:r>
    </w:p>
    <w:p w14:paraId="22CD2C4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1.000                1.000 </w:t>
      </w:r>
    </w:p>
    <w:p w14:paraId="34293ED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cross_validate(container1,N,"TREE")</w:t>
      </w:r>
    </w:p>
    <w:p w14:paraId="2D5CB92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0.65625</w:t>
      </w:r>
    </w:p>
    <w:p w14:paraId="5937574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0.7207207</w:t>
      </w:r>
    </w:p>
    <w:p w14:paraId="3B1CC17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0.77</w:t>
      </w:r>
    </w:p>
    <w:p w14:paraId="59360D2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0.789916</w:t>
      </w:r>
    </w:p>
    <w:p w14:paraId="09A369B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0.7247706</w:t>
      </w:r>
    </w:p>
    <w:p w14:paraId="5D1C1F9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0.6747967</w:t>
      </w:r>
    </w:p>
    <w:p w14:paraId="1AF5034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0.6942149</w:t>
      </w:r>
    </w:p>
    <w:p w14:paraId="448C8F3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0.7272727</w:t>
      </w:r>
    </w:p>
    <w:p w14:paraId="5F5E2C0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0.6929825</w:t>
      </w:r>
    </w:p>
    <w:p w14:paraId="3ACD0C7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0.7118644</w:t>
      </w:r>
    </w:p>
    <w:p w14:paraId="676358D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695316E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0.6562500 0.7207207 0.7700000 0.7899160 0.7247706 0.6747967 0.6942149 0.7272727 0.6929825 0.7118644</w:t>
      </w:r>
    </w:p>
    <w:p w14:paraId="33A17E1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70309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4C042B8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0.7162789</w:t>
      </w:r>
    </w:p>
    <w:p w14:paraId="5707AA3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C1B0D8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cross_validate(container1,N,"SVM")</w:t>
      </w:r>
    </w:p>
    <w:p w14:paraId="14E3ABD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0.7475728</w:t>
      </w:r>
    </w:p>
    <w:p w14:paraId="7D4369B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0.848</w:t>
      </w:r>
    </w:p>
    <w:p w14:paraId="1E3B3D7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0.8035714</w:t>
      </w:r>
    </w:p>
    <w:p w14:paraId="61B1C9A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0.8230088</w:t>
      </w:r>
    </w:p>
    <w:p w14:paraId="7C93150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0.8240741</w:t>
      </w:r>
    </w:p>
    <w:p w14:paraId="319B120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0.7981651</w:t>
      </w:r>
    </w:p>
    <w:p w14:paraId="250E5D1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0.8468468</w:t>
      </w:r>
    </w:p>
    <w:p w14:paraId="33164C6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0.8534483</w:t>
      </w:r>
    </w:p>
    <w:p w14:paraId="797E718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0.7913043</w:t>
      </w:r>
    </w:p>
    <w:p w14:paraId="02D5F48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0.7346939</w:t>
      </w:r>
    </w:p>
    <w:p w14:paraId="65139B2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3C34813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0.7475728 0.8480000 0.8035714 0.8230088 0.8240741 0.7981651 0.8468468 0.8534483 0.7913043 0.7346939</w:t>
      </w:r>
    </w:p>
    <w:p w14:paraId="454DD52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F604A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$meanAccuracy</w:t>
      </w:r>
    </w:p>
    <w:p w14:paraId="5A1DD80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0.8070686</w:t>
      </w:r>
    </w:p>
    <w:p w14:paraId="45F48DE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1F5CF0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cross_validate(container1,N,"MAXENT")</w:t>
      </w:r>
    </w:p>
    <w:p w14:paraId="5E1545F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1</w:t>
      </w:r>
    </w:p>
    <w:p w14:paraId="712B0F6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0.990566</w:t>
      </w:r>
    </w:p>
    <w:p w14:paraId="1BFB562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0.9915254</w:t>
      </w:r>
    </w:p>
    <w:p w14:paraId="1425381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1</w:t>
      </w:r>
    </w:p>
    <w:p w14:paraId="72E591F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0.9813084</w:t>
      </w:r>
    </w:p>
    <w:p w14:paraId="6C1E634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1</w:t>
      </w:r>
    </w:p>
    <w:p w14:paraId="64D2DEC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1</w:t>
      </w:r>
    </w:p>
    <w:p w14:paraId="08B93F4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0.9917355</w:t>
      </w:r>
    </w:p>
    <w:p w14:paraId="45BC549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1</w:t>
      </w:r>
    </w:p>
    <w:p w14:paraId="6506E71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1</w:t>
      </w:r>
    </w:p>
    <w:p w14:paraId="54DD732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4E98097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1.0000000 0.9905660 0.9915254 1.0000000 0.9813084 1.0000000 1.0000000 0.9917355 1.0000000 1.0000000</w:t>
      </w:r>
    </w:p>
    <w:p w14:paraId="39B01A0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E486A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610E2F9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0.9955135</w:t>
      </w:r>
    </w:p>
    <w:p w14:paraId="7843E6C0" w14:textId="77777777" w:rsidR="00D46772" w:rsidRDefault="00D46772" w:rsidP="00D46772"/>
    <w:p w14:paraId="5FF8577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cross_validate(container1,N,"RF")</w:t>
      </w:r>
    </w:p>
    <w:p w14:paraId="5540A36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0.7719298</w:t>
      </w:r>
    </w:p>
    <w:p w14:paraId="2BC8CC0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0.745098</w:t>
      </w:r>
    </w:p>
    <w:p w14:paraId="51490CA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0.8053097</w:t>
      </w:r>
    </w:p>
    <w:p w14:paraId="7A782FA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0.8080808</w:t>
      </w:r>
    </w:p>
    <w:p w14:paraId="6FC8D53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0.7777778</w:t>
      </w:r>
    </w:p>
    <w:p w14:paraId="06A9483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0.7981651</w:t>
      </w:r>
    </w:p>
    <w:p w14:paraId="27447C1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0.8495575</w:t>
      </w:r>
    </w:p>
    <w:p w14:paraId="095844F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0.7826087</w:t>
      </w:r>
    </w:p>
    <w:p w14:paraId="1A5B42D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0.8360656</w:t>
      </w:r>
    </w:p>
    <w:p w14:paraId="3A206DB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0.7264151</w:t>
      </w:r>
    </w:p>
    <w:p w14:paraId="091E4BD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6A4F633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0.7719298 0.7450980 0.8053097 0.8080808 0.7777778 0.7981651 0.8495575 0.7826087 0.8360656 0.7264151</w:t>
      </w:r>
    </w:p>
    <w:p w14:paraId="029D5FF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A764DC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5793CCF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0.7901008</w:t>
      </w:r>
    </w:p>
    <w:p w14:paraId="5C2A7372" w14:textId="77777777" w:rsidR="00D46772" w:rsidRDefault="00D46772" w:rsidP="00D46772"/>
    <w:p w14:paraId="639BCF34" w14:textId="77777777" w:rsidR="00D46772" w:rsidRDefault="00D46772" w:rsidP="00D46772">
      <w:r>
        <w:t>Spec = btc</w:t>
      </w:r>
    </w:p>
    <w:p w14:paraId="6B68E23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SVM</w:t>
      </w:r>
    </w:p>
    <w:p w14:paraId="31BB608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C71E68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38A6266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svm.default(x = container@training_matrix, y = container@training_codes, kernel = kernel, cost = cost, </w:t>
      </w:r>
    </w:p>
    <w:p w14:paraId="591B46F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cross = cross, probability = TRUE, method = method)</w:t>
      </w:r>
    </w:p>
    <w:p w14:paraId="067DF82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9A6A1A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8944C3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14:paraId="6C3C13C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14:paraId="57CF654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14:paraId="4A6D203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cost:  100 </w:t>
      </w:r>
    </w:p>
    <w:p w14:paraId="577AE75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gamma:  0.000532198 </w:t>
      </w:r>
    </w:p>
    <w:p w14:paraId="210A591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078DD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722</w:t>
      </w:r>
    </w:p>
    <w:p w14:paraId="2DD9081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A18EAF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8FA186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$TREE</w:t>
      </w:r>
    </w:p>
    <w:p w14:paraId="1D874D8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node), split, n, deviance, yval, (yprob)</w:t>
      </w:r>
    </w:p>
    <w:p w14:paraId="6AB64EF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14:paraId="6F01586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1A8C04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1) root 1000 1386.000 2 ( 0.49900 0.50100 )  </w:t>
      </w:r>
    </w:p>
    <w:p w14:paraId="61E6515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2) X713 &lt; 0.47657 936 1293.000 1 ( 0.53312 0.46688 )  </w:t>
      </w:r>
    </w:p>
    <w:p w14:paraId="5BCC659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4) X699 &lt; 1.02047 856 1174.000 1 ( 0.56192 0.43808 )  </w:t>
      </w:r>
    </w:p>
    <w:p w14:paraId="4B62B8B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8) X415 &lt; 0.714098 835 1138.000 1 ( 0.57605 0.42395 )  </w:t>
      </w:r>
    </w:p>
    <w:p w14:paraId="2554E9F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16) X29 &lt; 0.816478 814 1102.000 1 ( 0.58968 0.41032 )  </w:t>
      </w:r>
    </w:p>
    <w:p w14:paraId="459FBBD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32) X1091 &lt; 1.43491 792 1064.000 1 ( 0.60354 0.39646 )  </w:t>
      </w:r>
    </w:p>
    <w:p w14:paraId="1BF6C3B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64) X589 &lt; 0.861096 780 1041.000 1 ( 0.61282 0.38718 )  </w:t>
      </w:r>
    </w:p>
    <w:p w14:paraId="64BDE57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128) X657 &lt; 2.13312 768 1018.000 1 ( 0.62240 0.37760 )  </w:t>
      </w:r>
    </w:p>
    <w:p w14:paraId="6418FEB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256) X86 &lt; 1.19229 759 1000.000 1 ( 0.62978 0.37022 )  </w:t>
      </w:r>
    </w:p>
    <w:p w14:paraId="2DF08F5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512) X557 &lt; 0.829773 751  984.400 1 ( 0.63648 0.36352 )  </w:t>
      </w:r>
    </w:p>
    <w:p w14:paraId="00B6F24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1024) X958 &lt; 2.30691 743  968.100 1 ( 0.64334 0.35666 )  </w:t>
      </w:r>
    </w:p>
    <w:p w14:paraId="0579CEE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2048) X959 &lt; 1.1324 735  951.400 1 ( 0.65034 0.34966 )  </w:t>
      </w:r>
    </w:p>
    <w:p w14:paraId="2D02915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4096) X1196 &lt; 1.08856 727  934.500 1 ( 0.65750 0.34250 )  </w:t>
      </w:r>
    </w:p>
    <w:p w14:paraId="568D8DE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8192) X753 &lt; 1.258 720  919.300 1 ( 0.66389 0.33611 )  </w:t>
      </w:r>
    </w:p>
    <w:p w14:paraId="0F89975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16384) X138 &lt; 1.55327 698  879.000 1 ( 0.67622 0.32378 ) *</w:t>
      </w:r>
    </w:p>
    <w:p w14:paraId="2C7EF00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16385) X138 &gt; 1.55327 22   25.780 2 ( 0.27273 0.72727 ) *</w:t>
      </w:r>
    </w:p>
    <w:p w14:paraId="1CCAB16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8193) X753 &gt; 1.258 7    0.000 2 ( 0.00000 1.00000 ) *</w:t>
      </w:r>
    </w:p>
    <w:p w14:paraId="2703AD9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4097) X1196 &gt; 1.08856 8    0.000 2 ( 0.00000 1.00000 ) *</w:t>
      </w:r>
    </w:p>
    <w:p w14:paraId="5327E53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2049) X959 &gt; 1.1324 8    0.000 2 ( 0.00000 1.00000 ) *</w:t>
      </w:r>
    </w:p>
    <w:p w14:paraId="3C90EA3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1025) X958 &gt; 2.30691 8    0.000 2 ( 0.00000 1.00000 ) *</w:t>
      </w:r>
    </w:p>
    <w:p w14:paraId="1E74F54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513) X557 &gt; 0.829773 8    0.000 2 ( 0.00000 1.00000 ) *</w:t>
      </w:r>
    </w:p>
    <w:p w14:paraId="07F357D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257) X86 &gt; 1.19229 9    0.000 2 ( 0.00000 1.00000 ) *</w:t>
      </w:r>
    </w:p>
    <w:p w14:paraId="1D7E079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129) X657 &gt; 2.13312 12    0.000 2 ( 0.00000 1.00000 ) *</w:t>
      </w:r>
    </w:p>
    <w:p w14:paraId="06F6B51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65) X589 &gt; 0.861096 12    0.000 2 ( 0.00000 1.00000 ) *</w:t>
      </w:r>
    </w:p>
    <w:p w14:paraId="418E809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33) X1091 &gt; 1.43491 22   13.400 2 ( 0.09091 0.90909 ) *</w:t>
      </w:r>
    </w:p>
    <w:p w14:paraId="12E7C1A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17) X29 &gt; 0.816478 21    8.041 2 ( 0.04762 0.95238 ) *</w:t>
      </w:r>
    </w:p>
    <w:p w14:paraId="5FFDD2C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9) X415 &gt; 0.714098 21    0.000 2 ( 0.00000 1.00000 ) *</w:t>
      </w:r>
    </w:p>
    <w:p w14:paraId="278B05D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5) X699 &gt; 1.02047 80   85.310 2 ( 0.22500 0.77500 ) *</w:t>
      </w:r>
    </w:p>
    <w:p w14:paraId="1B6BC6C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3) X713 &gt; 0.47657 64    0.000 2 ( 0.00000 1.00000 ) *</w:t>
      </w:r>
    </w:p>
    <w:p w14:paraId="10B5603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938DFF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$RF</w:t>
      </w:r>
    </w:p>
    <w:p w14:paraId="35F5EE1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BBA18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5730823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randomForest(x = as.matrix(container@training_matrix), y = container@training_codes,      ntree = ntree) </w:t>
      </w:r>
    </w:p>
    <w:p w14:paraId="7B0097C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Type of random forest: classification</w:t>
      </w:r>
    </w:p>
    <w:p w14:paraId="60CC7E2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Number of trees: 200</w:t>
      </w:r>
    </w:p>
    <w:p w14:paraId="20112AA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No. of variables tried at each split: 43</w:t>
      </w:r>
    </w:p>
    <w:p w14:paraId="4D9D821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E945BC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OOB estimate of  error rate: 23.1%</w:t>
      </w:r>
    </w:p>
    <w:p w14:paraId="0C92070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matrix:</w:t>
      </w:r>
    </w:p>
    <w:p w14:paraId="5924B60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2 class.error</w:t>
      </w:r>
    </w:p>
    <w:p w14:paraId="706797C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1 430  69   0.1382766</w:t>
      </w:r>
    </w:p>
    <w:p w14:paraId="5137D0A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2 162 339   0.3233533</w:t>
      </w:r>
    </w:p>
    <w:p w14:paraId="654CFC52" w14:textId="77777777" w:rsidR="00D46772" w:rsidRDefault="00D46772" w:rsidP="00D46772"/>
    <w:p w14:paraId="5578CB93" w14:textId="77777777" w:rsidR="00D46772" w:rsidRDefault="00D46772" w:rsidP="00D46772"/>
    <w:p w14:paraId="1626B4ED" w14:textId="77777777" w:rsidR="00D46772" w:rsidRDefault="00D46772" w:rsidP="00D46772">
      <w:r>
        <w:t>Accuracy = same</w:t>
      </w:r>
    </w:p>
    <w:p w14:paraId="65F7988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ENSEMBLE SUMMARY</w:t>
      </w:r>
    </w:p>
    <w:p w14:paraId="66A24D6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7F44C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n-ENSEMBLE COVERAGE n-ENSEMBLE RECALL</w:t>
      </w:r>
    </w:p>
    <w:p w14:paraId="5C7E452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1                1.00              0.99</w:t>
      </w:r>
    </w:p>
    <w:p w14:paraId="732FF8A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2                1.00              0.99</w:t>
      </w:r>
    </w:p>
    <w:p w14:paraId="126318C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3                0.97              1.00</w:t>
      </w:r>
    </w:p>
    <w:p w14:paraId="7EBB4D4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4                0.81              1.00</w:t>
      </w:r>
    </w:p>
    <w:p w14:paraId="7291AB8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6F817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C6771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 PERFORMANCE</w:t>
      </w:r>
    </w:p>
    <w:p w14:paraId="49D3846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28BFF9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SVM_PRECISION           SVM_RECALL           SVM_FSCORE    FORESTS_PRECISION       FORESTS_RECALL </w:t>
      </w:r>
    </w:p>
    <w:p w14:paraId="5FDA4F2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1.000                1.000                1.000                0.975                0.970 </w:t>
      </w:r>
    </w:p>
    <w:p w14:paraId="551C581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FORESTS_FSCORE       TREE_PRECISION          TREE_RECALL          TREE_FSCORE MAXENTROPY_PRECISION </w:t>
      </w:r>
    </w:p>
    <w:p w14:paraId="3B6BABD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0.970                0.825                0.820                0.810                1.000 </w:t>
      </w:r>
    </w:p>
    <w:p w14:paraId="2CAD2AC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MAXENTROPY_RECALL    MAXENTROPY_FSCORE </w:t>
      </w:r>
    </w:p>
    <w:p w14:paraId="0A4E166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1.000                1.000 </w:t>
      </w:r>
    </w:p>
    <w:p w14:paraId="70BEB45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N=10</w:t>
      </w:r>
    </w:p>
    <w:p w14:paraId="5F19C45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cross_validate(container1,N,"TREE")</w:t>
      </w:r>
    </w:p>
    <w:p w14:paraId="7A8E7AA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Fold 1 Out of Sample Accuracy = 0.6730769</w:t>
      </w:r>
    </w:p>
    <w:p w14:paraId="470416D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0.75</w:t>
      </w:r>
    </w:p>
    <w:p w14:paraId="02EDC6C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0.7631579</w:t>
      </w:r>
    </w:p>
    <w:p w14:paraId="76EF4D0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0.7735849</w:t>
      </w:r>
    </w:p>
    <w:p w14:paraId="556B011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0.7</w:t>
      </w:r>
    </w:p>
    <w:p w14:paraId="0516211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0.6521739</w:t>
      </w:r>
    </w:p>
    <w:p w14:paraId="3CFFE5E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0.7719298</w:t>
      </w:r>
    </w:p>
    <w:p w14:paraId="4024203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0.6486486</w:t>
      </w:r>
    </w:p>
    <w:p w14:paraId="44F3DE0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0.6803279</w:t>
      </w:r>
    </w:p>
    <w:p w14:paraId="5A989CE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0.77</w:t>
      </w:r>
    </w:p>
    <w:p w14:paraId="2BC87A9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4514254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0.6730769 0.7500000 0.7631579 0.7735849 0.7000000 0.6521739 0.7719298 0.6486486 0.6803279 0.7700000</w:t>
      </w:r>
    </w:p>
    <w:p w14:paraId="30E6417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C6A996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708B9AB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0.71829</w:t>
      </w:r>
    </w:p>
    <w:p w14:paraId="36BC702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628194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cross_validate(container1,N,"SVM")</w:t>
      </w:r>
    </w:p>
    <w:p w14:paraId="7B5EBC1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0.8229167</w:t>
      </w:r>
    </w:p>
    <w:p w14:paraId="7C61BB0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0.8039216</w:t>
      </w:r>
    </w:p>
    <w:p w14:paraId="4C5005A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0.745098</w:t>
      </w:r>
    </w:p>
    <w:p w14:paraId="34F6C8D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0.8032787</w:t>
      </w:r>
    </w:p>
    <w:p w14:paraId="7A83B7C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0.8152174</w:t>
      </w:r>
    </w:p>
    <w:p w14:paraId="2A2DEE5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0.7830189</w:t>
      </w:r>
    </w:p>
    <w:p w14:paraId="3F1D372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0.8050847</w:t>
      </w:r>
    </w:p>
    <w:p w14:paraId="5ED8B75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0.8106061</w:t>
      </w:r>
    </w:p>
    <w:p w14:paraId="3AFD7F7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0.8306452</w:t>
      </w:r>
    </w:p>
    <w:p w14:paraId="2A0F8DF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0.8448276</w:t>
      </w:r>
    </w:p>
    <w:p w14:paraId="31C5E3C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0FBFC86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0.8229167 0.8039216 0.7450980 0.8032787 0.8152174 0.7830189 0.8050847 0.8106061 0.8306452 0.8448276</w:t>
      </w:r>
    </w:p>
    <w:p w14:paraId="4B779DA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6E752F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336715B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0.8064615</w:t>
      </w:r>
    </w:p>
    <w:p w14:paraId="14B8DF9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366F3C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cross_validate(container1,N,"MAXENT")</w:t>
      </w:r>
    </w:p>
    <w:p w14:paraId="6FA31B8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0.9902913</w:t>
      </w:r>
    </w:p>
    <w:p w14:paraId="5F638B5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1</w:t>
      </w:r>
    </w:p>
    <w:p w14:paraId="08E47FB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1</w:t>
      </w:r>
    </w:p>
    <w:p w14:paraId="4104486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0.978022</w:t>
      </w:r>
    </w:p>
    <w:p w14:paraId="5C5B593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1</w:t>
      </w:r>
    </w:p>
    <w:p w14:paraId="377B324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1</w:t>
      </w:r>
    </w:p>
    <w:p w14:paraId="0C43D13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1</w:t>
      </w:r>
    </w:p>
    <w:p w14:paraId="20BCF5A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0.9902913</w:t>
      </w:r>
    </w:p>
    <w:p w14:paraId="0C28F1F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0.9915254</w:t>
      </w:r>
    </w:p>
    <w:p w14:paraId="19D86D7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1</w:t>
      </w:r>
    </w:p>
    <w:p w14:paraId="1EEB95E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4EE21FB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0.9902913 1.0000000 1.0000000 0.9780220 1.0000000 1.0000000 1.0000000 0.9902913 0.9915254 1.0000000</w:t>
      </w:r>
    </w:p>
    <w:p w14:paraId="53E8CD0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0DB1C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1969CFE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0.995013</w:t>
      </w:r>
    </w:p>
    <w:p w14:paraId="0B5A662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60DC2B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cross_validate(container1,N,"RF")</w:t>
      </w:r>
    </w:p>
    <w:p w14:paraId="78F359B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0.8037383</w:t>
      </w:r>
    </w:p>
    <w:p w14:paraId="2AC6AC8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0.862069</w:t>
      </w:r>
    </w:p>
    <w:p w14:paraId="22D4D30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0.847619</w:t>
      </w:r>
    </w:p>
    <w:p w14:paraId="59B0077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0.779661</w:t>
      </w:r>
    </w:p>
    <w:p w14:paraId="511C016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0.6525424</w:t>
      </w:r>
    </w:p>
    <w:p w14:paraId="3A6DBE3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0.7634409</w:t>
      </w:r>
    </w:p>
    <w:p w14:paraId="1F26B42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0.796875</w:t>
      </w:r>
    </w:p>
    <w:p w14:paraId="2ADAC95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0.8347826</w:t>
      </w:r>
    </w:p>
    <w:p w14:paraId="2669C6E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0.7821782</w:t>
      </w:r>
    </w:p>
    <w:p w14:paraId="430122C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0.8073394</w:t>
      </w:r>
    </w:p>
    <w:p w14:paraId="1DA0EED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41F8465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0.8037383 0.8620690 0.8476190 0.7796610 0.6525424 0.7634409 0.7968750 0.8347826 0.7821782 0.8073394</w:t>
      </w:r>
    </w:p>
    <w:p w14:paraId="6CAF37F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903000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232606B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0.7930246</w:t>
      </w:r>
    </w:p>
    <w:p w14:paraId="04DC1DA2" w14:textId="77777777" w:rsidR="00D46772" w:rsidRDefault="00D46772" w:rsidP="00D46772"/>
    <w:p w14:paraId="0B697518" w14:textId="77777777" w:rsidR="00D46772" w:rsidRDefault="00D46772" w:rsidP="00D46772"/>
    <w:p w14:paraId="67BDD7C2" w14:textId="77777777" w:rsidR="00D46772" w:rsidRDefault="00D46772" w:rsidP="00D46772">
      <w:r>
        <w:t>Spec = Ltc</w:t>
      </w:r>
    </w:p>
    <w:p w14:paraId="790B169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>SVM</w:t>
      </w:r>
    </w:p>
    <w:p w14:paraId="396EE5B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E6F7A5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45B4514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svm.default(x = container@training_matrix, y = container@training_codes, kernel = kernel, cost = cost, </w:t>
      </w:r>
    </w:p>
    <w:p w14:paraId="319F520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cross = cross, probability = TRUE, method = method)</w:t>
      </w:r>
    </w:p>
    <w:p w14:paraId="481AE80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B45312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87CB89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14:paraId="23C2042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C-classification </w:t>
      </w:r>
    </w:p>
    <w:p w14:paraId="6526CFD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14:paraId="1D01673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cost:  100 </w:t>
      </w:r>
    </w:p>
    <w:p w14:paraId="59E1949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gamma:  0.000532198 </w:t>
      </w:r>
    </w:p>
    <w:p w14:paraId="3E0DC55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15755D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Support Vectors:  723</w:t>
      </w:r>
    </w:p>
    <w:p w14:paraId="7E8519C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339FC9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29C3A3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$TREE</w:t>
      </w:r>
    </w:p>
    <w:p w14:paraId="6E73535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node), split, n, deviance, yval, (yprob)</w:t>
      </w:r>
    </w:p>
    <w:p w14:paraId="5951CD8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14:paraId="3247B86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479E58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1) root 1000 1386.000 2 ( 0.49900 0.50100 )  </w:t>
      </w:r>
    </w:p>
    <w:p w14:paraId="5367B9B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2) X713 &lt; 0.437331 936 1293.000 1 ( 0.53312 0.46688 )  </w:t>
      </w:r>
    </w:p>
    <w:p w14:paraId="4D4CB8D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4) X699 &lt; 1.02047 859 1178.000 1 ( 0.56112 0.43888 )  </w:t>
      </w:r>
    </w:p>
    <w:p w14:paraId="135BC04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8) X415 &lt; 0.714098 838 1143.000 1 ( 0.57518 0.42482 )  </w:t>
      </w:r>
    </w:p>
    <w:p w14:paraId="41EC827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16) X29 &lt; 0.816478 817 1107.000 1 ( 0.58874 0.41126 )  </w:t>
      </w:r>
    </w:p>
    <w:p w14:paraId="2956EAA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32) X1091 &lt; 1.43491 796 1070.000 1 ( 0.60176 0.39824 )  </w:t>
      </w:r>
    </w:p>
    <w:p w14:paraId="0675AC9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64) X589 &lt; 0.776182 784 1048.000 1 ( 0.61097 0.38903 )  </w:t>
      </w:r>
    </w:p>
    <w:p w14:paraId="6B6AEA1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128) X657 &lt; 2.13312 772 1025.000 1 ( 0.62047 0.37953 )  </w:t>
      </w:r>
    </w:p>
    <w:p w14:paraId="7FA3F20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256) X86 &lt; 1.19229 763 1007.000 1 ( 0.62779 0.37221 )  </w:t>
      </w:r>
    </w:p>
    <w:p w14:paraId="4F8A2B2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512) X1363 &lt; 2.31655 754  989.400 1 ( 0.63528 0.36472 )  </w:t>
      </w:r>
    </w:p>
    <w:p w14:paraId="02A63AD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1024) X958 &lt; 2.30691 746  973.100 1 ( 0.64209 0.35791 )  </w:t>
      </w:r>
    </w:p>
    <w:p w14:paraId="3E2BB1A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2048) X959 &lt; 1.1324 738  956.500 1 ( 0.64905 0.35095 )  </w:t>
      </w:r>
    </w:p>
    <w:p w14:paraId="2D4C31D0" w14:textId="285743EC" w:rsidR="00D46772" w:rsidRDefault="00ED406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</w:t>
      </w:r>
      <w:r w:rsidR="00D46772">
        <w:rPr>
          <w:rFonts w:ascii="Lucida Console" w:hAnsi="Lucida Console"/>
          <w:color w:val="000000"/>
        </w:rPr>
        <w:t xml:space="preserve"> 4096) X1196 &lt; 0.984643 730 </w:t>
      </w:r>
      <w:r>
        <w:rPr>
          <w:rFonts w:ascii="Lucida Console" w:hAnsi="Lucida Console"/>
          <w:color w:val="000000"/>
        </w:rPr>
        <w:t xml:space="preserve"> 939.600 1 ( 0.65616 0.34384 ) </w:t>
      </w:r>
    </w:p>
    <w:p w14:paraId="5F6DB267" w14:textId="6FB3FE8D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8192) X138 &lt; 1.55327 707 </w:t>
      </w:r>
      <w:r w:rsidR="00ED4062">
        <w:rPr>
          <w:rFonts w:ascii="Lucida Console" w:hAnsi="Lucida Console"/>
          <w:color w:val="000000"/>
        </w:rPr>
        <w:t xml:space="preserve"> 897.700 1 ( 0.66902 0.33098</w:t>
      </w:r>
      <w:r>
        <w:rPr>
          <w:rFonts w:ascii="Lucida Console" w:hAnsi="Lucida Console"/>
          <w:color w:val="000000"/>
        </w:rPr>
        <w:t xml:space="preserve">                           16384) X557 &lt; 0.753007 700  882.100 1 ( 0.</w:t>
      </w:r>
      <w:r w:rsidR="00ED4062">
        <w:rPr>
          <w:rFonts w:ascii="Lucida Console" w:hAnsi="Lucida Console"/>
          <w:color w:val="000000"/>
        </w:rPr>
        <w:t>67571 0.32429 )</w:t>
      </w:r>
      <w:bookmarkStart w:id="0" w:name="_GoBack"/>
      <w:bookmarkEnd w:id="0"/>
    </w:p>
    <w:p w14:paraId="0E620BFD" w14:textId="4AEECE2A" w:rsidR="00D46772" w:rsidRDefault="00ED406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</w:t>
      </w:r>
      <w:r w:rsidR="00D46772">
        <w:rPr>
          <w:rFonts w:ascii="Lucida Console" w:hAnsi="Lucida Console"/>
          <w:color w:val="000000"/>
        </w:rPr>
        <w:t xml:space="preserve">  32768) X753 &lt; 1.258 693  866.200 1 ( 0.68254 0.31746 ) *</w:t>
      </w:r>
    </w:p>
    <w:p w14:paraId="627291F8" w14:textId="65943864" w:rsidR="00D46772" w:rsidRDefault="00ED406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</w:t>
      </w:r>
      <w:r w:rsidR="00D46772">
        <w:rPr>
          <w:rFonts w:ascii="Lucida Console" w:hAnsi="Lucida Console"/>
          <w:color w:val="000000"/>
        </w:rPr>
        <w:t xml:space="preserve">     32769) X753 &gt; 1.258 7    0.000 2 ( 0.00000 1.00000 ) *</w:t>
      </w:r>
    </w:p>
    <w:p w14:paraId="6056C59D" w14:textId="0F245CD8" w:rsidR="00D46772" w:rsidRDefault="00ED406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</w:t>
      </w:r>
      <w:r w:rsidR="00D46772">
        <w:rPr>
          <w:rFonts w:ascii="Lucida Console" w:hAnsi="Lucida Console"/>
          <w:color w:val="000000"/>
        </w:rPr>
        <w:t xml:space="preserve">      16385) X557 &gt; 0.753007 7    0.000 2 ( 0.00000 1.00000 ) *</w:t>
      </w:r>
    </w:p>
    <w:p w14:paraId="7BE7EECC" w14:textId="0C99BE0E" w:rsidR="00D46772" w:rsidRDefault="00ED406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r w:rsidR="00D46772">
        <w:rPr>
          <w:rFonts w:ascii="Lucida Console" w:hAnsi="Lucida Console"/>
          <w:color w:val="000000"/>
        </w:rPr>
        <w:t xml:space="preserve">        8193) X138 &gt; 1.55327 23   26.400 2 ( 0.26087 0.73913 ) *</w:t>
      </w:r>
    </w:p>
    <w:p w14:paraId="0BC1155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4097) X1196 &gt; 0.984643 8    0.000 2 ( 0.00000 1.00000 ) *</w:t>
      </w:r>
    </w:p>
    <w:p w14:paraId="095CE04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2049) X959 &gt; 1.1324 8    0.000 2 ( 0.00000 1.00000 ) *</w:t>
      </w:r>
    </w:p>
    <w:p w14:paraId="4B15FC8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1025) X958 &gt; 2.30691 8    0.000 2 ( 0.00000 1.00000 ) *</w:t>
      </w:r>
    </w:p>
    <w:p w14:paraId="2585D25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513) X1363 &gt; 2.31655 9    0.000 2 ( 0.00000 1.00000 ) *</w:t>
      </w:r>
    </w:p>
    <w:p w14:paraId="19E2FA6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257) X86 &gt; 1.19229 9    0.000 2 ( 0.00000 1.00000 ) *</w:t>
      </w:r>
    </w:p>
    <w:p w14:paraId="33ADB82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129) X657 &gt; 2.13312 12    0.000 2 ( 0.00000 1.00000 ) *</w:t>
      </w:r>
    </w:p>
    <w:p w14:paraId="2A7EB5D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65) X589 &gt; 0.776182 12    0.000 2 ( 0.00000 1.00000 ) *</w:t>
      </w:r>
    </w:p>
    <w:p w14:paraId="5A12D4B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33) X1091 &gt; 1.43491 21   13.210 2 ( 0.09524 0.90476 ) *</w:t>
      </w:r>
    </w:p>
    <w:p w14:paraId="1F785C7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17) X29 &gt; 0.816478 21    8.041 2 ( 0.04762 0.95238 ) *</w:t>
      </w:r>
    </w:p>
    <w:p w14:paraId="6780C44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9) X415 &gt; 0.714098 21    0.000 2 ( 0.00000 1.00000 ) *</w:t>
      </w:r>
    </w:p>
    <w:p w14:paraId="51F5EF3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5) X699 &gt; 1.02047 77   81.300 2 ( 0.22078 0.77922 ) *</w:t>
      </w:r>
    </w:p>
    <w:p w14:paraId="62E6151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3) X713 &gt; 0.437331 64    0.000 2 ( 0.00000 1.00000 ) *</w:t>
      </w:r>
    </w:p>
    <w:p w14:paraId="2FC53CC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CBA459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$RF</w:t>
      </w:r>
    </w:p>
    <w:p w14:paraId="510C5F6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2B529C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5B10304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randomForest(x = as.matrix(container@training_matrix), y = container@training_codes,      ntree = ntree) </w:t>
      </w:r>
    </w:p>
    <w:p w14:paraId="1717DE3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Type of random forest: classification</w:t>
      </w:r>
    </w:p>
    <w:p w14:paraId="09B5C5F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Number of trees: 200</w:t>
      </w:r>
    </w:p>
    <w:p w14:paraId="1D778B1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No. of variables tried at each split: 43</w:t>
      </w:r>
    </w:p>
    <w:p w14:paraId="0E1FB15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0E35B7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OOB estimate of  error rate: 24%</w:t>
      </w:r>
    </w:p>
    <w:p w14:paraId="5D384CD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matrix:</w:t>
      </w:r>
    </w:p>
    <w:p w14:paraId="53E92D9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   2 class.error</w:t>
      </w:r>
    </w:p>
    <w:p w14:paraId="3388123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1 424  75   0.1503006</w:t>
      </w:r>
    </w:p>
    <w:p w14:paraId="062F9F9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2 165 336   0.3293413</w:t>
      </w:r>
    </w:p>
    <w:p w14:paraId="6C098AD7" w14:textId="77777777" w:rsidR="00D46772" w:rsidRDefault="00D46772" w:rsidP="00D46772"/>
    <w:p w14:paraId="45203C09" w14:textId="77777777" w:rsidR="00D46772" w:rsidRDefault="00D46772" w:rsidP="00D46772">
      <w:r>
        <w:t>Recall accuracy = same as above</w:t>
      </w:r>
    </w:p>
    <w:p w14:paraId="00AC0EB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ENSEMBLE SUMMARY</w:t>
      </w:r>
    </w:p>
    <w:p w14:paraId="63BC8BF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3518F1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n-ENSEMBLE COVERAGE n-ENSEMBLE RECALL</w:t>
      </w:r>
    </w:p>
    <w:p w14:paraId="7AEC4CC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1                1.00              0.99</w:t>
      </w:r>
    </w:p>
    <w:p w14:paraId="564AA18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2                1.00              0.99</w:t>
      </w:r>
    </w:p>
    <w:p w14:paraId="082357B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3                0.97              1.00</w:t>
      </w:r>
    </w:p>
    <w:p w14:paraId="4EE9C12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 &gt;= 4                0.81              1.00</w:t>
      </w:r>
    </w:p>
    <w:p w14:paraId="78A2F62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ECA87A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AC37FD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ALGORITHM PERFORMANCE</w:t>
      </w:r>
    </w:p>
    <w:p w14:paraId="190D2BD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9576F7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SVM_PRECISION           SVM_RECALL           SVM_FSCORE    FORESTS_PRECISION       FORESTS_RECALL </w:t>
      </w:r>
    </w:p>
    <w:p w14:paraId="1A5BB69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1.000                1.000                1.000                0.975                0.970 </w:t>
      </w:r>
    </w:p>
    <w:p w14:paraId="4B79A07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FORESTS_FSCORE       TREE_PRECISION          TREE_RECALL          TREE_FSCORE MAXENTROPY_PRECISION </w:t>
      </w:r>
    </w:p>
    <w:p w14:paraId="140CEF1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0.970                0.825                0.820                0.810                1.000 </w:t>
      </w:r>
    </w:p>
    <w:p w14:paraId="4F3DD9C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MAXENTROPY_RECALL    MAXENTROPY_FSCORE </w:t>
      </w:r>
    </w:p>
    <w:p w14:paraId="12D810D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1.000                1.000 </w:t>
      </w:r>
    </w:p>
    <w:p w14:paraId="0609E8E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N=10</w:t>
      </w:r>
    </w:p>
    <w:p w14:paraId="4538007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cross_validate(container1,N,"TREE")</w:t>
      </w:r>
    </w:p>
    <w:p w14:paraId="1076B15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0.7096774</w:t>
      </w:r>
    </w:p>
    <w:p w14:paraId="347D535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0.7254902</w:t>
      </w:r>
    </w:p>
    <w:p w14:paraId="46F2B4B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0.682243</w:t>
      </w:r>
    </w:p>
    <w:p w14:paraId="680C1D0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0.7142857</w:t>
      </w:r>
    </w:p>
    <w:p w14:paraId="33C2B77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0.6949153</w:t>
      </w:r>
    </w:p>
    <w:p w14:paraId="500517D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0.7169811</w:t>
      </w:r>
    </w:p>
    <w:p w14:paraId="6E7145A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0.7589286</w:t>
      </w:r>
    </w:p>
    <w:p w14:paraId="0A895B9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0.7863248</w:t>
      </w:r>
    </w:p>
    <w:p w14:paraId="528AFCD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0.6811594</w:t>
      </w:r>
    </w:p>
    <w:p w14:paraId="3912367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0.7410714</w:t>
      </w:r>
    </w:p>
    <w:p w14:paraId="0AC0713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13C2FEE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0.7096774 0.7254902 0.6822430 0.7142857 0.6949153 0.7169811 0.7589286 0.7863248 0.6811594 0.7410714</w:t>
      </w:r>
    </w:p>
    <w:p w14:paraId="3AB8B94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BA9CEA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1C6AF84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0.7211077</w:t>
      </w:r>
    </w:p>
    <w:p w14:paraId="4EC27F9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6A4F97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cross_validate(container1,N,"SVM")</w:t>
      </w:r>
    </w:p>
    <w:p w14:paraId="5202A2D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0.7863248</w:t>
      </w:r>
    </w:p>
    <w:p w14:paraId="4A2D174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0.8053097</w:t>
      </w:r>
    </w:p>
    <w:p w14:paraId="3EE3A39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0.8165138</w:t>
      </w:r>
    </w:p>
    <w:p w14:paraId="3E08922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0.7272727</w:t>
      </w:r>
    </w:p>
    <w:p w14:paraId="69DCC7E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0.8659794</w:t>
      </w:r>
    </w:p>
    <w:p w14:paraId="55ECBC0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0.7788462</w:t>
      </w:r>
    </w:p>
    <w:p w14:paraId="75F7639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0.8198198</w:t>
      </w:r>
    </w:p>
    <w:p w14:paraId="2EB37C8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0.7619048</w:t>
      </w:r>
    </w:p>
    <w:p w14:paraId="36BD329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0.7627119</w:t>
      </w:r>
    </w:p>
    <w:p w14:paraId="1349B14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0.8</w:t>
      </w:r>
    </w:p>
    <w:p w14:paraId="0D21D68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662F5FD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0.7863248 0.8053097 0.8165138 0.7272727 0.8659794 0.7788462 0.8198198 0.7619048 0.7627119 0.8000000</w:t>
      </w:r>
    </w:p>
    <w:p w14:paraId="427DA04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87B0C2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538E02C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0.7924683</w:t>
      </w:r>
    </w:p>
    <w:p w14:paraId="0A0D07C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0F0FAD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cross_validate(container1,N,"MAXENT")</w:t>
      </w:r>
    </w:p>
    <w:p w14:paraId="27D4133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1</w:t>
      </w:r>
    </w:p>
    <w:p w14:paraId="0DF25AFC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0.9896907</w:t>
      </w:r>
    </w:p>
    <w:p w14:paraId="259930E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0.9904762</w:t>
      </w:r>
    </w:p>
    <w:p w14:paraId="00F56F4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0.992126</w:t>
      </w:r>
    </w:p>
    <w:p w14:paraId="62BA9F1A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1</w:t>
      </w:r>
    </w:p>
    <w:p w14:paraId="2C769E0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1</w:t>
      </w:r>
    </w:p>
    <w:p w14:paraId="5D9897C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1</w:t>
      </w:r>
    </w:p>
    <w:p w14:paraId="420494F3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0.9913043</w:t>
      </w:r>
    </w:p>
    <w:p w14:paraId="44D3035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1</w:t>
      </w:r>
    </w:p>
    <w:p w14:paraId="6E3340D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0.9908257</w:t>
      </w:r>
    </w:p>
    <w:p w14:paraId="3F4B996D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5249C748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1.0000000 0.9896907 0.9904762 0.9921260 1.0000000 1.0000000 1.0000000 0.9913043 1.0000000 0.9908257</w:t>
      </w:r>
    </w:p>
    <w:p w14:paraId="736F097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5CA30A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38B97992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0.9954423</w:t>
      </w:r>
    </w:p>
    <w:p w14:paraId="3E799607" w14:textId="77777777" w:rsidR="00D46772" w:rsidRDefault="00D46772" w:rsidP="00D46772"/>
    <w:p w14:paraId="597D690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cross_validate(container1,N,"RF")</w:t>
      </w:r>
    </w:p>
    <w:p w14:paraId="3B330D4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 Out of Sample Accuracy = 0.8125</w:t>
      </w:r>
    </w:p>
    <w:p w14:paraId="30905D0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2 Out of Sample Accuracy = 0.75</w:t>
      </w:r>
    </w:p>
    <w:p w14:paraId="2D4E2E1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3 Out of Sample Accuracy = 0.7474747</w:t>
      </w:r>
    </w:p>
    <w:p w14:paraId="2B4AD996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4 Out of Sample Accuracy = 0.8058252</w:t>
      </w:r>
    </w:p>
    <w:p w14:paraId="718A0FEE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5 Out of Sample Accuracy = 0.7520661</w:t>
      </w:r>
    </w:p>
    <w:p w14:paraId="5891FF6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6 Out of Sample Accuracy = 0.8037383</w:t>
      </w:r>
    </w:p>
    <w:p w14:paraId="73FF88C0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7 Out of Sample Accuracy = 0.8030303</w:t>
      </w:r>
    </w:p>
    <w:p w14:paraId="2D2E1D65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8 Out of Sample Accuracy = 0.8256881</w:t>
      </w:r>
    </w:p>
    <w:p w14:paraId="5D2A780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9 Out of Sample Accuracy = 0.7433628</w:t>
      </w:r>
    </w:p>
    <w:p w14:paraId="414C1B5B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Fold 10 Out of Sample Accuracy = 0.8813559</w:t>
      </w:r>
    </w:p>
    <w:p w14:paraId="1FC25857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14:paraId="7DC3B2C1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0.8125000 0.7500000 0.7474747 0.8058252 0.7520661 0.8037383 0.8030303 0.8256881 0.7433628 0.8813559</w:t>
      </w:r>
    </w:p>
    <w:p w14:paraId="57AD9C4F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A5268D4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$meanAccuracy</w:t>
      </w:r>
    </w:p>
    <w:p w14:paraId="068C5699" w14:textId="77777777" w:rsidR="00D46772" w:rsidRDefault="00D46772" w:rsidP="00D467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0.7925042</w:t>
      </w:r>
    </w:p>
    <w:p w14:paraId="50E2ED4B" w14:textId="77777777" w:rsidR="00D46772" w:rsidRDefault="00D46772" w:rsidP="00D46772"/>
    <w:p w14:paraId="2D49E1F3" w14:textId="77777777" w:rsidR="00ED4062" w:rsidRDefault="00ED4062" w:rsidP="00ED4062">
      <w:pPr>
        <w:tabs>
          <w:tab w:val="left" w:pos="1720"/>
        </w:tabs>
        <w:ind w:firstLine="0"/>
      </w:pPr>
    </w:p>
    <w:p w14:paraId="21E270CD" w14:textId="066DE1F3" w:rsidR="00D46772" w:rsidRDefault="00ED4062" w:rsidP="00ED4062">
      <w:pPr>
        <w:tabs>
          <w:tab w:val="left" w:pos="1720"/>
        </w:tabs>
        <w:ind w:firstLine="0"/>
      </w:pPr>
      <w:r>
        <w:t>spec = ltn</w:t>
      </w:r>
    </w:p>
    <w:p w14:paraId="4081E35F" w14:textId="77777777" w:rsidR="00ED4062" w:rsidRDefault="00ED4062" w:rsidP="00ED4062">
      <w:pPr>
        <w:tabs>
          <w:tab w:val="left" w:pos="1720"/>
        </w:tabs>
        <w:ind w:firstLine="0"/>
      </w:pPr>
    </w:p>
    <w:p w14:paraId="51FC80E9" w14:textId="77777777" w:rsidR="00ED4062" w:rsidRPr="00121164" w:rsidRDefault="00ED4062" w:rsidP="00ED4062">
      <w:pPr>
        <w:tabs>
          <w:tab w:val="left" w:pos="1720"/>
        </w:tabs>
        <w:ind w:firstLine="0"/>
      </w:pPr>
    </w:p>
    <w:sectPr w:rsidR="00ED4062" w:rsidRPr="00121164" w:rsidSect="00695D13">
      <w:footerReference w:type="default" r:id="rId7"/>
      <w:pgSz w:w="11907" w:h="16839" w:code="9"/>
      <w:pgMar w:top="566" w:right="545" w:bottom="662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0AD62" w14:textId="77777777" w:rsidR="005526B1" w:rsidRDefault="005526B1">
      <w:r>
        <w:separator/>
      </w:r>
    </w:p>
    <w:p w14:paraId="77582D03" w14:textId="77777777" w:rsidR="005526B1" w:rsidRDefault="005526B1"/>
  </w:endnote>
  <w:endnote w:type="continuationSeparator" w:id="0">
    <w:p w14:paraId="501958A1" w14:textId="77777777" w:rsidR="005526B1" w:rsidRDefault="005526B1">
      <w:r>
        <w:continuationSeparator/>
      </w:r>
    </w:p>
    <w:p w14:paraId="7769EF1A" w14:textId="77777777" w:rsidR="005526B1" w:rsidRDefault="00552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B1234" w14:textId="77777777" w:rsidR="00967477" w:rsidRDefault="009674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062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9A0FD" w14:textId="77777777" w:rsidR="005526B1" w:rsidRDefault="005526B1">
      <w:r>
        <w:separator/>
      </w:r>
    </w:p>
    <w:p w14:paraId="4CD1F3DC" w14:textId="77777777" w:rsidR="005526B1" w:rsidRDefault="005526B1"/>
  </w:footnote>
  <w:footnote w:type="continuationSeparator" w:id="0">
    <w:p w14:paraId="652DCCDB" w14:textId="77777777" w:rsidR="005526B1" w:rsidRDefault="005526B1">
      <w:r>
        <w:continuationSeparator/>
      </w:r>
    </w:p>
    <w:p w14:paraId="2918DDBA" w14:textId="77777777" w:rsidR="005526B1" w:rsidRDefault="005526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B227B"/>
    <w:multiLevelType w:val="multilevel"/>
    <w:tmpl w:val="F5EAB422"/>
    <w:lvl w:ilvl="0">
      <w:start w:val="1"/>
      <w:numFmt w:val="decimal"/>
      <w:lvlText w:val="%1.0"/>
      <w:lvlJc w:val="left"/>
      <w:pPr>
        <w:ind w:left="2040" w:hanging="13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760" w:hanging="13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13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3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3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3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0" w:hanging="1440"/>
      </w:pPr>
      <w:rPr>
        <w:rFonts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CE"/>
    <w:rsid w:val="0002460E"/>
    <w:rsid w:val="000549A6"/>
    <w:rsid w:val="000B0161"/>
    <w:rsid w:val="0012006D"/>
    <w:rsid w:val="00121164"/>
    <w:rsid w:val="001422B7"/>
    <w:rsid w:val="001D36D5"/>
    <w:rsid w:val="002806C6"/>
    <w:rsid w:val="00281675"/>
    <w:rsid w:val="00293BF6"/>
    <w:rsid w:val="002E7DC0"/>
    <w:rsid w:val="00335C98"/>
    <w:rsid w:val="003418CE"/>
    <w:rsid w:val="00342F5C"/>
    <w:rsid w:val="003A1407"/>
    <w:rsid w:val="003D371F"/>
    <w:rsid w:val="00431BD7"/>
    <w:rsid w:val="0045376A"/>
    <w:rsid w:val="004571C6"/>
    <w:rsid w:val="004A5046"/>
    <w:rsid w:val="005526B1"/>
    <w:rsid w:val="00592B88"/>
    <w:rsid w:val="0064728D"/>
    <w:rsid w:val="00682384"/>
    <w:rsid w:val="00695D13"/>
    <w:rsid w:val="006D6920"/>
    <w:rsid w:val="00752136"/>
    <w:rsid w:val="00753240"/>
    <w:rsid w:val="0078379E"/>
    <w:rsid w:val="007D43C4"/>
    <w:rsid w:val="008478AB"/>
    <w:rsid w:val="00967477"/>
    <w:rsid w:val="00984E0E"/>
    <w:rsid w:val="009E40DA"/>
    <w:rsid w:val="00A06DEB"/>
    <w:rsid w:val="00A13B9D"/>
    <w:rsid w:val="00A805A7"/>
    <w:rsid w:val="00BB5B2C"/>
    <w:rsid w:val="00BE28CE"/>
    <w:rsid w:val="00C9321F"/>
    <w:rsid w:val="00D46772"/>
    <w:rsid w:val="00D85E53"/>
    <w:rsid w:val="00DE7955"/>
    <w:rsid w:val="00E0485A"/>
    <w:rsid w:val="00E61115"/>
    <w:rsid w:val="00ED4062"/>
    <w:rsid w:val="00EE5FCC"/>
    <w:rsid w:val="00F04EF4"/>
    <w:rsid w:val="00F56760"/>
    <w:rsid w:val="00F71BF2"/>
    <w:rsid w:val="00F7711C"/>
    <w:rsid w:val="00F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C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CE"/>
  </w:style>
  <w:style w:type="paragraph" w:styleId="Heading1">
    <w:name w:val="heading 1"/>
    <w:basedOn w:val="Normal"/>
    <w:next w:val="Normal"/>
    <w:link w:val="Heading1Char"/>
    <w:uiPriority w:val="9"/>
    <w:qFormat/>
    <w:rsid w:val="003418CE"/>
    <w:pPr>
      <w:pBdr>
        <w:bottom w:val="single" w:sz="12" w:space="1" w:color="18384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18384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CE"/>
    <w:pPr>
      <w:pBdr>
        <w:bottom w:val="single" w:sz="8" w:space="1" w:color="214C5E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18384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CE"/>
    <w:pPr>
      <w:pBdr>
        <w:bottom w:val="single" w:sz="4" w:space="1" w:color="54A2C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14C5E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CE"/>
    <w:pPr>
      <w:pBdr>
        <w:bottom w:val="single" w:sz="4" w:space="2" w:color="8DC1D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14C5E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C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14C5E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C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14C5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C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2C7A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C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2C7A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C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2C7A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418CE"/>
    <w:rPr>
      <w:rFonts w:asciiTheme="majorHAnsi" w:eastAsiaTheme="majorEastAsia" w:hAnsiTheme="majorHAnsi" w:cstheme="majorBidi"/>
      <w:b/>
      <w:bCs/>
      <w:color w:val="183846" w:themeColor="accent1" w:themeShade="BF"/>
      <w:sz w:val="24"/>
      <w:szCs w:val="24"/>
    </w:rPr>
  </w:style>
  <w:style w:type="paragraph" w:styleId="ListNumber">
    <w:name w:val="List Number"/>
    <w:basedOn w:val="Normal"/>
    <w:uiPriority w:val="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418CE"/>
    <w:pPr>
      <w:pBdr>
        <w:top w:val="single" w:sz="8" w:space="10" w:color="71B2CD" w:themeColor="accent1" w:themeTint="7F"/>
        <w:bottom w:val="single" w:sz="24" w:space="15" w:color="62C7A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0252E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418CE"/>
    <w:rPr>
      <w:rFonts w:asciiTheme="majorHAnsi" w:eastAsiaTheme="majorEastAsia" w:hAnsiTheme="majorHAnsi" w:cstheme="majorBidi"/>
      <w:i/>
      <w:iCs/>
      <w:color w:val="10252E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C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18CE"/>
    <w:rPr>
      <w:i/>
      <w:iCs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418CE"/>
    <w:rPr>
      <w:b/>
      <w:bCs/>
      <w:color w:val="3AA388" w:themeColor="accent3" w:themeShade="BF"/>
      <w:u w:val="single" w:color="62C7AD" w:themeColor="accent3"/>
    </w:rPr>
  </w:style>
  <w:style w:type="character" w:styleId="BookTitle">
    <w:name w:val="Book Title"/>
    <w:basedOn w:val="DefaultParagraphFont"/>
    <w:uiPriority w:val="33"/>
    <w:qFormat/>
    <w:rsid w:val="003418CE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CE"/>
    <w:rPr>
      <w:rFonts w:asciiTheme="majorHAnsi" w:eastAsiaTheme="majorEastAsia" w:hAnsiTheme="majorHAnsi" w:cstheme="majorBidi"/>
      <w:color w:val="18384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CE"/>
    <w:rPr>
      <w:rFonts w:asciiTheme="majorHAnsi" w:eastAsiaTheme="majorEastAsia" w:hAnsiTheme="majorHAnsi" w:cstheme="majorBidi"/>
      <w:color w:val="214C5E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CE"/>
    <w:rPr>
      <w:rFonts w:asciiTheme="majorHAnsi" w:eastAsiaTheme="majorEastAsia" w:hAnsiTheme="majorHAnsi" w:cstheme="majorBidi"/>
      <w:i/>
      <w:iCs/>
      <w:color w:val="214C5E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CE"/>
    <w:rPr>
      <w:rFonts w:asciiTheme="majorHAnsi" w:eastAsiaTheme="majorEastAsia" w:hAnsiTheme="majorHAnsi" w:cstheme="majorBidi"/>
      <w:color w:val="214C5E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CE"/>
    <w:rPr>
      <w:rFonts w:asciiTheme="majorHAnsi" w:eastAsiaTheme="majorEastAsia" w:hAnsiTheme="majorHAnsi" w:cstheme="majorBidi"/>
      <w:i/>
      <w:iCs/>
      <w:color w:val="214C5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CE"/>
    <w:rPr>
      <w:rFonts w:asciiTheme="majorHAnsi" w:eastAsiaTheme="majorEastAsia" w:hAnsiTheme="majorHAnsi" w:cstheme="majorBidi"/>
      <w:b/>
      <w:bCs/>
      <w:color w:val="62C7A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CE"/>
    <w:rPr>
      <w:rFonts w:asciiTheme="majorHAnsi" w:eastAsiaTheme="majorEastAsia" w:hAnsiTheme="majorHAnsi" w:cstheme="majorBidi"/>
      <w:b/>
      <w:bCs/>
      <w:i/>
      <w:iCs/>
      <w:color w:val="62C7A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CE"/>
    <w:rPr>
      <w:rFonts w:asciiTheme="majorHAnsi" w:eastAsiaTheme="majorEastAsia" w:hAnsiTheme="majorHAnsi" w:cstheme="majorBidi"/>
      <w:i/>
      <w:iCs/>
      <w:color w:val="62C7AD" w:themeColor="accent3"/>
      <w:sz w:val="20"/>
      <w:szCs w:val="20"/>
    </w:rPr>
  </w:style>
  <w:style w:type="character" w:styleId="SubtleEmphasis">
    <w:name w:val="Subtle Emphasis"/>
    <w:uiPriority w:val="19"/>
    <w:qFormat/>
    <w:rsid w:val="003418CE"/>
    <w:rPr>
      <w:i/>
      <w:iCs/>
      <w:color w:val="5A5A5A" w:themeColor="text1" w:themeTint="A5"/>
    </w:rPr>
  </w:style>
  <w:style w:type="character" w:styleId="Emphasis">
    <w:name w:val="Emphasis"/>
    <w:uiPriority w:val="20"/>
    <w:qFormat/>
    <w:rsid w:val="003418CE"/>
    <w:rPr>
      <w:b/>
      <w:bCs/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418CE"/>
    <w:rPr>
      <w:b/>
      <w:bCs/>
      <w:i/>
      <w:iCs/>
      <w:color w:val="214C5E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3418CE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3418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418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CE"/>
    <w:pPr>
      <w:pBdr>
        <w:top w:val="single" w:sz="12" w:space="10" w:color="8DC1D7" w:themeColor="accent1" w:themeTint="66"/>
        <w:left w:val="single" w:sz="36" w:space="4" w:color="214C5E" w:themeColor="accent1"/>
        <w:bottom w:val="single" w:sz="24" w:space="10" w:color="62C7AD" w:themeColor="accent3"/>
        <w:right w:val="single" w:sz="36" w:space="4" w:color="214C5E" w:themeColor="accent1"/>
      </w:pBdr>
      <w:shd w:val="clear" w:color="auto" w:fill="214C5E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14C5E" w:themeFill="accent1"/>
    </w:rPr>
  </w:style>
  <w:style w:type="character" w:styleId="SubtleReference">
    <w:name w:val="Subtle Reference"/>
    <w:uiPriority w:val="31"/>
    <w:qFormat/>
    <w:rsid w:val="003418CE"/>
    <w:rPr>
      <w:color w:val="auto"/>
      <w:u w:val="single" w:color="62C7AD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8CE"/>
    <w:rPr>
      <w:b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8CE"/>
    <w:pPr>
      <w:outlineLvl w:val="9"/>
    </w:pPr>
    <w:rPr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3418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418CE"/>
  </w:style>
  <w:style w:type="paragraph" w:styleId="ListParagraph">
    <w:name w:val="List Paragraph"/>
    <w:basedOn w:val="Normal"/>
    <w:uiPriority w:val="34"/>
    <w:qFormat/>
    <w:rsid w:val="003418CE"/>
    <w:pPr>
      <w:ind w:left="720"/>
      <w:contextualSpacing/>
    </w:pPr>
  </w:style>
  <w:style w:type="paragraph" w:customStyle="1" w:styleId="PersonalName">
    <w:name w:val="Personal Name"/>
    <w:basedOn w:val="Title"/>
    <w:rsid w:val="003418CE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7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ghfmyibcpb">
    <w:name w:val="gghfmyibcpb"/>
    <w:basedOn w:val="DefaultParagraphFont"/>
    <w:rsid w:val="00D46772"/>
  </w:style>
  <w:style w:type="character" w:customStyle="1" w:styleId="gghfmyibcob">
    <w:name w:val="gghfmyibcob"/>
    <w:basedOn w:val="DefaultParagraphFont"/>
    <w:rsid w:val="00D4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247</TotalTime>
  <Pages>41</Pages>
  <Words>11952</Words>
  <Characters>68133</Characters>
  <Application>Microsoft Macintosh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Shakthi</dc:creator>
  <cp:keywords/>
  <dc:description/>
  <cp:lastModifiedBy>Aswath Shakthi</cp:lastModifiedBy>
  <cp:revision>21</cp:revision>
  <dcterms:created xsi:type="dcterms:W3CDTF">2017-08-12T06:34:00Z</dcterms:created>
  <dcterms:modified xsi:type="dcterms:W3CDTF">2017-08-17T05:58:00Z</dcterms:modified>
</cp:coreProperties>
</file>